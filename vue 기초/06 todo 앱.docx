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6ECBA5D2" w:rsidR="003601EA" w:rsidRPr="00D64B8C" w:rsidRDefault="006350F4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t</w:t>
      </w:r>
      <w:r>
        <w:rPr>
          <w:sz w:val="48"/>
          <w:szCs w:val="52"/>
        </w:rPr>
        <w:t xml:space="preserve">odo </w:t>
      </w:r>
      <w:r>
        <w:rPr>
          <w:rFonts w:hint="eastAsia"/>
          <w:sz w:val="48"/>
          <w:szCs w:val="52"/>
        </w:rPr>
        <w:t>앱</w:t>
      </w:r>
    </w:p>
    <w:p w14:paraId="139A3EA0" w14:textId="2E8D15D4" w:rsidR="00D64B8C" w:rsidRDefault="006350F4" w:rsidP="00F579D5">
      <w:r>
        <w:t>2020-05-10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09D620CE" w14:textId="2BA58BE0" w:rsidR="00BF5CCA" w:rsidRDefault="00C402FB" w:rsidP="00F579D5">
      <w:r>
        <w:rPr>
          <w:rFonts w:hint="eastAsia"/>
        </w:rPr>
        <w:t>계산속성</w:t>
      </w:r>
    </w:p>
    <w:p w14:paraId="37DB7876" w14:textId="4908C7F2" w:rsidR="00C402FB" w:rsidRDefault="00C402FB" w:rsidP="00F579D5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m</w:t>
      </w:r>
      <w:r>
        <w:t>odifier</w:t>
      </w:r>
    </w:p>
    <w:p w14:paraId="47D21A5A" w14:textId="705B1360" w:rsidR="00D64B8C" w:rsidRDefault="000D6D12" w:rsidP="00F579D5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앱 구현</w:t>
      </w:r>
    </w:p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5B04263B" w14:textId="341D65AA" w:rsidR="004204F3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0097488" w:history="1">
        <w:r w:rsidR="004204F3" w:rsidRPr="00B46152">
          <w:rPr>
            <w:rStyle w:val="Hyperlink"/>
            <w:rFonts w:hAnsi="굴림체"/>
            <w:noProof/>
          </w:rPr>
          <w:t>1.</w:t>
        </w:r>
        <w:r w:rsidR="004204F3" w:rsidRPr="00B46152">
          <w:rPr>
            <w:rStyle w:val="Hyperlink"/>
            <w:noProof/>
          </w:rPr>
          <w:t xml:space="preserve"> 계산속성 (computed property)</w:t>
        </w:r>
        <w:r w:rsidR="004204F3">
          <w:rPr>
            <w:noProof/>
            <w:webHidden/>
          </w:rPr>
          <w:tab/>
        </w:r>
        <w:r w:rsidR="004204F3">
          <w:rPr>
            <w:noProof/>
            <w:webHidden/>
          </w:rPr>
          <w:fldChar w:fldCharType="begin"/>
        </w:r>
        <w:r w:rsidR="004204F3">
          <w:rPr>
            <w:noProof/>
            <w:webHidden/>
          </w:rPr>
          <w:instrText xml:space="preserve"> PAGEREF _Toc40097488 \h </w:instrText>
        </w:r>
        <w:r w:rsidR="004204F3">
          <w:rPr>
            <w:noProof/>
            <w:webHidden/>
          </w:rPr>
        </w:r>
        <w:r w:rsidR="004204F3">
          <w:rPr>
            <w:noProof/>
            <w:webHidden/>
          </w:rPr>
          <w:fldChar w:fldCharType="separate"/>
        </w:r>
        <w:r w:rsidR="004204F3">
          <w:rPr>
            <w:noProof/>
            <w:webHidden/>
          </w:rPr>
          <w:t>2</w:t>
        </w:r>
        <w:r w:rsidR="004204F3">
          <w:rPr>
            <w:noProof/>
            <w:webHidden/>
          </w:rPr>
          <w:fldChar w:fldCharType="end"/>
        </w:r>
      </w:hyperlink>
    </w:p>
    <w:p w14:paraId="493B8604" w14:textId="1ADDBB07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89" w:history="1">
        <w:r w:rsidRPr="00B46152">
          <w:rPr>
            <w:rStyle w:val="Hyperlink"/>
            <w:noProof/>
          </w:rPr>
          <w:t>1) 계산식 출력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912677" w14:textId="50B5D40E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0" w:history="1">
        <w:r w:rsidRPr="00B46152">
          <w:rPr>
            <w:rStyle w:val="Hyperlink"/>
            <w:noProof/>
          </w:rPr>
          <w:t>2) 메소드 리턴값 출력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7D62FE" w14:textId="0768B32E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1" w:history="1">
        <w:r w:rsidRPr="00B46152">
          <w:rPr>
            <w:rStyle w:val="Hyperlink"/>
            <w:noProof/>
          </w:rPr>
          <w:t>3) 계산속성 getter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4B9A38" w14:textId="6DD9D5F1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2" w:history="1">
        <w:r w:rsidRPr="00B46152">
          <w:rPr>
            <w:rStyle w:val="Hyperlink"/>
            <w:noProof/>
          </w:rPr>
          <w:t>4) 계산속성 getter setter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8180E" w14:textId="28B4A88C" w:rsidR="004204F3" w:rsidRDefault="004204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493" w:history="1">
        <w:r w:rsidRPr="00B46152">
          <w:rPr>
            <w:rStyle w:val="Hyperlink"/>
            <w:rFonts w:hAnsi="굴림체"/>
            <w:noProof/>
          </w:rPr>
          <w:t>2.</w:t>
        </w:r>
        <w:r w:rsidRPr="00B46152">
          <w:rPr>
            <w:rStyle w:val="Hyperlink"/>
            <w:noProof/>
          </w:rPr>
          <w:t xml:space="preserve"> v-model modifier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FB664" w14:textId="3F377D41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4" w:history="1">
        <w:r w:rsidRPr="00B46152">
          <w:rPr>
            <w:rStyle w:val="Hyperlink"/>
            <w:noProof/>
          </w:rPr>
          <w:t>1) v-model.trim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B4E3FB" w14:textId="37461D12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5" w:history="1">
        <w:r w:rsidRPr="00B46152">
          <w:rPr>
            <w:rStyle w:val="Hyperlink"/>
            <w:noProof/>
          </w:rPr>
          <w:t>2) v-model.lazy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9B0339" w14:textId="55FC6CE8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6" w:history="1">
        <w:r w:rsidRPr="00B46152">
          <w:rPr>
            <w:rStyle w:val="Hyperlink"/>
            <w:noProof/>
          </w:rPr>
          <w:t>3) v-model.number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D7A940" w14:textId="08239D81" w:rsidR="004204F3" w:rsidRDefault="004204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497" w:history="1">
        <w:r w:rsidRPr="00B46152">
          <w:rPr>
            <w:rStyle w:val="Hyperlink"/>
            <w:rFonts w:hAnsi="굴림체"/>
            <w:noProof/>
          </w:rPr>
          <w:t>3.</w:t>
        </w:r>
        <w:r w:rsidRPr="00B46152">
          <w:rPr>
            <w:rStyle w:val="Hyperlink"/>
            <w:noProof/>
          </w:rPr>
          <w:t xml:space="preserve"> todo 앱1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84ECB7" w14:textId="3FD235ED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8" w:history="1">
        <w:r w:rsidRPr="00B46152">
          <w:rPr>
            <w:rStyle w:val="Hyperlink"/>
            <w:noProof/>
          </w:rPr>
          <w:t>1) todo10.html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7A1B0C" w14:textId="34E435F8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499" w:history="1">
        <w:r w:rsidRPr="00B46152">
          <w:rPr>
            <w:rStyle w:val="Hyperlink"/>
            <w:noProof/>
          </w:rPr>
          <w:t>2) todo11.html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6C6AC9" w14:textId="3CABFBAC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0" w:history="1">
        <w:r w:rsidRPr="00B46152">
          <w:rPr>
            <w:rStyle w:val="Hyperlink"/>
            <w:noProof/>
          </w:rPr>
          <w:t>3) todo12.html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49692D" w14:textId="36E4E245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1" w:history="1">
        <w:r w:rsidRPr="00B46152">
          <w:rPr>
            <w:rStyle w:val="Hyperlink"/>
            <w:noProof/>
          </w:rPr>
          <w:t>4) todo1.css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54BA1C" w14:textId="2141676B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2" w:history="1">
        <w:r w:rsidRPr="00B46152">
          <w:rPr>
            <w:rStyle w:val="Hyperlink"/>
            <w:noProof/>
          </w:rPr>
          <w:t>5) todo13.html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74D169" w14:textId="3799163D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3" w:history="1">
        <w:r w:rsidRPr="00B46152">
          <w:rPr>
            <w:rStyle w:val="Hyperlink"/>
            <w:noProof/>
          </w:rPr>
          <w:t>6) todo14.html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92921F" w14:textId="2138C529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4" w:history="1">
        <w:r w:rsidRPr="00B46152">
          <w:rPr>
            <w:rStyle w:val="Hyperlink"/>
            <w:noProof/>
          </w:rPr>
          <w:t>7) todo15.html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FC752C" w14:textId="07072095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5" w:history="1">
        <w:r w:rsidRPr="00B46152">
          <w:rPr>
            <w:rStyle w:val="Hyperlink"/>
            <w:noProof/>
          </w:rPr>
          <w:t>8) todo16.html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27DE86" w14:textId="0F216058" w:rsidR="004204F3" w:rsidRDefault="004204F3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0097506" w:history="1">
        <w:r w:rsidRPr="00B46152">
          <w:rPr>
            <w:rStyle w:val="Hyperlink"/>
            <w:rFonts w:hAnsi="굴림체"/>
            <w:noProof/>
          </w:rPr>
          <w:t>4.</w:t>
        </w:r>
        <w:r w:rsidRPr="00B46152">
          <w:rPr>
            <w:rStyle w:val="Hyperlink"/>
            <w:noProof/>
          </w:rPr>
          <w:t xml:space="preserve"> todo 앱2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5905D5F" w14:textId="691653D1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7" w:history="1">
        <w:r w:rsidRPr="00B46152">
          <w:rPr>
            <w:rStyle w:val="Hyperlink"/>
            <w:noProof/>
          </w:rPr>
          <w:t>1) todo2.css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E5AE32B" w14:textId="08F8FB20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8" w:history="1">
        <w:r w:rsidRPr="00B46152">
          <w:rPr>
            <w:rStyle w:val="Hyperlink"/>
            <w:noProof/>
          </w:rPr>
          <w:t>2) todo20.html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C9EAC6" w14:textId="37509B25" w:rsidR="004204F3" w:rsidRDefault="004204F3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0097509" w:history="1">
        <w:r w:rsidRPr="00B46152">
          <w:rPr>
            <w:rStyle w:val="Hyperlink"/>
            <w:noProof/>
          </w:rPr>
          <w:t>3) todo21.html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_Toc40097509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2139BF8" w14:textId="70407509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094A422E" w:rsidR="00F80A28" w:rsidRDefault="00244831" w:rsidP="00F80A28">
      <w:pPr>
        <w:pStyle w:val="Heading1"/>
      </w:pPr>
      <w:bookmarkStart w:id="0" w:name="_Toc40097488"/>
      <w:r>
        <w:rPr>
          <w:rFonts w:hint="eastAsia"/>
        </w:rPr>
        <w:lastRenderedPageBreak/>
        <w:t>계산속성</w:t>
      </w:r>
      <w:r>
        <w:rPr>
          <w:rFonts w:hint="eastAsia"/>
        </w:rPr>
        <w:t xml:space="preserve"> </w:t>
      </w:r>
      <w:r>
        <w:t>(</w:t>
      </w:r>
      <w:r w:rsidR="004439A2">
        <w:rPr>
          <w:rFonts w:hint="eastAsia"/>
        </w:rPr>
        <w:t>c</w:t>
      </w:r>
      <w:r w:rsidR="004439A2">
        <w:t>omputed</w:t>
      </w:r>
      <w:r>
        <w:t xml:space="preserve"> property)</w:t>
      </w:r>
      <w:bookmarkEnd w:id="0"/>
    </w:p>
    <w:p w14:paraId="3391D131" w14:textId="77777777" w:rsidR="00C052FD" w:rsidRDefault="00C052FD" w:rsidP="00F80A28">
      <w:pPr>
        <w:pStyle w:val="Heading2"/>
      </w:pPr>
      <w:bookmarkStart w:id="1" w:name="_Toc40097489"/>
      <w:r>
        <w:rPr>
          <w:rFonts w:hint="eastAsia"/>
        </w:rPr>
        <w:t>계산식 출력</w:t>
      </w:r>
      <w:bookmarkEnd w:id="1"/>
    </w:p>
    <w:p w14:paraId="64FD965E" w14:textId="3782E4D7" w:rsidR="00F80A28" w:rsidRDefault="00C052FD" w:rsidP="00C052FD">
      <w:pPr>
        <w:pStyle w:val="Heading3"/>
      </w:pPr>
      <w:r>
        <w:rPr>
          <w:rFonts w:hint="eastAsia"/>
        </w:rPr>
        <w:t>c</w:t>
      </w:r>
      <w:r>
        <w:t>omputed0.html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1962" w14:paraId="541F0BA8" w14:textId="77777777" w:rsidTr="009E1962">
        <w:tc>
          <w:tcPr>
            <w:tcW w:w="10456" w:type="dxa"/>
          </w:tcPr>
          <w:p w14:paraId="5B64FAD2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4BF7216E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2CA5C50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84463B9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2B270F2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99D15C5" w14:textId="77777777" w:rsidR="00180904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0BD3AEC" w14:textId="2C4BF906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68A59E9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4A801F5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C5FE453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5C73990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6F83B5B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1C09D712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08C8C2E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AEA94DA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45D6EB9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4F6D8F0A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391558B0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02F81A8E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31F590F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4A85304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2885A4A1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2A098111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9A93514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B661A2D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7072F5B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9B0650B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quantity * price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4F210633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0F7BD00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B1A871B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3BE1C68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F549686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E1962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1B1F7D3B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213FF4D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196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435EFA8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196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437F332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1962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1962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0179A60D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32E3EEE1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6D500361" w14:textId="77777777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40586E80" w14:textId="77777777" w:rsidR="00180904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D00D663" w14:textId="765F47F5" w:rsidR="009E1962" w:rsidRPr="009E1962" w:rsidRDefault="009E1962" w:rsidP="009E196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1962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315BDCB" w14:textId="77777777" w:rsidR="009E1962" w:rsidRPr="005C733C" w:rsidRDefault="009E1962" w:rsidP="009E1962">
            <w:pPr>
              <w:rPr>
                <w:szCs w:val="20"/>
              </w:rPr>
            </w:pPr>
          </w:p>
        </w:tc>
      </w:tr>
    </w:tbl>
    <w:p w14:paraId="3CEFD0DD" w14:textId="77777777" w:rsidR="009E1962" w:rsidRPr="009E1962" w:rsidRDefault="009E1962" w:rsidP="009E1962"/>
    <w:p w14:paraId="7A8CD22D" w14:textId="77777777" w:rsidR="009431CF" w:rsidRPr="009431CF" w:rsidRDefault="009431CF" w:rsidP="009431CF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431CF">
        <w:rPr>
          <w:rFonts w:ascii="Consolas" w:eastAsia="굴림" w:hAnsi="Consolas" w:cs="굴림"/>
          <w:color w:val="000000"/>
          <w:kern w:val="0"/>
          <w:sz w:val="21"/>
          <w:szCs w:val="21"/>
        </w:rPr>
        <w:t>{{ quantity * price }}</w:t>
      </w:r>
    </w:p>
    <w:p w14:paraId="12141F2F" w14:textId="293325C9" w:rsidR="00127DE4" w:rsidRDefault="009431CF" w:rsidP="005502F4">
      <w:r>
        <w:rPr>
          <w:rFonts w:hint="eastAsia"/>
        </w:rPr>
        <w:t xml:space="preserve"> </w:t>
      </w:r>
      <w:r>
        <w:t xml:space="preserve">  quantity </w:t>
      </w:r>
      <w:r>
        <w:rPr>
          <w:rFonts w:hint="eastAsia"/>
        </w:rPr>
        <w:t xml:space="preserve">속성값과 </w:t>
      </w:r>
      <w:r>
        <w:t xml:space="preserve">price </w:t>
      </w:r>
      <w:r>
        <w:rPr>
          <w:rFonts w:hint="eastAsia"/>
        </w:rPr>
        <w:t xml:space="preserve">속성값이 </w:t>
      </w:r>
      <w:r w:rsidR="00DB207C">
        <w:rPr>
          <w:rFonts w:hint="eastAsia"/>
        </w:rPr>
        <w:t>곱셈값</w:t>
      </w:r>
      <w:r>
        <w:rPr>
          <w:rFonts w:hint="eastAsia"/>
        </w:rPr>
        <w:t>이 출력된다.</w:t>
      </w:r>
    </w:p>
    <w:p w14:paraId="780A2E4A" w14:textId="03CAAD98" w:rsidR="009431CF" w:rsidRDefault="009431CF" w:rsidP="005502F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두 속성 중에 하나가 변경되면,</w:t>
      </w:r>
      <w:r>
        <w:t xml:space="preserve"> </w:t>
      </w:r>
      <w:r w:rsidR="006C5903">
        <w:rPr>
          <w:rFonts w:hint="eastAsia"/>
        </w:rPr>
        <w:t>곱</w:t>
      </w:r>
      <w:r w:rsidR="00DB207C">
        <w:rPr>
          <w:rFonts w:hint="eastAsia"/>
        </w:rPr>
        <w:t>셈값도 다시 계산되어 출력된다.</w:t>
      </w:r>
    </w:p>
    <w:p w14:paraId="11723FD7" w14:textId="6707E79B" w:rsidR="00DB207C" w:rsidRDefault="00DB207C" w:rsidP="005502F4"/>
    <w:p w14:paraId="354D109B" w14:textId="323EB23C" w:rsidR="00DB207C" w:rsidRDefault="00030D4A" w:rsidP="005502F4">
      <w:r w:rsidRPr="00030D4A">
        <w:rPr>
          <w:noProof/>
        </w:rPr>
        <w:lastRenderedPageBreak/>
        <w:drawing>
          <wp:inline distT="0" distB="0" distL="0" distR="0" wp14:anchorId="00AE1655" wp14:editId="319B6A03">
            <wp:extent cx="3639058" cy="27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6F2B" w14:textId="76852914" w:rsidR="00030D4A" w:rsidRDefault="00030D4A" w:rsidP="005502F4"/>
    <w:p w14:paraId="6D85D1BC" w14:textId="38F36904" w:rsidR="00EA47F0" w:rsidRDefault="00EA47F0" w:rsidP="005502F4"/>
    <w:p w14:paraId="6D108482" w14:textId="77777777" w:rsidR="00EA47F0" w:rsidRDefault="00EA47F0" w:rsidP="005502F4"/>
    <w:p w14:paraId="0118503D" w14:textId="157AB6CA" w:rsidR="00DB207C" w:rsidRDefault="00DB207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47B432" w14:textId="77777777" w:rsidR="00C052FD" w:rsidRDefault="00C052FD" w:rsidP="00DB207C">
      <w:pPr>
        <w:pStyle w:val="Heading2"/>
      </w:pPr>
      <w:bookmarkStart w:id="2" w:name="_Toc40097490"/>
      <w:r>
        <w:rPr>
          <w:rFonts w:hint="eastAsia"/>
        </w:rPr>
        <w:lastRenderedPageBreak/>
        <w:t>메소드 리턴값 출력</w:t>
      </w:r>
      <w:bookmarkEnd w:id="2"/>
    </w:p>
    <w:p w14:paraId="1FC31969" w14:textId="10848750" w:rsidR="00DB207C" w:rsidRDefault="00DB207C" w:rsidP="00C052FD">
      <w:pPr>
        <w:pStyle w:val="Heading3"/>
      </w:pPr>
      <w:r>
        <w:rPr>
          <w:rFonts w:hint="eastAsia"/>
        </w:rPr>
        <w:t>c</w:t>
      </w:r>
      <w:r>
        <w:t>omputed</w:t>
      </w:r>
      <w:r w:rsidR="008A15EC">
        <w:t>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15EC" w14:paraId="3872498D" w14:textId="77777777" w:rsidTr="008A15EC">
        <w:tc>
          <w:tcPr>
            <w:tcW w:w="10456" w:type="dxa"/>
          </w:tcPr>
          <w:p w14:paraId="3BCFC810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2D3AD1B3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48B893B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81C8808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99B6E74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6424C307" w14:textId="77777777" w:rsidR="00180904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C7A7B05" w14:textId="2A8FA7CA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1CE6A4D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6D0CCA2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34759B0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348A8EE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5856CD4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AACEDF6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731D440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DA88BF0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60D7D95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E979FAA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9D4EAC3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283F28E9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A1145F8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3B5EDF9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157729C0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17895862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B1072D5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11216F2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E06F2EA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BA1F344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total()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3EFE6613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09EAFCF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2CB67ED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05EACC3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B16A17C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2E3DFA93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AC29BDE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36E24B8C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27900AB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171B6C8D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12201B31" w14:textId="77777777" w:rsidR="008A15EC" w:rsidRPr="008A15EC" w:rsidRDefault="008A15EC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4BFE297" w14:textId="77777777" w:rsidR="008A15EC" w:rsidRPr="008A15EC" w:rsidRDefault="008A15EC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A15E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064B91D" w14:textId="77777777" w:rsidR="008A15EC" w:rsidRPr="008A15EC" w:rsidRDefault="008A15EC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A15E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</w:t>
            </w:r>
            <w:r w:rsidRPr="008A15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A15E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31E438F" w14:textId="77777777" w:rsidR="008A15EC" w:rsidRPr="008A15EC" w:rsidRDefault="008A15EC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B129D5E" w14:textId="77777777" w:rsidR="008A15EC" w:rsidRPr="008A15EC" w:rsidRDefault="008A15EC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042BEDE7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245266B9" w14:textId="77777777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2BA04A8" w14:textId="77777777" w:rsidR="008A15EC" w:rsidRPr="005C733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A8BDDA3" w14:textId="2A79EE5C" w:rsidR="008A15EC" w:rsidRPr="008A15EC" w:rsidRDefault="008A15EC" w:rsidP="008A15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A15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F0E08BE" w14:textId="77777777" w:rsidR="008A15EC" w:rsidRPr="005C733C" w:rsidRDefault="008A15EC" w:rsidP="008A15EC">
            <w:pPr>
              <w:rPr>
                <w:szCs w:val="20"/>
              </w:rPr>
            </w:pPr>
          </w:p>
        </w:tc>
      </w:tr>
    </w:tbl>
    <w:p w14:paraId="59039B94" w14:textId="6D065EFF" w:rsidR="008A15EC" w:rsidRDefault="008A15EC" w:rsidP="008A15EC"/>
    <w:p w14:paraId="74CC2C7D" w14:textId="77777777" w:rsidR="005C2910" w:rsidRPr="005C2910" w:rsidRDefault="005C2910" w:rsidP="005C2910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total() }}</w:t>
      </w:r>
    </w:p>
    <w:p w14:paraId="6F8C7938" w14:textId="41ABFA40" w:rsidR="005C2910" w:rsidRDefault="004E7394" w:rsidP="008A15E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 xml:space="preserve">otal() </w:t>
      </w:r>
      <w:r>
        <w:rPr>
          <w:rFonts w:hint="eastAsia"/>
        </w:rPr>
        <w:t>메소드의 리턴값이 출력된다.</w:t>
      </w:r>
    </w:p>
    <w:p w14:paraId="7DAC4290" w14:textId="3BAF281F" w:rsidR="00F45F42" w:rsidRDefault="00F45F42" w:rsidP="008A15E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출력해야할 계산식이 복잡하다면,</w:t>
      </w:r>
      <w:r>
        <w:t xml:space="preserve"> </w:t>
      </w:r>
      <w:r>
        <w:rPr>
          <w:rFonts w:hint="eastAsia"/>
        </w:rPr>
        <w:t>위와 같이 메소드의 형태로 구현하는 것이 바람직할 것이다.</w:t>
      </w:r>
    </w:p>
    <w:p w14:paraId="49A2F99D" w14:textId="1AD61B92" w:rsidR="00F45F42" w:rsidRDefault="00F45F42" w:rsidP="008A15E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화면을 다시 그려야할 때마다 메소드가 </w:t>
      </w:r>
      <w:r w:rsidR="00727322">
        <w:rPr>
          <w:rFonts w:hint="eastAsia"/>
        </w:rPr>
        <w:t>호출되고,</w:t>
      </w:r>
      <w:r w:rsidR="00727322">
        <w:t xml:space="preserve"> </w:t>
      </w:r>
      <w:r w:rsidR="00727322">
        <w:rPr>
          <w:rFonts w:hint="eastAsia"/>
        </w:rPr>
        <w:t>그 리턴값이 출력된다.</w:t>
      </w:r>
    </w:p>
    <w:p w14:paraId="22EC816A" w14:textId="662D7D06" w:rsidR="00727322" w:rsidRDefault="00727322" w:rsidP="008A15EC"/>
    <w:p w14:paraId="78EE22DD" w14:textId="77777777" w:rsidR="005C2910" w:rsidRPr="008A15EC" w:rsidRDefault="005C2910" w:rsidP="008A15EC"/>
    <w:p w14:paraId="73371E78" w14:textId="79E74F7B" w:rsidR="0071696E" w:rsidRDefault="0071696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813948" w14:textId="7BA8D4F8" w:rsidR="00FC539C" w:rsidRDefault="00C052FD" w:rsidP="0071696E">
      <w:pPr>
        <w:pStyle w:val="Heading2"/>
      </w:pPr>
      <w:bookmarkStart w:id="3" w:name="_Toc40097491"/>
      <w:r>
        <w:rPr>
          <w:rFonts w:hint="eastAsia"/>
        </w:rPr>
        <w:lastRenderedPageBreak/>
        <w:t>계산속성</w:t>
      </w:r>
      <w:r w:rsidR="00105F1F">
        <w:t xml:space="preserve"> getter</w:t>
      </w:r>
      <w:r w:rsidR="00105F1F">
        <w:rPr>
          <w:rFonts w:hint="eastAsia"/>
        </w:rPr>
        <w:t xml:space="preserve"> 구현</w:t>
      </w:r>
      <w:bookmarkEnd w:id="3"/>
    </w:p>
    <w:p w14:paraId="39E12841" w14:textId="581220CD" w:rsidR="00127DE4" w:rsidRDefault="0071696E" w:rsidP="00FC539C">
      <w:pPr>
        <w:pStyle w:val="Heading3"/>
      </w:pPr>
      <w:r>
        <w:rPr>
          <w:rFonts w:hint="eastAsia"/>
        </w:rPr>
        <w:t>c</w:t>
      </w:r>
      <w:r>
        <w:t>omputed2.html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696E" w14:paraId="62BD5B7F" w14:textId="77777777" w:rsidTr="0071696E">
        <w:tc>
          <w:tcPr>
            <w:tcW w:w="10456" w:type="dxa"/>
          </w:tcPr>
          <w:p w14:paraId="03D535DE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25804663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5191B68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F3D3DA5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B72CD1E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6F0C72AD" w14:textId="77777777" w:rsidR="00180904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17B79F1" w14:textId="253EA353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901E19A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8389CA0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EDD6B22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F63DC5B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5096334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642F9B0E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15C47C6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C3A28AF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E378C6D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4131D0C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C4E1B1E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B732BDC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C666838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FB90942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48A4E572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903104A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594EAD6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D01C246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786C98E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8EF030F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</w:p>
          <w:p w14:paraId="6455324F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377F510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C014407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79B7284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1853814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0EC51024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908E362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5080A2F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07B6FE9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5A811862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2591402B" w14:textId="77777777" w:rsidR="0071696E" w:rsidRPr="0071696E" w:rsidRDefault="0071696E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50577FEC" w14:textId="77777777" w:rsidR="0071696E" w:rsidRPr="0071696E" w:rsidRDefault="0071696E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71696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7D35374" w14:textId="77777777" w:rsidR="0071696E" w:rsidRPr="0071696E" w:rsidRDefault="0071696E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71696E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71696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71696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135775D" w14:textId="77777777" w:rsidR="0071696E" w:rsidRPr="0071696E" w:rsidRDefault="0071696E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1326F7C" w14:textId="77777777" w:rsidR="00180904" w:rsidRDefault="0071696E" w:rsidP="0071696E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DE81536" w14:textId="5463514A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3B8279A8" w14:textId="77777777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B8E61EE" w14:textId="77777777" w:rsidR="00180904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EBA01ED" w14:textId="6BC68FFA" w:rsidR="0071696E" w:rsidRPr="0071696E" w:rsidRDefault="0071696E" w:rsidP="0071696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71696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6E10D05" w14:textId="77777777" w:rsidR="0071696E" w:rsidRPr="00421A0D" w:rsidRDefault="0071696E" w:rsidP="0071696E">
            <w:pPr>
              <w:rPr>
                <w:szCs w:val="20"/>
              </w:rPr>
            </w:pPr>
          </w:p>
        </w:tc>
      </w:tr>
    </w:tbl>
    <w:p w14:paraId="5DF68893" w14:textId="13B73288" w:rsidR="007B4E30" w:rsidRDefault="007B4E30" w:rsidP="0071696E"/>
    <w:p w14:paraId="761A428D" w14:textId="77777777" w:rsidR="007B4E30" w:rsidRDefault="007B4E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02983EF" w14:textId="3D2D7923" w:rsidR="0071696E" w:rsidRDefault="00963A4A" w:rsidP="00963A4A">
      <w:pPr>
        <w:pStyle w:val="Heading3"/>
      </w:pPr>
      <w:r>
        <w:rPr>
          <w:rFonts w:hint="eastAsia"/>
        </w:rPr>
        <w:lastRenderedPageBreak/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(computed property)</w:t>
      </w:r>
    </w:p>
    <w:p w14:paraId="1EEE9838" w14:textId="77777777" w:rsidR="00963A4A" w:rsidRPr="00963A4A" w:rsidRDefault="00963A4A" w:rsidP="00963A4A"/>
    <w:p w14:paraId="72D7D35D" w14:textId="6A1484DA" w:rsidR="00773C13" w:rsidRPr="00773C13" w:rsidRDefault="00773C13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5CD48CCC" w14:textId="303985C6" w:rsidR="00773C13" w:rsidRPr="00773C13" w:rsidRDefault="00773C13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773C13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612A4B3E" w14:textId="29CDC9F5" w:rsidR="00773C13" w:rsidRPr="00773C13" w:rsidRDefault="00773C13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773C13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773C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73C13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E958143" w14:textId="0361C2C7" w:rsidR="00773C13" w:rsidRPr="00773C13" w:rsidRDefault="00773C13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388CA4DB" w14:textId="68780F6F" w:rsidR="00773C13" w:rsidRDefault="00773C13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73C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0F50B09" w14:textId="77777777" w:rsidR="007B4E30" w:rsidRPr="00773C13" w:rsidRDefault="007B4E30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F90C7A7" w14:textId="33B53FD2" w:rsidR="00773C13" w:rsidRDefault="007B4E30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아래의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코드와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14:paraId="4B5E362D" w14:textId="77777777" w:rsidR="007B4E30" w:rsidRDefault="007B4E30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768F080" w14:textId="31610D49" w:rsidR="00F41488" w:rsidRPr="00F41488" w:rsidRDefault="00F41488" w:rsidP="00F414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computed: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{</w:t>
      </w:r>
    </w:p>
    <w:p w14:paraId="1FDF424F" w14:textId="73477C50" w:rsidR="00F41488" w:rsidRPr="00F41488" w:rsidRDefault="00F41488" w:rsidP="00F414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F41488">
        <w:rPr>
          <w:rFonts w:ascii="Consolas" w:eastAsia="굴림" w:hAnsi="Consolas" w:cs="굴림"/>
          <w:color w:val="795E26"/>
          <w:kern w:val="0"/>
          <w:sz w:val="21"/>
          <w:szCs w:val="21"/>
        </w:rPr>
        <w:t>total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: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() {</w:t>
      </w:r>
    </w:p>
    <w:p w14:paraId="52FF8213" w14:textId="1878FE41" w:rsidR="00F41488" w:rsidRPr="00F41488" w:rsidRDefault="00F41488" w:rsidP="00F414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41488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F4148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F41488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2F2E07A4" w14:textId="4E017C45" w:rsidR="00F41488" w:rsidRPr="00F41488" w:rsidRDefault="00F41488" w:rsidP="00F4148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  }</w:t>
      </w:r>
    </w:p>
    <w:p w14:paraId="05033C70" w14:textId="5A97514D" w:rsidR="007B4E30" w:rsidRPr="005C2910" w:rsidRDefault="00F41488" w:rsidP="00773C13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414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645960C7" w14:textId="7A16E1BE" w:rsidR="00773C13" w:rsidRDefault="00773C13" w:rsidP="0071696E"/>
    <w:p w14:paraId="5ADF3001" w14:textId="3435796B" w:rsidR="00F41488" w:rsidRDefault="00B60EA3" w:rsidP="0071696E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 xml:space="preserve">앱에 </w:t>
      </w:r>
      <w:r>
        <w:t xml:space="preserve">total </w:t>
      </w:r>
      <w:r>
        <w:rPr>
          <w:rFonts w:hint="eastAsia"/>
        </w:rPr>
        <w:t>계산</w:t>
      </w:r>
      <w:r>
        <w:t xml:space="preserve"> </w:t>
      </w:r>
      <w:r>
        <w:rPr>
          <w:rFonts w:hint="eastAsia"/>
        </w:rPr>
        <w:t>속성을 정의한다.</w:t>
      </w:r>
      <w:r w:rsidR="00244831">
        <w:t xml:space="preserve"> (computed property)</w:t>
      </w:r>
    </w:p>
    <w:p w14:paraId="3DB83AB1" w14:textId="3796E016" w:rsidR="00B60EA3" w:rsidRDefault="00244831" w:rsidP="0071696E">
      <w:r>
        <w:rPr>
          <w:rFonts w:hint="eastAsia"/>
        </w:rPr>
        <w:t>계산 속성이란</w:t>
      </w:r>
      <w:r w:rsidR="00A542DF">
        <w:t xml:space="preserve">, </w:t>
      </w:r>
      <w:r w:rsidR="00A542DF">
        <w:rPr>
          <w:rFonts w:hint="eastAsia"/>
        </w:rPr>
        <w:t>구현 형태는 메소드인데,</w:t>
      </w:r>
      <w:r w:rsidR="00A542DF">
        <w:t xml:space="preserve"> </w:t>
      </w:r>
      <w:r w:rsidR="00A542DF">
        <w:rPr>
          <w:rFonts w:hint="eastAsia"/>
        </w:rPr>
        <w:t>사용법은 속성과 같은 것을 말한다.</w:t>
      </w:r>
    </w:p>
    <w:p w14:paraId="321F74E6" w14:textId="7BD46B46" w:rsidR="00A542DF" w:rsidRDefault="00A542DF" w:rsidP="0071696E"/>
    <w:p w14:paraId="1F2466D3" w14:textId="3C909A2D" w:rsidR="00A542DF" w:rsidRDefault="00A542DF" w:rsidP="0071696E">
      <w:r>
        <w:rPr>
          <w:rFonts w:hint="eastAsia"/>
        </w:rPr>
        <w:t>t</w:t>
      </w:r>
      <w:r>
        <w:t xml:space="preserve">otal </w:t>
      </w:r>
      <w:r>
        <w:rPr>
          <w:rFonts w:hint="eastAsia"/>
        </w:rPr>
        <w:t xml:space="preserve">계산 속성은 값을 리턴하는 </w:t>
      </w:r>
      <w:r>
        <w:t xml:space="preserve">getter </w:t>
      </w:r>
      <w:r>
        <w:rPr>
          <w:rFonts w:hint="eastAsia"/>
        </w:rPr>
        <w:t>메소드만 구현되었기 때문에,</w:t>
      </w:r>
    </w:p>
    <w:p w14:paraId="71E1B48B" w14:textId="77777777" w:rsidR="00963A4A" w:rsidRDefault="00A542DF" w:rsidP="0071696E">
      <w:r>
        <w:rPr>
          <w:rFonts w:hint="eastAsia"/>
        </w:rPr>
        <w:t>읽기 전용 속성</w:t>
      </w:r>
      <w:r w:rsidR="00963A4A">
        <w:rPr>
          <w:rFonts w:hint="eastAsia"/>
        </w:rPr>
        <w:t xml:space="preserve"> 형태로 사용할 수 있고,</w:t>
      </w:r>
      <w:r w:rsidR="00963A4A">
        <w:t xml:space="preserve"> </w:t>
      </w:r>
      <w:r w:rsidR="00963A4A">
        <w:rPr>
          <w:rFonts w:hint="eastAsia"/>
        </w:rPr>
        <w:t>속성에 값을 대입할 수는 없다.</w:t>
      </w:r>
    </w:p>
    <w:p w14:paraId="4BE2403C" w14:textId="41C70850" w:rsidR="00963A4A" w:rsidRDefault="00963A4A" w:rsidP="0071696E"/>
    <w:p w14:paraId="0B96C460" w14:textId="77777777" w:rsidR="00963A4A" w:rsidRDefault="00963A4A" w:rsidP="0071696E"/>
    <w:p w14:paraId="3F09F194" w14:textId="45B56AC9" w:rsidR="00963A4A" w:rsidRDefault="00963A4A" w:rsidP="00963A4A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C2910">
        <w:rPr>
          <w:rFonts w:ascii="Consolas" w:eastAsia="굴림" w:hAnsi="Consolas" w:cs="굴림"/>
          <w:color w:val="000000"/>
          <w:kern w:val="0"/>
          <w:sz w:val="21"/>
          <w:szCs w:val="21"/>
        </w:rPr>
        <w:t>{{ total }}</w:t>
      </w:r>
    </w:p>
    <w:p w14:paraId="5BCE734A" w14:textId="7694E906" w:rsidR="00963A4A" w:rsidRDefault="00963A4A" w:rsidP="00963A4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963A4A">
        <w:rPr>
          <w:rFonts w:hint="eastAsia"/>
        </w:rPr>
        <w:t xml:space="preserve"> </w:t>
      </w:r>
      <w:r w:rsidRPr="00963A4A">
        <w:t xml:space="preserve"> </w:t>
      </w:r>
      <w:r w:rsidRPr="00963A4A">
        <w:rPr>
          <w:rFonts w:hint="eastAsia"/>
        </w:rPr>
        <w:t>t</w:t>
      </w:r>
      <w:r w:rsidRPr="00963A4A">
        <w:t>otal</w:t>
      </w:r>
      <w:r>
        <w:t xml:space="preserve"> </w:t>
      </w:r>
      <w:r>
        <w:rPr>
          <w:rFonts w:hint="eastAsia"/>
        </w:rPr>
        <w:t>계산 속성의 값이 출력된다.</w:t>
      </w:r>
    </w:p>
    <w:p w14:paraId="49BC7654" w14:textId="5E1444C3" w:rsidR="00963A4A" w:rsidRDefault="00963A4A" w:rsidP="00963A4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A9EDB49" w14:textId="4B4F4F51" w:rsidR="00963A4A" w:rsidRDefault="00963A4A" w:rsidP="00963A4A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CA2C16D" w14:textId="0FD39B63" w:rsidR="00963A4A" w:rsidRDefault="00963A4A" w:rsidP="00963A4A">
      <w:pPr>
        <w:pStyle w:val="Heading3"/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계산</w:t>
      </w:r>
      <w:r w:rsidR="00FF0FA5">
        <w:rPr>
          <w:rFonts w:hint="eastAsia"/>
        </w:rPr>
        <w:t xml:space="preserve"> </w:t>
      </w:r>
      <w:r>
        <w:rPr>
          <w:rFonts w:hint="eastAsia"/>
        </w:rPr>
        <w:t>속성</w:t>
      </w:r>
    </w:p>
    <w:p w14:paraId="667A3482" w14:textId="48FFE7B7" w:rsidR="00963A4A" w:rsidRDefault="00963A4A" w:rsidP="00963A4A">
      <w:r>
        <w:rPr>
          <w:rFonts w:hint="eastAsia"/>
        </w:rPr>
        <w:t>메소드</w:t>
      </w:r>
      <w:r w:rsidR="00FF0FA5">
        <w:rPr>
          <w:rFonts w:hint="eastAsia"/>
        </w:rPr>
        <w:t>의 리턴값을 출력하는 형태로 구현하면,</w:t>
      </w:r>
      <w:r w:rsidR="00FF0FA5">
        <w:t xml:space="preserve"> </w:t>
      </w:r>
      <w:r w:rsidR="00FF0FA5">
        <w:rPr>
          <w:rFonts w:hint="eastAsia"/>
        </w:rPr>
        <w:t>화면을 다시 그릴 때 마다 메소드가 다시 호출된다.</w:t>
      </w:r>
    </w:p>
    <w:p w14:paraId="1C692A5B" w14:textId="098A947E" w:rsidR="00FF0FA5" w:rsidRDefault="00FF0FA5" w:rsidP="00963A4A"/>
    <w:p w14:paraId="79DD94D4" w14:textId="71701BF4" w:rsidR="00FF0FA5" w:rsidRDefault="00FF0FA5" w:rsidP="00963A4A">
      <w:r>
        <w:rPr>
          <w:rFonts w:hint="eastAsia"/>
        </w:rPr>
        <w:t>계산 속성의 값을 출력하는 형태로 구현하면,</w:t>
      </w:r>
      <w:r>
        <w:t xml:space="preserve"> getter </w:t>
      </w:r>
      <w:r>
        <w:rPr>
          <w:rFonts w:hint="eastAsia"/>
        </w:rPr>
        <w:t>메소드의 리턴값이 캐시에 저장</w:t>
      </w:r>
      <w:r w:rsidR="00DE246D">
        <w:rPr>
          <w:rFonts w:hint="eastAsia"/>
        </w:rPr>
        <w:t>된 후 화면에 출력된다.</w:t>
      </w:r>
    </w:p>
    <w:p w14:paraId="74ED63E3" w14:textId="62DE9B82" w:rsidR="00DE246D" w:rsidRDefault="00274B66" w:rsidP="00963A4A">
      <w:r>
        <w:rPr>
          <w:rFonts w:hint="eastAsia"/>
        </w:rPr>
        <w:t>그리고 계산 속성의 값을 다시 계산할 필요가</w:t>
      </w:r>
      <w:r>
        <w:t xml:space="preserve"> </w:t>
      </w:r>
      <w:r>
        <w:rPr>
          <w:rFonts w:hint="eastAsia"/>
        </w:rPr>
        <w:t>없을 때는,</w:t>
      </w:r>
      <w:r>
        <w:t xml:space="preserve"> </w:t>
      </w:r>
      <w:r>
        <w:rPr>
          <w:rFonts w:hint="eastAsia"/>
        </w:rPr>
        <w:t>캐시에 저장된 값을 사용하여 화면을 그린다.</w:t>
      </w:r>
    </w:p>
    <w:p w14:paraId="7B4D2776" w14:textId="77777777" w:rsidR="00180904" w:rsidRDefault="00FC1516" w:rsidP="00963A4A">
      <w:r>
        <w:rPr>
          <w:rFonts w:hint="eastAsia"/>
        </w:rPr>
        <w:t>따라서 계산식의 값을 화면에 출력해야 하는 경우에,</w:t>
      </w:r>
      <w:r>
        <w:t xml:space="preserve"> </w:t>
      </w:r>
      <w:r>
        <w:rPr>
          <w:rFonts w:hint="eastAsia"/>
        </w:rPr>
        <w:t>그 계산식을 메소드로 구현하는 것보다,</w:t>
      </w:r>
    </w:p>
    <w:p w14:paraId="1100BC75" w14:textId="70F4D2F0" w:rsidR="00274B66" w:rsidRDefault="00FC1516" w:rsidP="00963A4A">
      <w:r>
        <w:rPr>
          <w:rFonts w:hint="eastAsia"/>
        </w:rPr>
        <w:t>계산 속성</w:t>
      </w:r>
      <w:r w:rsidR="00960EB2">
        <w:rPr>
          <w:rFonts w:hint="eastAsia"/>
        </w:rPr>
        <w:t>으로 구현하는 것이 바람직하다.</w:t>
      </w:r>
    </w:p>
    <w:p w14:paraId="3FD9D8AC" w14:textId="235A060B" w:rsidR="00960EB2" w:rsidRDefault="00960EB2" w:rsidP="00963A4A"/>
    <w:p w14:paraId="4FA69961" w14:textId="4AFE8C6D" w:rsidR="00960EB2" w:rsidRDefault="00960EB2" w:rsidP="00963A4A">
      <w:r>
        <w:rPr>
          <w:rFonts w:hint="eastAsia"/>
        </w:rPr>
        <w:t>물론 계산식이</w:t>
      </w:r>
      <w:r>
        <w:t xml:space="preserve"> </w:t>
      </w:r>
      <w:r>
        <w:rPr>
          <w:rFonts w:hint="eastAsia"/>
        </w:rPr>
        <w:t>매우 간단하다면,</w:t>
      </w:r>
      <w:r>
        <w:t xml:space="preserve"> {{ quantity * price }} </w:t>
      </w:r>
      <w:r>
        <w:rPr>
          <w:rFonts w:hint="eastAsia"/>
        </w:rPr>
        <w:t>형태로 구현하는 것도 좋다.</w:t>
      </w:r>
    </w:p>
    <w:p w14:paraId="225E1089" w14:textId="0DAD1092" w:rsidR="00960EB2" w:rsidRDefault="00960EB2" w:rsidP="00963A4A"/>
    <w:p w14:paraId="43615860" w14:textId="08884294" w:rsidR="00960EB2" w:rsidRDefault="00960EB2" w:rsidP="00963A4A"/>
    <w:p w14:paraId="28239C10" w14:textId="03287806" w:rsidR="00773C13" w:rsidRDefault="00773C13" w:rsidP="0071696E"/>
    <w:p w14:paraId="42912FDB" w14:textId="13916751" w:rsidR="00BF742C" w:rsidRDefault="00BF74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353C6E" w14:textId="54462D51" w:rsidR="00BF742C" w:rsidRDefault="00BF742C" w:rsidP="00FC539C">
      <w:pPr>
        <w:pStyle w:val="Heading3"/>
      </w:pPr>
      <w:r>
        <w:rPr>
          <w:rFonts w:hint="eastAsia"/>
        </w:rPr>
        <w:lastRenderedPageBreak/>
        <w:t>c</w:t>
      </w:r>
      <w:r>
        <w:t>omputed3.html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742C" w14:paraId="43914628" w14:textId="77777777" w:rsidTr="00BF742C">
        <w:tc>
          <w:tcPr>
            <w:tcW w:w="10456" w:type="dxa"/>
          </w:tcPr>
          <w:p w14:paraId="75B10152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228C8EDE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55199AB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680DF62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9067729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A6591C3" w14:textId="77777777" w:rsidR="00180904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8D9C5A7" w14:textId="28568629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580483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55F812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BEABC43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745434A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div.total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16pt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7332569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02ED11C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F190035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D29AD5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2EBFCBB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24B8433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061B7285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6605118F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B7F9275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82287D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7FC22E53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57782395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6F9E7AB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C394B1D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D034FA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"total"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313BBBE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{{ total }}</w:t>
            </w:r>
          </w:p>
          <w:p w14:paraId="57164E73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DCC774F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809C9E4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A9338E0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CF9A564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404ADA20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129ECD94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14152F8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218FABD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43580E3C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2426EB17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04159C4A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total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C196892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String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5CD90E5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F742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&gt;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+= 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A3C4B3A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F742C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+ </w:t>
            </w:r>
            <w:r w:rsidRPr="00BF742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","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F742C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slice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(-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61EC617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F742C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F742C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5A227E9" w14:textId="77777777" w:rsidR="00BF742C" w:rsidRPr="00BF742C" w:rsidRDefault="00BF742C" w:rsidP="00BF742C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6E68E055" w14:textId="77777777" w:rsidR="00180904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15C3AD0" w14:textId="2E82E3C6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6A48FD19" w14:textId="77777777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FF26487" w14:textId="77777777" w:rsidR="00180904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5CCC820" w14:textId="6A614073" w:rsidR="00BF742C" w:rsidRPr="00BF742C" w:rsidRDefault="00BF742C" w:rsidP="00BF742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F742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38BCF1B4" w14:textId="77777777" w:rsidR="00BF742C" w:rsidRPr="00421A0D" w:rsidRDefault="00BF742C" w:rsidP="00BF742C">
            <w:pPr>
              <w:rPr>
                <w:szCs w:val="20"/>
              </w:rPr>
            </w:pPr>
          </w:p>
        </w:tc>
      </w:tr>
    </w:tbl>
    <w:p w14:paraId="23457211" w14:textId="4EC849D0" w:rsidR="00BF742C" w:rsidRDefault="00BF742C" w:rsidP="00BF742C"/>
    <w:p w14:paraId="74C48A53" w14:textId="300D0745" w:rsidR="00A44C96" w:rsidRDefault="00A44C96" w:rsidP="00BF742C"/>
    <w:p w14:paraId="7EDCB5D5" w14:textId="51FBFF9F" w:rsidR="008F30A7" w:rsidRDefault="000E24EE" w:rsidP="00BF742C">
      <w:r w:rsidRPr="000E24EE">
        <w:rPr>
          <w:noProof/>
        </w:rPr>
        <w:lastRenderedPageBreak/>
        <w:drawing>
          <wp:inline distT="0" distB="0" distL="0" distR="0" wp14:anchorId="4B8A5C37" wp14:editId="16008193">
            <wp:extent cx="3620005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6CE" w14:textId="34746C27" w:rsidR="00030D4A" w:rsidRDefault="00030D4A" w:rsidP="00BF742C"/>
    <w:p w14:paraId="25C5D934" w14:textId="77777777" w:rsidR="005425CF" w:rsidRDefault="005425CF" w:rsidP="00BF742C">
      <w:r>
        <w:rPr>
          <w:rFonts w:hint="eastAsia"/>
        </w:rPr>
        <w:t>4,</w:t>
      </w:r>
      <w:r>
        <w:t xml:space="preserve">500,000 </w:t>
      </w:r>
      <w:r>
        <w:rPr>
          <w:rFonts w:hint="eastAsia"/>
        </w:rPr>
        <w:t xml:space="preserve">형태로 </w:t>
      </w:r>
      <w:r w:rsidR="00030D4A">
        <w:rPr>
          <w:rFonts w:hint="eastAsia"/>
        </w:rPr>
        <w:t>t</w:t>
      </w:r>
      <w:r w:rsidR="00030D4A">
        <w:t xml:space="preserve">otal </w:t>
      </w:r>
      <w:r w:rsidR="00030D4A">
        <w:rPr>
          <w:rFonts w:hint="eastAsia"/>
        </w:rPr>
        <w:t>계산 속성값</w:t>
      </w:r>
      <w:r w:rsidR="000E24EE">
        <w:rPr>
          <w:rFonts w:hint="eastAsia"/>
        </w:rPr>
        <w:t>을</w:t>
      </w:r>
      <w:r w:rsidR="00030D4A">
        <w:rPr>
          <w:rFonts w:hint="eastAsia"/>
        </w:rPr>
        <w:t xml:space="preserve"> </w:t>
      </w:r>
      <w:r>
        <w:rPr>
          <w:rFonts w:hint="eastAsia"/>
        </w:rPr>
        <w:t>출력하기 위한 코드를 추가하였다.</w:t>
      </w:r>
    </w:p>
    <w:p w14:paraId="3DB0C940" w14:textId="28ABD659" w:rsidR="00030D4A" w:rsidRDefault="00030D4A" w:rsidP="00BF742C"/>
    <w:p w14:paraId="046B69E1" w14:textId="77777777" w:rsidR="00C676B4" w:rsidRPr="00C676B4" w:rsidRDefault="00C676B4" w:rsidP="00C676B4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C676B4">
        <w:rPr>
          <w:rFonts w:ascii="Consolas" w:eastAsia="굴림" w:hAnsi="Consolas" w:cs="굴림"/>
          <w:color w:val="267F99"/>
          <w:kern w:val="0"/>
          <w:sz w:val="21"/>
          <w:szCs w:val="21"/>
        </w:rPr>
        <w:t>String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quantity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 * </w:t>
      </w:r>
      <w:r w:rsidRPr="00C676B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C676B4">
        <w:rPr>
          <w:rFonts w:ascii="Consolas" w:eastAsia="굴림" w:hAnsi="Consolas" w:cs="굴림"/>
          <w:color w:val="001080"/>
          <w:kern w:val="0"/>
          <w:sz w:val="21"/>
          <w:szCs w:val="21"/>
        </w:rPr>
        <w:t>price</w:t>
      </w:r>
      <w:r w:rsidRPr="00C676B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34AE6AD" w14:textId="7A4C2282" w:rsidR="00C676B4" w:rsidRDefault="00C676B4" w:rsidP="00BF742C">
      <w:r>
        <w:t xml:space="preserve">  this.quantity * this.price </w:t>
      </w:r>
      <w:r>
        <w:rPr>
          <w:rFonts w:hint="eastAsia"/>
        </w:rPr>
        <w:t>계산식의 값을 문자열로 변환하여</w:t>
      </w:r>
      <w:r>
        <w:t xml:space="preserve">, </w:t>
      </w:r>
      <w:r>
        <w:rPr>
          <w:rFonts w:hint="eastAsia"/>
        </w:rPr>
        <w:t xml:space="preserve">지역 변수 </w:t>
      </w:r>
      <w:r>
        <w:t>s</w:t>
      </w:r>
      <w:r>
        <w:rPr>
          <w:rFonts w:hint="eastAsia"/>
        </w:rPr>
        <w:t>에 대입한다.</w:t>
      </w:r>
    </w:p>
    <w:p w14:paraId="55D4D7D3" w14:textId="6168AA91" w:rsidR="00C676B4" w:rsidRDefault="00C676B4" w:rsidP="00BF742C"/>
    <w:p w14:paraId="0764729E" w14:textId="6AA7059E" w:rsidR="00C676B4" w:rsidRDefault="006579CC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6579CC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579C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6579CC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6579CC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48F7D54" w14:textId="372DAA09" w:rsidR="006579CC" w:rsidRDefault="006579CC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6579CC">
        <w:rPr>
          <w:rFonts w:hint="eastAsia"/>
        </w:rPr>
        <w:t xml:space="preserve"> </w:t>
      </w:r>
      <w:r w:rsidRPr="006579CC">
        <w:t xml:space="preserve"> s 문자열의</w:t>
      </w:r>
      <w:r>
        <w:rPr>
          <w:rFonts w:hint="eastAsia"/>
        </w:rPr>
        <w:t xml:space="preserve"> </w:t>
      </w:r>
      <w:r w:rsidR="00BA5555">
        <w:rPr>
          <w:rFonts w:hint="eastAsia"/>
        </w:rPr>
        <w:t>인덱스</w:t>
      </w:r>
      <w:r w:rsidR="00BA5555">
        <w:t xml:space="preserve"> 0 </w:t>
      </w:r>
      <w:r w:rsidR="00BA5555">
        <w:rPr>
          <w:rFonts w:hint="eastAsia"/>
        </w:rPr>
        <w:t>위치부터,</w:t>
      </w:r>
      <w:r w:rsidR="00BA5555">
        <w:t xml:space="preserve"> </w:t>
      </w:r>
      <w:r w:rsidR="00BA5555">
        <w:rPr>
          <w:rFonts w:hint="eastAsia"/>
        </w:rPr>
        <w:t xml:space="preserve">오른쪽 끝에서 </w:t>
      </w:r>
      <w:r w:rsidR="009B3CE8">
        <w:rPr>
          <w:rFonts w:hint="eastAsia"/>
        </w:rPr>
        <w:t>i</w:t>
      </w:r>
      <w:r w:rsidR="009B3CE8">
        <w:t xml:space="preserve"> </w:t>
      </w:r>
      <w:r w:rsidR="009B3CE8">
        <w:rPr>
          <w:rFonts w:hint="eastAsia"/>
        </w:rPr>
        <w:t>번째 위치까지의 부분 문자열을 리턴한다.</w:t>
      </w:r>
    </w:p>
    <w:p w14:paraId="6DE0E645" w14:textId="67EEDE73" w:rsidR="009B3CE8" w:rsidRDefault="009B3CE8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6452FCB0" w14:textId="77777777" w:rsidR="009B3CE8" w:rsidRPr="009B3CE8" w:rsidRDefault="009B3CE8" w:rsidP="009B3CE8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9B3CE8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9B3CE8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9B3CE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1D8C582" w14:textId="0DA98099" w:rsidR="009B3CE8" w:rsidRDefault="009B3CE8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>번째 위치부터,</w:t>
      </w:r>
      <w:r>
        <w:t xml:space="preserve"> </w:t>
      </w:r>
      <w:r>
        <w:rPr>
          <w:rFonts w:hint="eastAsia"/>
        </w:rPr>
        <w:t>끝까지의 부분 문자열을 리턴한다.</w:t>
      </w:r>
    </w:p>
    <w:p w14:paraId="3AB71332" w14:textId="1C68460D" w:rsidR="009B3CE8" w:rsidRDefault="009B3CE8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019CC4E5" w14:textId="77777777" w:rsidR="002E3A37" w:rsidRPr="002E3A37" w:rsidRDefault="002E3A37" w:rsidP="002E3A37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E3A37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2E3A37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2E3A37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2E3A37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2E3A37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7540EE0" w14:textId="4C0EBEB8" w:rsidR="009B3CE8" w:rsidRDefault="002E3A37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s </w:t>
      </w:r>
      <w:r>
        <w:rPr>
          <w:rFonts w:hint="eastAsia"/>
        </w:rPr>
        <w:t xml:space="preserve">문자열의 오른쪽 끝에서 </w:t>
      </w:r>
      <w:r>
        <w:t xml:space="preserve">i </w:t>
      </w:r>
      <w:r>
        <w:rPr>
          <w:rFonts w:hint="eastAsia"/>
        </w:rPr>
        <w:t>번째 위치에</w:t>
      </w:r>
      <w:r w:rsidR="00782A2E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"," </w:t>
      </w:r>
      <w:r>
        <w:rPr>
          <w:rFonts w:hint="eastAsia"/>
        </w:rPr>
        <w:t>문자열이 삽입된 새 문자열을 생성하여</w:t>
      </w:r>
      <w:r w:rsidR="00782A2E">
        <w:rPr>
          <w:rFonts w:hint="eastAsia"/>
        </w:rPr>
        <w:t>,</w:t>
      </w:r>
      <w:r>
        <w:rPr>
          <w:rFonts w:hint="eastAsia"/>
        </w:rPr>
        <w:t xml:space="preserve"> </w:t>
      </w:r>
      <w:r w:rsidR="00782A2E">
        <w:rPr>
          <w:rFonts w:hint="eastAsia"/>
        </w:rPr>
        <w:t xml:space="preserve">변수 </w:t>
      </w:r>
      <w:r>
        <w:t>s</w:t>
      </w:r>
      <w:r>
        <w:rPr>
          <w:rFonts w:hint="eastAsia"/>
        </w:rPr>
        <w:t>에 대입한다.</w:t>
      </w:r>
    </w:p>
    <w:p w14:paraId="6C1FA51C" w14:textId="6CB77155" w:rsidR="002E3A37" w:rsidRDefault="002E3A37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49D019DC" w14:textId="140CE255" w:rsidR="00782A2E" w:rsidRPr="00782A2E" w:rsidRDefault="00782A2E" w:rsidP="00782A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AF00DB"/>
          <w:kern w:val="0"/>
          <w:sz w:val="21"/>
          <w:szCs w:val="21"/>
        </w:rPr>
        <w:t>for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(</w:t>
      </w:r>
      <w:r w:rsidRPr="00782A2E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length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&gt;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;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+= 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4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F7CD9CC" w14:textId="4D539E0F" w:rsidR="00782A2E" w:rsidRPr="00782A2E" w:rsidRDefault="00782A2E" w:rsidP="00782A2E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82A2E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, 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 + </w:t>
      </w:r>
      <w:r w:rsidRPr="00782A2E">
        <w:rPr>
          <w:rFonts w:ascii="Consolas" w:eastAsia="굴림" w:hAnsi="Consolas" w:cs="굴림"/>
          <w:color w:val="A31515"/>
          <w:kern w:val="0"/>
          <w:sz w:val="21"/>
          <w:szCs w:val="21"/>
        </w:rPr>
        <w:t>","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 + 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s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82A2E">
        <w:rPr>
          <w:rFonts w:ascii="Consolas" w:eastAsia="굴림" w:hAnsi="Consolas" w:cs="굴림"/>
          <w:color w:val="795E26"/>
          <w:kern w:val="0"/>
          <w:sz w:val="21"/>
          <w:szCs w:val="21"/>
        </w:rPr>
        <w:t>slice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(-</w:t>
      </w:r>
      <w:r w:rsidRPr="00782A2E">
        <w:rPr>
          <w:rFonts w:ascii="Consolas" w:eastAsia="굴림" w:hAnsi="Consolas" w:cs="굴림"/>
          <w:color w:val="001080"/>
          <w:kern w:val="0"/>
          <w:sz w:val="21"/>
          <w:szCs w:val="21"/>
        </w:rPr>
        <w:t>i</w:t>
      </w:r>
      <w:r w:rsidRPr="00782A2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85F1E7C" w14:textId="5DC3B64C" w:rsidR="00041C92" w:rsidRDefault="00041C92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문자열의 오른쪽 끝에서 </w:t>
      </w:r>
      <w:r>
        <w:t>3, 7, 11, 15,</w:t>
      </w:r>
      <w:r w:rsidR="00D25E4A">
        <w:t xml:space="preserve">.. </w:t>
      </w:r>
      <w:r w:rsidR="00D25E4A">
        <w:rPr>
          <w:rFonts w:hint="eastAsia"/>
        </w:rPr>
        <w:t xml:space="preserve">번째 위치에 </w:t>
      </w:r>
      <w:r w:rsidR="00D25E4A">
        <w:t xml:space="preserve">"," </w:t>
      </w:r>
      <w:r w:rsidR="00D25E4A">
        <w:rPr>
          <w:rFonts w:hint="eastAsia"/>
        </w:rPr>
        <w:t>문자열을 삽입한다.</w:t>
      </w:r>
    </w:p>
    <w:p w14:paraId="383576A6" w14:textId="76158D80" w:rsidR="00D25E4A" w:rsidRDefault="00D25E4A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33E2677B" w14:textId="62E7E5ED" w:rsidR="00D25E4A" w:rsidRPr="00FC1291" w:rsidRDefault="00D25E4A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z w:val="48"/>
          <w:szCs w:val="52"/>
        </w:rPr>
      </w:pPr>
      <w:r w:rsidRPr="00FC1291">
        <w:rPr>
          <w:rFonts w:hint="eastAsia"/>
          <w:sz w:val="48"/>
          <w:szCs w:val="52"/>
        </w:rPr>
        <w:t>1</w:t>
      </w:r>
      <w:r w:rsidRPr="00FC1291">
        <w:rPr>
          <w:sz w:val="48"/>
          <w:szCs w:val="52"/>
        </w:rPr>
        <w:t>2,000,000,000</w:t>
      </w:r>
    </w:p>
    <w:p w14:paraId="51CB35EC" w14:textId="68FAB3E0" w:rsidR="002E3A37" w:rsidRPr="001B228A" w:rsidRDefault="00FC1291" w:rsidP="006579CC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spacing w:val="28"/>
          <w:sz w:val="18"/>
          <w:szCs w:val="20"/>
        </w:rPr>
      </w:pPr>
      <w:r>
        <w:rPr>
          <w:sz w:val="18"/>
          <w:szCs w:val="20"/>
        </w:rPr>
        <w:t xml:space="preserve">    </w:t>
      </w:r>
      <w:r w:rsidR="00D25E4A" w:rsidRPr="00FC1291">
        <w:rPr>
          <w:sz w:val="18"/>
          <w:szCs w:val="20"/>
        </w:rPr>
        <w:t xml:space="preserve"> </w:t>
      </w:r>
      <w:r w:rsidR="001B228A" w:rsidRPr="00C45A76">
        <w:rPr>
          <w:b/>
          <w:bCs/>
          <w:color w:val="FF0000"/>
          <w:sz w:val="18"/>
          <w:szCs w:val="20"/>
        </w:rPr>
        <w:t>11</w:t>
      </w:r>
      <w:r w:rsidR="001B228A">
        <w:rPr>
          <w:sz w:val="18"/>
          <w:szCs w:val="20"/>
        </w:rPr>
        <w:t xml:space="preserve"> </w:t>
      </w:r>
      <w:r w:rsidR="00E74242" w:rsidRPr="001B228A">
        <w:rPr>
          <w:spacing w:val="28"/>
          <w:sz w:val="18"/>
          <w:szCs w:val="20"/>
        </w:rPr>
        <w:t>10 9 8</w:t>
      </w:r>
      <w:r w:rsidRPr="001B228A">
        <w:rPr>
          <w:spacing w:val="28"/>
          <w:sz w:val="18"/>
          <w:szCs w:val="20"/>
        </w:rPr>
        <w:t xml:space="preserve"> </w:t>
      </w:r>
      <w:r w:rsidR="00E74242" w:rsidRPr="00C45A76">
        <w:rPr>
          <w:b/>
          <w:bCs/>
          <w:color w:val="FF0000"/>
          <w:spacing w:val="28"/>
          <w:sz w:val="18"/>
          <w:szCs w:val="20"/>
        </w:rPr>
        <w:t>7</w:t>
      </w:r>
      <w:r w:rsidRPr="001B228A">
        <w:rPr>
          <w:spacing w:val="28"/>
          <w:sz w:val="18"/>
          <w:szCs w:val="20"/>
        </w:rPr>
        <w:t xml:space="preserve"> </w:t>
      </w:r>
      <w:r w:rsidR="00E74242" w:rsidRPr="001B228A">
        <w:rPr>
          <w:spacing w:val="28"/>
          <w:sz w:val="18"/>
          <w:szCs w:val="20"/>
        </w:rPr>
        <w:t>6 5</w:t>
      </w:r>
      <w:r w:rsidRPr="001B228A">
        <w:rPr>
          <w:spacing w:val="28"/>
          <w:sz w:val="18"/>
          <w:szCs w:val="20"/>
        </w:rPr>
        <w:t xml:space="preserve"> </w:t>
      </w:r>
      <w:r w:rsidR="00E74242" w:rsidRPr="001B228A">
        <w:rPr>
          <w:spacing w:val="28"/>
          <w:sz w:val="18"/>
          <w:szCs w:val="20"/>
        </w:rPr>
        <w:t>4</w:t>
      </w:r>
      <w:r w:rsidRPr="001B228A">
        <w:rPr>
          <w:spacing w:val="28"/>
          <w:sz w:val="18"/>
          <w:szCs w:val="20"/>
        </w:rPr>
        <w:t xml:space="preserve"> </w:t>
      </w:r>
      <w:r w:rsidRPr="00C45A76">
        <w:rPr>
          <w:b/>
          <w:bCs/>
          <w:color w:val="FF0000"/>
          <w:spacing w:val="28"/>
          <w:sz w:val="18"/>
          <w:szCs w:val="20"/>
        </w:rPr>
        <w:t>3</w:t>
      </w:r>
      <w:r w:rsidRPr="001B228A">
        <w:rPr>
          <w:spacing w:val="28"/>
          <w:sz w:val="18"/>
          <w:szCs w:val="20"/>
        </w:rPr>
        <w:t xml:space="preserve"> 2</w:t>
      </w:r>
      <w:r w:rsidR="00E74242" w:rsidRPr="001B228A">
        <w:rPr>
          <w:spacing w:val="28"/>
          <w:sz w:val="18"/>
          <w:szCs w:val="20"/>
        </w:rPr>
        <w:t xml:space="preserve"> </w:t>
      </w:r>
      <w:r w:rsidR="00EB7841" w:rsidRPr="001B228A">
        <w:rPr>
          <w:spacing w:val="28"/>
          <w:sz w:val="18"/>
          <w:szCs w:val="20"/>
        </w:rPr>
        <w:t>1</w:t>
      </w:r>
      <w:r w:rsidR="00E74242" w:rsidRPr="001B228A">
        <w:rPr>
          <w:spacing w:val="28"/>
          <w:sz w:val="18"/>
          <w:szCs w:val="20"/>
        </w:rPr>
        <w:t xml:space="preserve"> </w:t>
      </w:r>
      <w:r w:rsidR="00EB7841" w:rsidRPr="001B228A">
        <w:rPr>
          <w:spacing w:val="28"/>
          <w:sz w:val="18"/>
          <w:szCs w:val="20"/>
        </w:rPr>
        <w:t>0</w:t>
      </w:r>
    </w:p>
    <w:p w14:paraId="4C8B29F1" w14:textId="11D4E41C" w:rsidR="005425CF" w:rsidRDefault="005425CF" w:rsidP="00BF742C"/>
    <w:p w14:paraId="2F3FCCAE" w14:textId="77777777" w:rsidR="005425CF" w:rsidRDefault="005425CF" w:rsidP="00BF742C"/>
    <w:p w14:paraId="32164331" w14:textId="4167AB3E" w:rsidR="00A278B0" w:rsidRDefault="00A278B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03EC373" w14:textId="401D5B7B" w:rsidR="00FC539C" w:rsidRDefault="00FC539C" w:rsidP="00FC539C">
      <w:pPr>
        <w:pStyle w:val="Heading2"/>
      </w:pPr>
      <w:bookmarkStart w:id="4" w:name="_Toc40097492"/>
      <w:r>
        <w:rPr>
          <w:rFonts w:hint="eastAsia"/>
        </w:rPr>
        <w:lastRenderedPageBreak/>
        <w:t xml:space="preserve">계산속성 </w:t>
      </w:r>
      <w:r>
        <w:t xml:space="preserve">getter </w:t>
      </w:r>
      <w:r w:rsidR="00105F1F">
        <w:t xml:space="preserve">setter </w:t>
      </w:r>
      <w:r w:rsidR="00105F1F">
        <w:rPr>
          <w:rFonts w:hint="eastAsia"/>
        </w:rPr>
        <w:t>구현</w:t>
      </w:r>
      <w:bookmarkEnd w:id="4"/>
    </w:p>
    <w:p w14:paraId="41213A39" w14:textId="07B7C64A" w:rsidR="00030D4A" w:rsidRDefault="00A278B0" w:rsidP="00FC539C">
      <w:pPr>
        <w:pStyle w:val="Heading3"/>
      </w:pPr>
      <w:r>
        <w:rPr>
          <w:rFonts w:hint="eastAsia"/>
        </w:rPr>
        <w:t>c</w:t>
      </w:r>
      <w:r>
        <w:t>omputed4.html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8B0" w14:paraId="061C3E6F" w14:textId="77777777" w:rsidTr="00A278B0">
        <w:tc>
          <w:tcPr>
            <w:tcW w:w="10456" w:type="dxa"/>
          </w:tcPr>
          <w:p w14:paraId="3FEE0F08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2AC386F1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2A1C9EA6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6FF0AA4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148023B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2EA2A76" w14:textId="77777777" w:rsidR="00180904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236DA20" w14:textId="6C56A44E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D5AFD01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6A8E11C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display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block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7D0CF87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0B65E83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F5493CC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AB6A22C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B783A25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5B4DD9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주문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FC63E59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3529EDE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수량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3A58FE0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"quantity"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18D6D6D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9ABBB8D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C46D89A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가격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4F0779D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"price"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829C2FD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52A2E9E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E4B1A8C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62463AB5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합계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B472764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"total"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3BF07E9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29F54A7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57F70CB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5170BB1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0284729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343EE323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B9C7720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C92F66A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D044102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073ED75A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10D84135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{</w:t>
            </w:r>
          </w:p>
          <w:p w14:paraId="534A59DB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total :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6660AF6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get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3BF687D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*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1187D8C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},</w:t>
            </w:r>
          </w:p>
          <w:p w14:paraId="73951A54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5B7DBD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3A200ABE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quantity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value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/ </w:t>
            </w:r>
            <w:r w:rsidRPr="005B7DB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5B7DBD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price</w:t>
            </w: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A48E92C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5A262821" w14:textId="77777777" w:rsidR="005B7DBD" w:rsidRPr="005B7DBD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46D848FB" w14:textId="77777777" w:rsidR="00180904" w:rsidRDefault="005B7DBD" w:rsidP="005B7DB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64928C06" w14:textId="72767E4D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6512B857" w14:textId="77777777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A7BD993" w14:textId="77777777" w:rsid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8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3541878" w14:textId="07768FEB" w:rsidR="005B7DBD" w:rsidRPr="005B7DBD" w:rsidRDefault="005B7DBD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5B7DB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4796FAB1" w14:textId="021A2445" w:rsidR="00A278B0" w:rsidRPr="005B7DBD" w:rsidRDefault="00A278B0" w:rsidP="005B7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hAnsi="Consolas"/>
                <w:szCs w:val="20"/>
              </w:rPr>
            </w:pPr>
          </w:p>
        </w:tc>
      </w:tr>
    </w:tbl>
    <w:p w14:paraId="0469DA1F" w14:textId="54BD9666" w:rsidR="00A278B0" w:rsidRDefault="00A278B0" w:rsidP="00A278B0"/>
    <w:p w14:paraId="083FAB8A" w14:textId="6231C4DD" w:rsidR="00421A0D" w:rsidRDefault="00421A0D" w:rsidP="00A278B0"/>
    <w:p w14:paraId="2A5A4334" w14:textId="79C73D47" w:rsidR="005B7DBD" w:rsidRDefault="005B7DB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86C7D3" w14:textId="5DC10E82" w:rsidR="00421A0D" w:rsidRDefault="005B7DBD" w:rsidP="005B7DBD">
      <w:pPr>
        <w:pStyle w:val="Heading3"/>
      </w:pPr>
      <w:r>
        <w:lastRenderedPageBreak/>
        <w:t xml:space="preserve">getter / setter </w:t>
      </w:r>
      <w:r>
        <w:rPr>
          <w:rFonts w:hint="eastAsia"/>
        </w:rPr>
        <w:t>구현</w:t>
      </w:r>
    </w:p>
    <w:p w14:paraId="525679AD" w14:textId="4A73665F" w:rsidR="005B7DBD" w:rsidRDefault="005B7DBD" w:rsidP="005B7DBD"/>
    <w:p w14:paraId="50F5619F" w14:textId="7AC76ACC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70AEF995" w14:textId="4F5906D3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03A9CDC2" w14:textId="2567AA1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4472C13" w14:textId="4B6EF5CB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},</w:t>
      </w:r>
    </w:p>
    <w:p w14:paraId="597288E7" w14:textId="7AD84F46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19FAE202" w14:textId="57662B29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8BD2345" w14:textId="7A7AB3BE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1AFEDEEB" w14:textId="105D229B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82B14EA" w14:textId="600559C4" w:rsidR="005B7DBD" w:rsidRDefault="005B7DBD" w:rsidP="005B7DBD"/>
    <w:p w14:paraId="48519CA7" w14:textId="21C63ACC" w:rsidR="00177528" w:rsidRDefault="00177528" w:rsidP="005B7DBD">
      <w:r>
        <w:rPr>
          <w:rFonts w:hint="eastAsia"/>
        </w:rPr>
        <w:t>위 코드의 구조는 아래 코드와 동일하다.</w:t>
      </w:r>
    </w:p>
    <w:p w14:paraId="4CCA5E2E" w14:textId="0A8BDBC9" w:rsidR="00177528" w:rsidRDefault="00177528" w:rsidP="005B7DBD"/>
    <w:p w14:paraId="0E3BF1C5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1080"/>
          <w:kern w:val="0"/>
          <w:szCs w:val="20"/>
        </w:rPr>
        <w:t>total :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2CB6CC43" w14:textId="69C96B72" w:rsidR="00177528" w:rsidRPr="00177528" w:rsidRDefault="00177528" w:rsidP="00F16F01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="00F16F01"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="00F16F01"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16F01"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7BC6FAEE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*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B957F70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},</w:t>
      </w:r>
    </w:p>
    <w:p w14:paraId="5146B2A5" w14:textId="6759202B" w:rsidR="00177528" w:rsidRPr="00177528" w:rsidRDefault="00177528" w:rsidP="00F16F01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7528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="00F16F01" w:rsidRPr="00F16F01">
        <w:rPr>
          <w:rFonts w:ascii="Consolas" w:eastAsia="굴림" w:hAnsi="Consolas" w:cs="굴림"/>
          <w:color w:val="001080"/>
          <w:kern w:val="0"/>
          <w:szCs w:val="20"/>
        </w:rPr>
        <w:t>:</w:t>
      </w:r>
      <w:r w:rsidR="00F16F01" w:rsidRPr="00F16F0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16F01" w:rsidRPr="00F16F01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20403E4F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quantity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value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 / </w:t>
      </w:r>
      <w:r w:rsidRPr="00177528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7528">
        <w:rPr>
          <w:rFonts w:ascii="Consolas" w:eastAsia="굴림" w:hAnsi="Consolas" w:cs="굴림"/>
          <w:color w:val="001080"/>
          <w:kern w:val="0"/>
          <w:szCs w:val="20"/>
        </w:rPr>
        <w:t>price</w:t>
      </w:r>
      <w:r w:rsidRPr="0017752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BA3126C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1A069C24" w14:textId="77777777" w:rsidR="00177528" w:rsidRPr="00177528" w:rsidRDefault="00177528" w:rsidP="00177528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752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27B7607" w14:textId="77777777" w:rsidR="00177528" w:rsidRDefault="00177528" w:rsidP="005B7DBD"/>
    <w:p w14:paraId="7F0BD2E6" w14:textId="58F16FD9" w:rsidR="005B7DBD" w:rsidRDefault="005B7DBD" w:rsidP="005B7DBD"/>
    <w:p w14:paraId="415CB5CB" w14:textId="6FA97722" w:rsidR="008415E3" w:rsidRDefault="008415E3" w:rsidP="005B7DBD">
      <w:r>
        <w:t xml:space="preserve">total </w:t>
      </w:r>
      <w:r>
        <w:rPr>
          <w:rFonts w:hint="eastAsia"/>
        </w:rPr>
        <w:t xml:space="preserve">계산 속성에 </w:t>
      </w:r>
      <w:r>
        <w:t xml:space="preserve">getr </w:t>
      </w:r>
      <w:r>
        <w:rPr>
          <w:rFonts w:hint="eastAsia"/>
        </w:rPr>
        <w:t>메소드 뿐만 아니라</w:t>
      </w:r>
      <w:r w:rsidR="004304F9">
        <w:rPr>
          <w:rFonts w:hint="eastAsia"/>
        </w:rPr>
        <w:t>,</w:t>
      </w:r>
      <w:r w:rsidR="004304F9">
        <w:t xml:space="preserve"> </w:t>
      </w:r>
      <w:r>
        <w:t xml:space="preserve">set </w:t>
      </w:r>
      <w:r>
        <w:rPr>
          <w:rFonts w:hint="eastAsia"/>
        </w:rPr>
        <w:t>메소드도 구현하였다.</w:t>
      </w:r>
    </w:p>
    <w:p w14:paraId="09C67077" w14:textId="41F3CD37" w:rsidR="008415E3" w:rsidRDefault="008415E3" w:rsidP="005B7DBD">
      <w:r>
        <w:rPr>
          <w:rFonts w:hint="eastAsia"/>
        </w:rPr>
        <w:t xml:space="preserve">따라서 </w:t>
      </w:r>
      <w:r>
        <w:t xml:space="preserve">otal </w:t>
      </w:r>
      <w:r>
        <w:rPr>
          <w:rFonts w:hint="eastAsia"/>
        </w:rPr>
        <w:t xml:space="preserve">계산 속성의 값을 </w:t>
      </w:r>
      <w:r w:rsidR="004304F9">
        <w:rPr>
          <w:rFonts w:hint="eastAsia"/>
        </w:rPr>
        <w:t>읽을 수 있을 뿐만 아니라,</w:t>
      </w:r>
      <w:r w:rsidR="004304F9">
        <w:t xml:space="preserve"> </w:t>
      </w:r>
      <w:r w:rsidR="004304F9">
        <w:rPr>
          <w:rFonts w:hint="eastAsia"/>
        </w:rPr>
        <w:t>이 속성에 값을 대입할 수도 있다.</w:t>
      </w:r>
    </w:p>
    <w:p w14:paraId="41147CAA" w14:textId="49FF5CC0" w:rsidR="004304F9" w:rsidRDefault="004304F9" w:rsidP="005B7DBD"/>
    <w:p w14:paraId="6496072B" w14:textId="7CCBE333" w:rsidR="004304F9" w:rsidRDefault="004304F9" w:rsidP="005B7DBD"/>
    <w:p w14:paraId="34D82852" w14:textId="638F90F4" w:rsidR="004304F9" w:rsidRDefault="004304F9" w:rsidP="005B7DBD"/>
    <w:p w14:paraId="6B8BEA35" w14:textId="71A4D58F" w:rsidR="004304F9" w:rsidRPr="005B7DBD" w:rsidRDefault="004304F9" w:rsidP="004304F9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B7DB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</w:t>
      </w:r>
      <w:r w:rsidRPr="005B7DBD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5B7DBD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"total"</w:t>
      </w:r>
      <w:r w:rsidRPr="005B7DB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B7DB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5B8BF34" w14:textId="38E71227" w:rsidR="004304F9" w:rsidRDefault="004304F9" w:rsidP="005B7DBD">
      <w:r>
        <w:t xml:space="preserve"> 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태그에 값을 입력하면 </w:t>
      </w:r>
      <w:r w:rsidR="00C271DA">
        <w:t xml:space="preserve">total </w:t>
      </w:r>
      <w:r w:rsidR="00C271DA">
        <w:rPr>
          <w:rFonts w:hint="eastAsia"/>
        </w:rPr>
        <w:t>계산 속성에 그 값이 실시간으로 대입된다.</w:t>
      </w:r>
    </w:p>
    <w:p w14:paraId="04C2204F" w14:textId="77777777" w:rsidR="00180904" w:rsidRDefault="00C271DA" w:rsidP="005B7DB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즉 </w:t>
      </w:r>
      <w:r>
        <w:t xml:space="preserve">total </w:t>
      </w:r>
      <w:r>
        <w:rPr>
          <w:rFonts w:hint="eastAsia"/>
        </w:rPr>
        <w:t xml:space="preserve">계산 속성의 </w:t>
      </w:r>
      <w:r>
        <w:t xml:space="preserve">set </w:t>
      </w:r>
      <w:r>
        <w:rPr>
          <w:rFonts w:hint="eastAsia"/>
        </w:rPr>
        <w:t xml:space="preserve">메소드가 </w:t>
      </w:r>
      <w:r w:rsidR="0045242B">
        <w:rPr>
          <w:rFonts w:hint="eastAsia"/>
        </w:rPr>
        <w:t>즉시 호출된다.</w:t>
      </w:r>
    </w:p>
    <w:p w14:paraId="13B0429B" w14:textId="5055C061" w:rsidR="00C271DA" w:rsidRDefault="0045242B" w:rsidP="005B7DBD">
      <w:r>
        <w:t xml:space="preserve">  set </w:t>
      </w:r>
      <w:r>
        <w:rPr>
          <w:rFonts w:hint="eastAsia"/>
        </w:rPr>
        <w:t>메소드의 파라미터 값은,</w:t>
      </w:r>
      <w:r>
        <w:t xml:space="preserve"> </w:t>
      </w:r>
      <w:r>
        <w:rPr>
          <w:rFonts w:hint="eastAsia"/>
        </w:rPr>
        <w:t>계산 속성에 대입되는 값이다.</w:t>
      </w:r>
    </w:p>
    <w:p w14:paraId="4E68BF54" w14:textId="2380E3D7" w:rsidR="0045242B" w:rsidRDefault="0045242B" w:rsidP="005B7DBD"/>
    <w:p w14:paraId="22B17F48" w14:textId="7008077C" w:rsidR="0045242B" w:rsidRDefault="000B73C7" w:rsidP="005B7DBD">
      <w:r w:rsidRPr="000B73C7">
        <w:rPr>
          <w:noProof/>
        </w:rPr>
        <w:drawing>
          <wp:inline distT="0" distB="0" distL="0" distR="0" wp14:anchorId="2FD068FA" wp14:editId="69580015">
            <wp:extent cx="3629532" cy="2924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26D" w14:textId="64F61DC2" w:rsidR="000B73C7" w:rsidRDefault="000B73C7" w:rsidP="005B7DBD">
      <w:r>
        <w:rPr>
          <w:rFonts w:hint="eastAsia"/>
        </w:rPr>
        <w:t>가격을 입력한 후 합계를 입력하면,</w:t>
      </w:r>
      <w:r>
        <w:t xml:space="preserve"> </w:t>
      </w:r>
      <w:r w:rsidR="001179C2">
        <w:rPr>
          <w:rFonts w:hint="eastAsia"/>
        </w:rPr>
        <w:t>그 합계에 맞춰서 수량이 변경된다.</w:t>
      </w:r>
    </w:p>
    <w:p w14:paraId="2D316902" w14:textId="5B963CE1" w:rsidR="0045242B" w:rsidRDefault="0045242B" w:rsidP="005B7DBD"/>
    <w:p w14:paraId="44A0B9E2" w14:textId="77777777" w:rsidR="004304F9" w:rsidRDefault="004304F9" w:rsidP="005B7DBD"/>
    <w:p w14:paraId="2D199B9B" w14:textId="56BCD495" w:rsidR="008C312A" w:rsidRDefault="008C31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92F520" w14:textId="3F20D412" w:rsidR="00E757E5" w:rsidRPr="00E757E5" w:rsidRDefault="00C402FB" w:rsidP="00E757E5">
      <w:pPr>
        <w:pStyle w:val="Heading1"/>
      </w:pPr>
      <w:bookmarkStart w:id="5" w:name="_Toc40097493"/>
      <w:r>
        <w:lastRenderedPageBreak/>
        <w:t xml:space="preserve">v-model </w:t>
      </w:r>
      <w:r w:rsidR="00E757E5" w:rsidRPr="00E757E5">
        <w:rPr>
          <w:rFonts w:hint="eastAsia"/>
        </w:rPr>
        <w:t>m</w:t>
      </w:r>
      <w:r w:rsidR="00E757E5" w:rsidRPr="00E757E5">
        <w:t>odifier</w:t>
      </w:r>
      <w:bookmarkEnd w:id="5"/>
    </w:p>
    <w:p w14:paraId="74ECB451" w14:textId="77777777" w:rsidR="005941C4" w:rsidRDefault="005941C4" w:rsidP="00E757E5">
      <w:pPr>
        <w:pStyle w:val="Heading2"/>
      </w:pPr>
      <w:bookmarkStart w:id="6" w:name="_Toc40097494"/>
      <w:r>
        <w:rPr>
          <w:rFonts w:hint="eastAsia"/>
        </w:rPr>
        <w:t>v</w:t>
      </w:r>
      <w:r>
        <w:t>-model.trim</w:t>
      </w:r>
      <w:bookmarkEnd w:id="6"/>
    </w:p>
    <w:p w14:paraId="3C004091" w14:textId="2A0AA1C4" w:rsidR="00E757E5" w:rsidRDefault="00E757E5" w:rsidP="005941C4">
      <w:pPr>
        <w:pStyle w:val="Heading3"/>
      </w:pPr>
      <w:r>
        <w:rPr>
          <w:rFonts w:hint="eastAsia"/>
        </w:rPr>
        <w:t>m</w:t>
      </w:r>
      <w:r>
        <w:t>odifier0.html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57E5" w14:paraId="0B5576E7" w14:textId="77777777" w:rsidTr="00E757E5">
        <w:tc>
          <w:tcPr>
            <w:tcW w:w="10456" w:type="dxa"/>
          </w:tcPr>
          <w:p w14:paraId="607BDEB8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B1C2199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1419B82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CF7BB84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6E1A95F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0933194" w14:textId="77777777" w:rsidR="00180904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D81C766" w14:textId="1B957AC2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4B12276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83CE40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pre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E757E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D8C4EBB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AB541D6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6AB89C7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DD18BBC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AEA691D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message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DCF51C1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&lt;pre&gt;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[{{ 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message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}}]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&lt;/pre&gt;</w:t>
            </w:r>
          </w:p>
          <w:p w14:paraId="25803940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3210173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4417144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E757E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3DA32B66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757E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7C4BEE6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E757E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1DC450A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E757E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message:</w:t>
            </w: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E757E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</w:p>
          <w:p w14:paraId="4A514F0C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C5264F7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6FF816E4" w14:textId="77777777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1B932DC1" w14:textId="6044C66B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9FC7B03" w14:textId="19AF79F3" w:rsidR="00E757E5" w:rsidRPr="00E757E5" w:rsidRDefault="00E757E5" w:rsidP="00E757E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E757E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10DD949" w14:textId="77777777" w:rsidR="00E757E5" w:rsidRDefault="00E757E5" w:rsidP="00E757E5"/>
        </w:tc>
      </w:tr>
    </w:tbl>
    <w:p w14:paraId="43B10FE3" w14:textId="77777777" w:rsidR="00E757E5" w:rsidRPr="00E757E5" w:rsidRDefault="00E757E5" w:rsidP="00E757E5"/>
    <w:p w14:paraId="31313DAC" w14:textId="178A9037" w:rsidR="007B3EDA" w:rsidRDefault="007B3EDA" w:rsidP="001216C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9CB42E1" w14:textId="4D394499" w:rsidR="00565636" w:rsidRDefault="003A2D06" w:rsidP="001216C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html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출력할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바꿈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문자들은</w:t>
      </w:r>
      <w:r w:rsidR="00D749B4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한개로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압축되어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출력된다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6F3FF10" w14:textId="08B66537" w:rsidR="003A2D06" w:rsidRDefault="00D749B4" w:rsidP="001216C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그런데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pre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그렇지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줄바꿈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문자들이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출력된다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855B51D" w14:textId="77777777" w:rsidR="00D749B4" w:rsidRPr="00D749B4" w:rsidRDefault="00D749B4" w:rsidP="001216C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BF2C82A" w14:textId="7D97A84A" w:rsidR="00F16267" w:rsidRDefault="000114BA" w:rsidP="001216C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14BA">
        <w:rPr>
          <w:rFonts w:ascii="Consolas" w:eastAsia="굴림" w:hAnsi="Consolas" w:cs="굴림"/>
          <w:noProof/>
          <w:color w:val="000000"/>
          <w:kern w:val="0"/>
          <w:szCs w:val="20"/>
        </w:rPr>
        <w:drawing>
          <wp:inline distT="0" distB="0" distL="0" distR="0" wp14:anchorId="6AF19B1A" wp14:editId="51C13EEB">
            <wp:extent cx="2640969" cy="1078511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990" cy="10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CA4" w14:textId="51FB084D" w:rsidR="00B03FB0" w:rsidRDefault="00AC6871" w:rsidP="00B03FB0">
      <w:r>
        <w:rPr>
          <w:rFonts w:hint="eastAsia"/>
        </w:rPr>
        <w:t>입력된 문자열 앞뒤의 공백</w:t>
      </w:r>
      <w:r w:rsidR="00ED4D49">
        <w:rPr>
          <w:rFonts w:hint="eastAsia"/>
        </w:rPr>
        <w:t xml:space="preserve">까지 </w:t>
      </w:r>
      <w:r w:rsidR="00ED4D49">
        <w:t xml:space="preserve">message </w:t>
      </w:r>
      <w:r w:rsidR="00ED4D49">
        <w:rPr>
          <w:rFonts w:hint="eastAsia"/>
        </w:rPr>
        <w:t>속성에 대입되었다.</w:t>
      </w:r>
    </w:p>
    <w:p w14:paraId="267A4B24" w14:textId="3CA15D66" w:rsidR="00ED4D49" w:rsidRDefault="00ED4D49" w:rsidP="00B03FB0"/>
    <w:p w14:paraId="1588EA2C" w14:textId="18088A69" w:rsidR="00ED4D49" w:rsidRDefault="00ED4D4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B2AE2C" w14:textId="2327E23F" w:rsidR="00ED4D49" w:rsidRDefault="00ED4D49" w:rsidP="00AE2CA7">
      <w:pPr>
        <w:pStyle w:val="Heading3"/>
      </w:pPr>
      <w:r>
        <w:rPr>
          <w:rFonts w:hint="eastAsia"/>
        </w:rPr>
        <w:lastRenderedPageBreak/>
        <w:t>m</w:t>
      </w:r>
      <w:r>
        <w:t>odifier1.html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D49" w14:paraId="58665224" w14:textId="77777777" w:rsidTr="00ED4D49">
        <w:tc>
          <w:tcPr>
            <w:tcW w:w="10456" w:type="dxa"/>
          </w:tcPr>
          <w:p w14:paraId="3630DA02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B284F47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24761463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0F8D947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5B4654A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349EA253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4C606D8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D7C6DD6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98E80B0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pre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D971C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EBA087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C7A248B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4D8EFF7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17AC028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D2A87E3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v-model.trim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"message"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3ABE2A4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&lt;pre&gt;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[{{ message }}]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&lt;/pre&gt;</w:t>
            </w:r>
          </w:p>
          <w:p w14:paraId="74225284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3C480D8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48FD815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D971C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1D61498A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971C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84EF78B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D971C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87B631E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D971C4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message:</w:t>
            </w: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D971C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</w:p>
          <w:p w14:paraId="409644A6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5FD46A78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73057973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4111448" w14:textId="77777777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5F69E4D3" w14:textId="5EEA99EB" w:rsidR="00D971C4" w:rsidRPr="00D971C4" w:rsidRDefault="00D971C4" w:rsidP="00D971C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971C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246F2EE2" w14:textId="77777777" w:rsidR="00ED4D49" w:rsidRDefault="00ED4D49" w:rsidP="00D971C4"/>
        </w:tc>
      </w:tr>
    </w:tbl>
    <w:p w14:paraId="22A50F2F" w14:textId="77777777" w:rsidR="00ED4D49" w:rsidRPr="00ED4D49" w:rsidRDefault="00ED4D49" w:rsidP="00ED4D49"/>
    <w:p w14:paraId="00F7DE0F" w14:textId="557C11B6" w:rsidR="00ED4D49" w:rsidRDefault="00D723D7" w:rsidP="00B03FB0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D971C4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D971C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D971C4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D971C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D971C4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D971C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D971C4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v-model.trim</w:t>
      </w:r>
      <w:r w:rsidRPr="00D971C4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D971C4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"message"</w:t>
      </w:r>
      <w:r w:rsidRPr="00D971C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D971C4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3C064F0" w14:textId="00854946" w:rsidR="00D723D7" w:rsidRPr="00D723D7" w:rsidRDefault="00D723D7" w:rsidP="00B03FB0">
      <w:pPr>
        <w:rPr>
          <w:rFonts w:ascii="Consolas" w:eastAsia="굴림" w:hAnsi="Consolas" w:cs="굴림"/>
          <w:kern w:val="0"/>
          <w:szCs w:val="20"/>
        </w:rPr>
      </w:pP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 input </w:t>
      </w:r>
      <w:r w:rsidRPr="00D723D7">
        <w:rPr>
          <w:rFonts w:ascii="Consolas" w:eastAsia="굴림" w:hAnsi="Consolas" w:cs="굴림" w:hint="eastAsia"/>
          <w:kern w:val="0"/>
          <w:szCs w:val="20"/>
        </w:rPr>
        <w:t>태그에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입력된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값이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실시간으로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message </w:t>
      </w:r>
      <w:r w:rsidRPr="00D723D7">
        <w:rPr>
          <w:rFonts w:ascii="Consolas" w:eastAsia="굴림" w:hAnsi="Consolas" w:cs="굴림" w:hint="eastAsia"/>
          <w:kern w:val="0"/>
          <w:szCs w:val="20"/>
        </w:rPr>
        <w:t>속성에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대입된다</w:t>
      </w:r>
      <w:r w:rsidRPr="00D723D7">
        <w:rPr>
          <w:rFonts w:ascii="Consolas" w:eastAsia="굴림" w:hAnsi="Consolas" w:cs="굴림" w:hint="eastAsia"/>
          <w:kern w:val="0"/>
          <w:szCs w:val="20"/>
        </w:rPr>
        <w:t>.</w:t>
      </w:r>
    </w:p>
    <w:p w14:paraId="1458C2F2" w14:textId="0F650AA6" w:rsidR="00D723D7" w:rsidRPr="00D723D7" w:rsidRDefault="00D723D7" w:rsidP="00B03FB0">
      <w:pPr>
        <w:rPr>
          <w:rFonts w:ascii="Consolas" w:eastAsia="굴림" w:hAnsi="Consolas" w:cs="굴림"/>
          <w:kern w:val="0"/>
          <w:szCs w:val="20"/>
        </w:rPr>
      </w:pP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그런데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앞뒤의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공백을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제거하고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대입된다</w:t>
      </w:r>
      <w:r w:rsidRPr="00D723D7">
        <w:rPr>
          <w:rFonts w:ascii="Consolas" w:eastAsia="굴림" w:hAnsi="Consolas" w:cs="굴림" w:hint="eastAsia"/>
          <w:kern w:val="0"/>
          <w:szCs w:val="20"/>
        </w:rPr>
        <w:t>.</w:t>
      </w:r>
    </w:p>
    <w:p w14:paraId="325644EB" w14:textId="329EB135" w:rsidR="00D723D7" w:rsidRDefault="00D723D7" w:rsidP="00B03FB0"/>
    <w:p w14:paraId="0D00FCD3" w14:textId="79EFD176" w:rsidR="00D723D7" w:rsidRDefault="00D723D7" w:rsidP="00B03FB0"/>
    <w:p w14:paraId="00439F85" w14:textId="0C50B06D" w:rsidR="00B82347" w:rsidRDefault="00B8234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8CF69B" w14:textId="1C447CCC" w:rsidR="00D723D7" w:rsidRDefault="00B82347" w:rsidP="00B82347">
      <w:pPr>
        <w:pStyle w:val="Heading2"/>
      </w:pPr>
      <w:bookmarkStart w:id="7" w:name="_Toc40097495"/>
      <w:r>
        <w:rPr>
          <w:rFonts w:hint="eastAsia"/>
        </w:rPr>
        <w:lastRenderedPageBreak/>
        <w:t>v</w:t>
      </w:r>
      <w:r>
        <w:t>-model.lazy</w:t>
      </w:r>
      <w:bookmarkEnd w:id="7"/>
    </w:p>
    <w:p w14:paraId="0A745A81" w14:textId="2716C11D" w:rsidR="00B82347" w:rsidRDefault="00B82347" w:rsidP="00B82347">
      <w:pPr>
        <w:pStyle w:val="Heading3"/>
      </w:pPr>
      <w:r>
        <w:rPr>
          <w:rFonts w:hint="eastAsia"/>
        </w:rPr>
        <w:t>m</w:t>
      </w:r>
      <w:r>
        <w:t>odifier2.html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2347" w14:paraId="4C1E1E56" w14:textId="77777777" w:rsidTr="00B82347">
        <w:tc>
          <w:tcPr>
            <w:tcW w:w="10456" w:type="dxa"/>
          </w:tcPr>
          <w:p w14:paraId="1EF7321F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C4A89B6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2291B24F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A72341A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A459427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A515350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CF61847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299EBA1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5F15A61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pre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B82347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724FB61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0CC7E4C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015FD14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69ACF71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C150076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v-model.lazy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"message"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CBF839D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&lt;pre&gt;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[{{ message }}]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&lt;/pre&gt;</w:t>
            </w:r>
          </w:p>
          <w:p w14:paraId="2A28E239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D7B636B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1A2015A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2347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3F1A8860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234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7EEAAEE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234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A2072E3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2347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message:</w:t>
            </w: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234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''</w:t>
            </w:r>
          </w:p>
          <w:p w14:paraId="69E41CD8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6F337504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241CFF89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783DF99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925A63A" w14:textId="77777777" w:rsidR="00B82347" w:rsidRPr="00B82347" w:rsidRDefault="00B82347" w:rsidP="00B8234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2347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32B45B44" w14:textId="77777777" w:rsidR="00B82347" w:rsidRDefault="00B82347" w:rsidP="00B82347"/>
        </w:tc>
      </w:tr>
    </w:tbl>
    <w:p w14:paraId="2EFB33F4" w14:textId="05C788D6" w:rsidR="00B82347" w:rsidRDefault="00B82347" w:rsidP="00B82347"/>
    <w:p w14:paraId="52D92ABF" w14:textId="7049B348" w:rsidR="00B82347" w:rsidRDefault="00B82347" w:rsidP="00B82347"/>
    <w:p w14:paraId="18108701" w14:textId="4D17FE3D" w:rsidR="00B82347" w:rsidRPr="00B82347" w:rsidRDefault="00B82347" w:rsidP="00B82347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8234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82347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v-model.lazy</w:t>
      </w:r>
      <w:r w:rsidRPr="00B82347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B82347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"message"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1AFE08A" w14:textId="5CC8121C" w:rsidR="00B82347" w:rsidRDefault="00B82347" w:rsidP="00B82347">
      <w:pPr>
        <w:rPr>
          <w:rFonts w:ascii="Consolas" w:eastAsia="굴림" w:hAnsi="Consolas" w:cs="굴림"/>
          <w:kern w:val="0"/>
          <w:szCs w:val="20"/>
        </w:rPr>
      </w:pP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 input </w:t>
      </w:r>
      <w:r w:rsidRPr="00D723D7">
        <w:rPr>
          <w:rFonts w:ascii="Consolas" w:eastAsia="굴림" w:hAnsi="Consolas" w:cs="굴림" w:hint="eastAsia"/>
          <w:kern w:val="0"/>
          <w:szCs w:val="20"/>
        </w:rPr>
        <w:t>태그에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입력된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값이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message </w:t>
      </w:r>
      <w:r w:rsidRPr="00D723D7">
        <w:rPr>
          <w:rFonts w:ascii="Consolas" w:eastAsia="굴림" w:hAnsi="Consolas" w:cs="굴림" w:hint="eastAsia"/>
          <w:kern w:val="0"/>
          <w:szCs w:val="20"/>
        </w:rPr>
        <w:t>속성에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대입된다</w:t>
      </w:r>
      <w:r w:rsidRPr="00D723D7">
        <w:rPr>
          <w:rFonts w:ascii="Consolas" w:eastAsia="굴림" w:hAnsi="Consolas" w:cs="굴림" w:hint="eastAsia"/>
          <w:kern w:val="0"/>
          <w:szCs w:val="20"/>
        </w:rPr>
        <w:t>.</w:t>
      </w:r>
    </w:p>
    <w:p w14:paraId="026BB3B0" w14:textId="60A715BA" w:rsidR="00590396" w:rsidRPr="00590396" w:rsidRDefault="00590396" w:rsidP="00B82347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kern w:val="0"/>
          <w:szCs w:val="20"/>
        </w:rPr>
        <w:t>실시간으로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대입되지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않고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늦게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566FBF73" w14:textId="7695ECC7" w:rsidR="00B82347" w:rsidRDefault="00256A10" w:rsidP="00B8234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입력을 마치고 엔터키를 누르거나,</w:t>
      </w:r>
      <w:r>
        <w:t xml:space="preserve"> </w:t>
      </w:r>
      <w:r>
        <w:rPr>
          <w:rFonts w:hint="eastAsia"/>
        </w:rPr>
        <w:t>다른 입력 칸으로 이동할 때,</w:t>
      </w:r>
      <w:r>
        <w:t xml:space="preserve"> </w:t>
      </w:r>
      <w:r>
        <w:rPr>
          <w:rFonts w:hint="eastAsia"/>
        </w:rPr>
        <w:t>그때 대입된다.</w:t>
      </w:r>
    </w:p>
    <w:p w14:paraId="70A99250" w14:textId="345F095D" w:rsidR="00256A10" w:rsidRDefault="00256A10" w:rsidP="00B82347"/>
    <w:p w14:paraId="3CF709D4" w14:textId="6C40EA12" w:rsidR="00256A10" w:rsidRDefault="00256A10" w:rsidP="00B82347"/>
    <w:p w14:paraId="061FBA0F" w14:textId="4CB3D9B0" w:rsidR="00CC5B13" w:rsidRDefault="00CC5B13" w:rsidP="00CC5B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B8234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82347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v-model.</w:t>
      </w:r>
      <w:r>
        <w:rPr>
          <w:rFonts w:ascii="Consolas" w:eastAsia="굴림" w:hAnsi="Consolas" w:cs="굴림" w:hint="eastAsia"/>
          <w:color w:val="FF0000"/>
          <w:kern w:val="0"/>
          <w:szCs w:val="20"/>
          <w:shd w:val="clear" w:color="auto" w:fill="FFFF99"/>
        </w:rPr>
        <w:t>t</w:t>
      </w:r>
      <w:r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rim.</w:t>
      </w:r>
      <w:r w:rsidRPr="00B82347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lazy</w:t>
      </w:r>
      <w:r w:rsidRPr="00B82347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B82347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"message"</w:t>
      </w:r>
      <w:r w:rsidRPr="00B8234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8234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2AB3167F" w14:textId="52009599" w:rsidR="00CC5B13" w:rsidRPr="00B82347" w:rsidRDefault="00CC5B13" w:rsidP="00CC5B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CC5B13">
        <w:rPr>
          <w:rFonts w:ascii="Consolas" w:eastAsia="굴림" w:hAnsi="Consolas" w:cs="굴림"/>
          <w:kern w:val="0"/>
          <w:szCs w:val="20"/>
        </w:rPr>
        <w:t xml:space="preserve">  trim </w:t>
      </w:r>
      <w:r w:rsidRPr="00CC5B13">
        <w:rPr>
          <w:rFonts w:ascii="Consolas" w:eastAsia="굴림" w:hAnsi="Consolas" w:cs="굴림" w:hint="eastAsia"/>
          <w:kern w:val="0"/>
          <w:szCs w:val="20"/>
        </w:rPr>
        <w:t>m</w:t>
      </w:r>
      <w:r w:rsidRPr="00CC5B13">
        <w:rPr>
          <w:rFonts w:ascii="Consolas" w:eastAsia="굴림" w:hAnsi="Consolas" w:cs="굴림"/>
          <w:kern w:val="0"/>
          <w:szCs w:val="20"/>
        </w:rPr>
        <w:t>odifier</w:t>
      </w:r>
      <w:r w:rsidRPr="00CC5B13">
        <w:rPr>
          <w:rFonts w:ascii="Consolas" w:eastAsia="굴림" w:hAnsi="Consolas" w:cs="굴림" w:hint="eastAsia"/>
          <w:kern w:val="0"/>
          <w:szCs w:val="20"/>
        </w:rPr>
        <w:t>와</w:t>
      </w:r>
      <w:r w:rsidRPr="00CC5B1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CC5B13">
        <w:rPr>
          <w:rFonts w:ascii="Consolas" w:eastAsia="굴림" w:hAnsi="Consolas" w:cs="굴림"/>
          <w:kern w:val="0"/>
          <w:szCs w:val="20"/>
        </w:rPr>
        <w:t xml:space="preserve">lazy </w:t>
      </w:r>
      <w:r w:rsidRPr="00CC5B13">
        <w:rPr>
          <w:rFonts w:ascii="Consolas" w:eastAsia="굴림" w:hAnsi="Consolas" w:cs="굴림" w:hint="eastAsia"/>
          <w:kern w:val="0"/>
          <w:szCs w:val="20"/>
        </w:rPr>
        <w:t>m</w:t>
      </w:r>
      <w:r w:rsidRPr="00CC5B13">
        <w:rPr>
          <w:rFonts w:ascii="Consolas" w:eastAsia="굴림" w:hAnsi="Consolas" w:cs="굴림"/>
          <w:kern w:val="0"/>
          <w:szCs w:val="20"/>
        </w:rPr>
        <w:t>odifier</w:t>
      </w:r>
      <w:r w:rsidRPr="00CC5B13">
        <w:rPr>
          <w:rFonts w:ascii="Consolas" w:eastAsia="굴림" w:hAnsi="Consolas" w:cs="굴림" w:hint="eastAsia"/>
          <w:kern w:val="0"/>
          <w:szCs w:val="20"/>
        </w:rPr>
        <w:t>를</w:t>
      </w:r>
      <w:r w:rsidRPr="00CC5B1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CC5B13">
        <w:rPr>
          <w:rFonts w:ascii="Consolas" w:eastAsia="굴림" w:hAnsi="Consolas" w:cs="굴림" w:hint="eastAsia"/>
          <w:kern w:val="0"/>
          <w:szCs w:val="20"/>
        </w:rPr>
        <w:t>둘</w:t>
      </w:r>
      <w:r w:rsidRPr="00CC5B1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CC5B13">
        <w:rPr>
          <w:rFonts w:ascii="Consolas" w:eastAsia="굴림" w:hAnsi="Consolas" w:cs="굴림" w:hint="eastAsia"/>
          <w:kern w:val="0"/>
          <w:szCs w:val="20"/>
        </w:rPr>
        <w:t>다</w:t>
      </w:r>
      <w:r w:rsidRPr="00CC5B13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CC5B13">
        <w:rPr>
          <w:rFonts w:ascii="Consolas" w:eastAsia="굴림" w:hAnsi="Consolas" w:cs="굴림" w:hint="eastAsia"/>
          <w:kern w:val="0"/>
          <w:szCs w:val="20"/>
        </w:rPr>
        <w:t>적용한다</w:t>
      </w:r>
      <w:r w:rsidRPr="00CC5B13">
        <w:rPr>
          <w:rFonts w:ascii="Consolas" w:eastAsia="굴림" w:hAnsi="Consolas" w:cs="굴림" w:hint="eastAsia"/>
          <w:kern w:val="0"/>
          <w:szCs w:val="20"/>
        </w:rPr>
        <w:t>.</w:t>
      </w:r>
    </w:p>
    <w:p w14:paraId="0D2B7F2D" w14:textId="4AD4FAB8" w:rsidR="00CC5B13" w:rsidRDefault="00CC5B13" w:rsidP="00CC5B13">
      <w:pPr>
        <w:rPr>
          <w:rFonts w:ascii="Consolas" w:eastAsia="굴림" w:hAnsi="Consolas" w:cs="굴림"/>
          <w:kern w:val="0"/>
          <w:szCs w:val="20"/>
        </w:rPr>
      </w:pP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즉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input </w:t>
      </w:r>
      <w:r w:rsidRPr="00D723D7">
        <w:rPr>
          <w:rFonts w:ascii="Consolas" w:eastAsia="굴림" w:hAnsi="Consolas" w:cs="굴림" w:hint="eastAsia"/>
          <w:kern w:val="0"/>
          <w:szCs w:val="20"/>
        </w:rPr>
        <w:t>태그에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입력된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값이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/>
          <w:kern w:val="0"/>
          <w:szCs w:val="20"/>
        </w:rPr>
        <w:t xml:space="preserve">message </w:t>
      </w:r>
      <w:r w:rsidRPr="00D723D7">
        <w:rPr>
          <w:rFonts w:ascii="Consolas" w:eastAsia="굴림" w:hAnsi="Consolas" w:cs="굴림" w:hint="eastAsia"/>
          <w:kern w:val="0"/>
          <w:szCs w:val="20"/>
        </w:rPr>
        <w:t>속성에</w:t>
      </w:r>
      <w:r w:rsidR="00600CC4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00CC4">
        <w:rPr>
          <w:rFonts w:ascii="Consolas" w:eastAsia="굴림" w:hAnsi="Consolas" w:cs="굴림" w:hint="eastAsia"/>
          <w:kern w:val="0"/>
          <w:szCs w:val="20"/>
        </w:rPr>
        <w:t>늦게</w:t>
      </w:r>
      <w:r w:rsidRPr="00D723D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D723D7">
        <w:rPr>
          <w:rFonts w:ascii="Consolas" w:eastAsia="굴림" w:hAnsi="Consolas" w:cs="굴림" w:hint="eastAsia"/>
          <w:kern w:val="0"/>
          <w:szCs w:val="20"/>
        </w:rPr>
        <w:t>대입</w:t>
      </w:r>
      <w:r w:rsidR="00600CC4">
        <w:rPr>
          <w:rFonts w:ascii="Consolas" w:eastAsia="굴림" w:hAnsi="Consolas" w:cs="굴림" w:hint="eastAsia"/>
          <w:kern w:val="0"/>
          <w:szCs w:val="20"/>
        </w:rPr>
        <w:t>되고</w:t>
      </w:r>
      <w:r w:rsidR="00600CC4">
        <w:rPr>
          <w:rFonts w:ascii="Consolas" w:eastAsia="굴림" w:hAnsi="Consolas" w:cs="굴림" w:hint="eastAsia"/>
          <w:kern w:val="0"/>
          <w:szCs w:val="20"/>
        </w:rPr>
        <w:t>,</w:t>
      </w:r>
    </w:p>
    <w:p w14:paraId="499BCB99" w14:textId="799940E2" w:rsidR="00600CC4" w:rsidRDefault="00600CC4" w:rsidP="00CC5B13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앞뒤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공백을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제거하고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075B2833" w14:textId="67A33A8F" w:rsidR="00600CC4" w:rsidRDefault="00600CC4" w:rsidP="00CC5B13">
      <w:pPr>
        <w:rPr>
          <w:rFonts w:ascii="Consolas" w:eastAsia="굴림" w:hAnsi="Consolas" w:cs="굴림"/>
          <w:kern w:val="0"/>
          <w:szCs w:val="20"/>
        </w:rPr>
      </w:pPr>
    </w:p>
    <w:p w14:paraId="7C0A785B" w14:textId="3748546A" w:rsidR="00600CC4" w:rsidRDefault="00600CC4" w:rsidP="00CC5B13">
      <w:pPr>
        <w:rPr>
          <w:rFonts w:ascii="Consolas" w:eastAsia="굴림" w:hAnsi="Consolas" w:cs="굴림"/>
          <w:kern w:val="0"/>
          <w:szCs w:val="20"/>
        </w:rPr>
      </w:pPr>
    </w:p>
    <w:p w14:paraId="6CDB3A6D" w14:textId="315D5239" w:rsidR="003E60D9" w:rsidRDefault="003E60D9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br w:type="page"/>
      </w:r>
    </w:p>
    <w:p w14:paraId="64281A77" w14:textId="18F80779" w:rsidR="003E60D9" w:rsidRDefault="003E60D9" w:rsidP="003E60D9">
      <w:pPr>
        <w:pStyle w:val="Heading2"/>
      </w:pPr>
      <w:bookmarkStart w:id="8" w:name="_Toc40097496"/>
      <w:r w:rsidRPr="003E60D9">
        <w:rPr>
          <w:rFonts w:hint="eastAsia"/>
        </w:rPr>
        <w:lastRenderedPageBreak/>
        <w:t>v</w:t>
      </w:r>
      <w:r w:rsidRPr="003E60D9">
        <w:t>-model.number</w:t>
      </w:r>
      <w:bookmarkEnd w:id="8"/>
    </w:p>
    <w:p w14:paraId="7E4367C6" w14:textId="474DF615" w:rsidR="003E60D9" w:rsidRDefault="003E60D9" w:rsidP="003E60D9">
      <w:pPr>
        <w:pStyle w:val="Heading3"/>
      </w:pPr>
      <w:r>
        <w:rPr>
          <w:rFonts w:hint="eastAsia"/>
        </w:rPr>
        <w:t>m</w:t>
      </w:r>
      <w:r>
        <w:t>odifier3.html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0D9" w14:paraId="76D058A3" w14:textId="77777777" w:rsidTr="003E60D9">
        <w:tc>
          <w:tcPr>
            <w:tcW w:w="10456" w:type="dxa"/>
          </w:tcPr>
          <w:p w14:paraId="4863C1F8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6152115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3A3023C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F99AF4E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5E738AC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27609B5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55F3BD3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186C3AE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A0D9C44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7309D11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F067BA4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6C2184C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F2AEDA8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CEC1BE6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number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8F7268A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number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+ 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number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C8E49C2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9B07835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2007633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37634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46C3606A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37634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0568CD6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37634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365CEC7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376343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number</w:t>
            </w:r>
            <w:r w:rsidRPr="0037634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376343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13BA6463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70A9F75D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43839CFA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B29F5C4" w14:textId="77777777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71DA49F" w14:textId="157723EF" w:rsidR="00376343" w:rsidRPr="00376343" w:rsidRDefault="00376343" w:rsidP="0037634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37634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3FC0820" w14:textId="77777777" w:rsidR="003E60D9" w:rsidRDefault="003E60D9" w:rsidP="00376343"/>
        </w:tc>
      </w:tr>
    </w:tbl>
    <w:p w14:paraId="14E6553B" w14:textId="2B32632F" w:rsidR="003E60D9" w:rsidRDefault="003E60D9" w:rsidP="003E60D9"/>
    <w:p w14:paraId="4713BBB2" w14:textId="43FC683C" w:rsidR="00637CBA" w:rsidRPr="003E60D9" w:rsidRDefault="00637CBA" w:rsidP="003E60D9">
      <w:r w:rsidRPr="00637CBA">
        <w:rPr>
          <w:noProof/>
        </w:rPr>
        <w:drawing>
          <wp:inline distT="0" distB="0" distL="0" distR="0" wp14:anchorId="4537A4A8" wp14:editId="0D3988A4">
            <wp:extent cx="4024745" cy="13190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249" cy="13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9A1A" w14:textId="29F8EF65" w:rsidR="003E60D9" w:rsidRDefault="003E60D9" w:rsidP="00CC5B13">
      <w:pPr>
        <w:rPr>
          <w:rFonts w:ascii="Consolas" w:eastAsia="굴림" w:hAnsi="Consolas" w:cs="굴림"/>
          <w:kern w:val="0"/>
          <w:szCs w:val="20"/>
        </w:rPr>
      </w:pPr>
    </w:p>
    <w:p w14:paraId="29FF018E" w14:textId="36EB60D4" w:rsidR="007522AE" w:rsidRPr="003E60D9" w:rsidRDefault="007522AE" w:rsidP="007522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E60D9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3E60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60D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3E60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60D9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3E60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60D9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3E60D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3E60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3E60D9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number</w:t>
      </w:r>
      <w:r w:rsidRPr="003E60D9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3E60D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3E60D9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1BAB4A6" w14:textId="386DD1AD" w:rsidR="00637CBA" w:rsidRDefault="007522AE" w:rsidP="00CC5B13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 xml:space="preserve">  </w:t>
      </w:r>
      <w:r w:rsidR="00637CBA">
        <w:rPr>
          <w:rFonts w:ascii="Consolas" w:eastAsia="굴림" w:hAnsi="Consolas" w:cs="굴림" w:hint="eastAsia"/>
          <w:kern w:val="0"/>
          <w:szCs w:val="20"/>
        </w:rPr>
        <w:t>i</w:t>
      </w:r>
      <w:r w:rsidR="00637CBA">
        <w:rPr>
          <w:rFonts w:ascii="Consolas" w:eastAsia="굴림" w:hAnsi="Consolas" w:cs="굴림"/>
          <w:kern w:val="0"/>
          <w:szCs w:val="20"/>
        </w:rPr>
        <w:t xml:space="preserve">nput </w:t>
      </w:r>
      <w:r w:rsidR="00637CBA">
        <w:rPr>
          <w:rFonts w:ascii="Consolas" w:eastAsia="굴림" w:hAnsi="Consolas" w:cs="굴림" w:hint="eastAsia"/>
          <w:kern w:val="0"/>
          <w:szCs w:val="20"/>
        </w:rPr>
        <w:t>태그에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입력된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값은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문자열로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취급된다</w:t>
      </w:r>
      <w:r w:rsidR="00637CBA">
        <w:rPr>
          <w:rFonts w:ascii="Consolas" w:eastAsia="굴림" w:hAnsi="Consolas" w:cs="굴림" w:hint="eastAsia"/>
          <w:kern w:val="0"/>
          <w:szCs w:val="20"/>
        </w:rPr>
        <w:t>.</w:t>
      </w:r>
    </w:p>
    <w:p w14:paraId="185C24EE" w14:textId="07C0144A" w:rsidR="00F0598A" w:rsidRDefault="007522AE" w:rsidP="00CC5B13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그래서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/>
          <w:kern w:val="0"/>
          <w:szCs w:val="20"/>
        </w:rPr>
        <w:t>3</w:t>
      </w:r>
      <w:r w:rsidR="00637CBA">
        <w:rPr>
          <w:rFonts w:ascii="Consolas" w:eastAsia="굴림" w:hAnsi="Consolas" w:cs="굴림" w:hint="eastAsia"/>
          <w:kern w:val="0"/>
          <w:szCs w:val="20"/>
        </w:rPr>
        <w:t>을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입력했을</w:t>
      </w:r>
      <w:r w:rsidR="00637CB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637CBA">
        <w:rPr>
          <w:rFonts w:ascii="Consolas" w:eastAsia="굴림" w:hAnsi="Consolas" w:cs="굴림" w:hint="eastAsia"/>
          <w:kern w:val="0"/>
          <w:szCs w:val="20"/>
        </w:rPr>
        <w:t>때</w:t>
      </w:r>
      <w:r w:rsidR="00637CBA">
        <w:rPr>
          <w:rFonts w:ascii="Consolas" w:eastAsia="굴림" w:hAnsi="Consolas" w:cs="굴림" w:hint="eastAsia"/>
          <w:kern w:val="0"/>
          <w:szCs w:val="20"/>
        </w:rPr>
        <w:t>,</w:t>
      </w:r>
      <w:r w:rsidR="00637CBA">
        <w:rPr>
          <w:rFonts w:ascii="Consolas" w:eastAsia="굴림" w:hAnsi="Consolas" w:cs="굴림"/>
          <w:kern w:val="0"/>
          <w:szCs w:val="20"/>
        </w:rPr>
        <w:t xml:space="preserve"> </w:t>
      </w:r>
      <w:r w:rsidR="00F0598A">
        <w:rPr>
          <w:rFonts w:ascii="Consolas" w:eastAsia="굴림" w:hAnsi="Consolas" w:cs="굴림" w:hint="eastAsia"/>
          <w:kern w:val="0"/>
          <w:szCs w:val="20"/>
        </w:rPr>
        <w:t>n</w:t>
      </w:r>
      <w:r w:rsidR="00F0598A">
        <w:rPr>
          <w:rFonts w:ascii="Consolas" w:eastAsia="굴림" w:hAnsi="Consolas" w:cs="굴림"/>
          <w:kern w:val="0"/>
          <w:szCs w:val="20"/>
        </w:rPr>
        <w:t xml:space="preserve">umber </w:t>
      </w:r>
      <w:r w:rsidR="00F0598A">
        <w:rPr>
          <w:rFonts w:ascii="Consolas" w:eastAsia="굴림" w:hAnsi="Consolas" w:cs="굴림" w:hint="eastAsia"/>
          <w:kern w:val="0"/>
          <w:szCs w:val="20"/>
        </w:rPr>
        <w:t>속성에</w:t>
      </w:r>
      <w:r w:rsidR="00F0598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F0598A">
        <w:rPr>
          <w:rFonts w:ascii="Consolas" w:eastAsia="굴림" w:hAnsi="Consolas" w:cs="굴림" w:hint="eastAsia"/>
          <w:kern w:val="0"/>
          <w:szCs w:val="20"/>
        </w:rPr>
        <w:t>대입되는</w:t>
      </w:r>
      <w:r w:rsidR="00F0598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F0598A">
        <w:rPr>
          <w:rFonts w:ascii="Consolas" w:eastAsia="굴림" w:hAnsi="Consolas" w:cs="굴림" w:hint="eastAsia"/>
          <w:kern w:val="0"/>
          <w:szCs w:val="20"/>
        </w:rPr>
        <w:t>값은</w:t>
      </w:r>
      <w:r w:rsidR="00F0598A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F0598A">
        <w:rPr>
          <w:rFonts w:ascii="Consolas" w:eastAsia="굴림" w:hAnsi="Consolas" w:cs="굴림"/>
          <w:kern w:val="0"/>
          <w:szCs w:val="20"/>
        </w:rPr>
        <w:t xml:space="preserve">"3" </w:t>
      </w:r>
      <w:r w:rsidR="00F0598A">
        <w:rPr>
          <w:rFonts w:ascii="Consolas" w:eastAsia="굴림" w:hAnsi="Consolas" w:cs="굴림" w:hint="eastAsia"/>
          <w:kern w:val="0"/>
          <w:szCs w:val="20"/>
        </w:rPr>
        <w:t>이다</w:t>
      </w:r>
      <w:r w:rsidR="00F0598A">
        <w:rPr>
          <w:rFonts w:ascii="Consolas" w:eastAsia="굴림" w:hAnsi="Consolas" w:cs="굴림" w:hint="eastAsia"/>
          <w:kern w:val="0"/>
          <w:szCs w:val="20"/>
        </w:rPr>
        <w:t>.</w:t>
      </w:r>
    </w:p>
    <w:p w14:paraId="7181888F" w14:textId="77777777" w:rsidR="006B79C6" w:rsidRDefault="006B79C6" w:rsidP="00CC5B13">
      <w:pPr>
        <w:rPr>
          <w:rFonts w:ascii="Consolas" w:eastAsia="굴림" w:hAnsi="Consolas" w:cs="굴림"/>
          <w:kern w:val="0"/>
          <w:szCs w:val="20"/>
        </w:rPr>
      </w:pPr>
    </w:p>
    <w:p w14:paraId="1EDA5B34" w14:textId="0192A2F0" w:rsidR="00637CBA" w:rsidRDefault="00EC1A32" w:rsidP="00CC5B13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 xml:space="preserve">number + number </w:t>
      </w:r>
      <w:r>
        <w:rPr>
          <w:rFonts w:ascii="Consolas" w:eastAsia="굴림" w:hAnsi="Consolas" w:cs="굴림" w:hint="eastAsia"/>
          <w:kern w:val="0"/>
          <w:szCs w:val="20"/>
        </w:rPr>
        <w:t>식의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"3" + "3" </w:t>
      </w:r>
      <w:r>
        <w:rPr>
          <w:rFonts w:ascii="Consolas" w:eastAsia="굴림" w:hAnsi="Consolas" w:cs="굴림" w:hint="eastAsia"/>
          <w:kern w:val="0"/>
          <w:szCs w:val="20"/>
        </w:rPr>
        <w:t>이어서</w:t>
      </w:r>
      <w:r>
        <w:rPr>
          <w:rFonts w:ascii="Consolas" w:eastAsia="굴림" w:hAnsi="Consolas" w:cs="굴림" w:hint="eastAsia"/>
          <w:kern w:val="0"/>
          <w:szCs w:val="20"/>
        </w:rPr>
        <w:t>,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결과는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"33" </w:t>
      </w:r>
      <w:r>
        <w:rPr>
          <w:rFonts w:ascii="Consolas" w:eastAsia="굴림" w:hAnsi="Consolas" w:cs="굴림" w:hint="eastAsia"/>
          <w:kern w:val="0"/>
          <w:szCs w:val="20"/>
        </w:rPr>
        <w:t>이다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5B64CF57" w14:textId="45731984" w:rsidR="00EC1A32" w:rsidRDefault="00EC1A32" w:rsidP="00CC5B13">
      <w:pPr>
        <w:rPr>
          <w:rFonts w:ascii="Consolas" w:eastAsia="굴림" w:hAnsi="Consolas" w:cs="굴림"/>
          <w:kern w:val="0"/>
          <w:szCs w:val="20"/>
        </w:rPr>
      </w:pPr>
    </w:p>
    <w:p w14:paraId="0E2DF205" w14:textId="1160B8B6" w:rsidR="006B79C6" w:rsidRDefault="006B79C6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br w:type="page"/>
      </w:r>
    </w:p>
    <w:p w14:paraId="469AC634" w14:textId="6B12281F" w:rsidR="00600CC4" w:rsidRPr="006B79C6" w:rsidRDefault="006B79C6" w:rsidP="006B79C6">
      <w:pPr>
        <w:pStyle w:val="Heading3"/>
      </w:pPr>
      <w:r w:rsidRPr="006B79C6">
        <w:rPr>
          <w:rFonts w:hint="eastAsia"/>
        </w:rPr>
        <w:lastRenderedPageBreak/>
        <w:t>m</w:t>
      </w:r>
      <w:r w:rsidRPr="006B79C6">
        <w:t>odifier4.html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9C6" w14:paraId="5A4CFEDA" w14:textId="77777777" w:rsidTr="006B79C6">
        <w:tc>
          <w:tcPr>
            <w:tcW w:w="10456" w:type="dxa"/>
          </w:tcPr>
          <w:p w14:paraId="78161205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1BE32F2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8B51B64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6E8D559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D4D9837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64D54A7F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400px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597E624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F64E486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C9F9C4F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margin-top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3C3BF3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BD4840F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02DB28CB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2CB8A919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33BE426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v-model.number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"number"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BAC5BE5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number + number }}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E4E5514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E22C7E5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75B57B0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05F5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563FB6F4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05F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55A9B6F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05F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009E7A2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05F5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number:</w:t>
            </w: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05F5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</w:p>
          <w:p w14:paraId="77082AC8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0F5E414E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2DFC108C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A13A214" w14:textId="77777777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3CC58A3E" w14:textId="3A00028A" w:rsidR="00A05F5E" w:rsidRPr="00A05F5E" w:rsidRDefault="00A05F5E" w:rsidP="00A05F5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05F5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0A87995" w14:textId="77777777" w:rsidR="006B79C6" w:rsidRDefault="006B79C6" w:rsidP="00A05F5E"/>
        </w:tc>
      </w:tr>
    </w:tbl>
    <w:p w14:paraId="329A0B86" w14:textId="4B2C32A5" w:rsidR="006B79C6" w:rsidRDefault="006B79C6" w:rsidP="006B79C6"/>
    <w:p w14:paraId="799FC891" w14:textId="01DE60B6" w:rsidR="007522AE" w:rsidRDefault="007522AE" w:rsidP="006B79C6"/>
    <w:p w14:paraId="295B0D73" w14:textId="27E2C2B6" w:rsidR="007522AE" w:rsidRDefault="007522AE" w:rsidP="007522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7522AE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7522A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522AE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7522A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7522AE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7522A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522AE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v-model.number</w:t>
      </w:r>
      <w:r w:rsidRPr="007522AE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7522AE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"number"</w:t>
      </w:r>
      <w:r w:rsidRPr="007522A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7522AE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6028BBC5" w14:textId="754489F7" w:rsidR="00B92F86" w:rsidRPr="007522AE" w:rsidRDefault="00B92F86" w:rsidP="007522AE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/>
          <w:kern w:val="0"/>
          <w:szCs w:val="20"/>
        </w:rPr>
        <w:t xml:space="preserve"> input </w:t>
      </w:r>
      <w:r w:rsidRPr="00B92F86">
        <w:rPr>
          <w:rFonts w:ascii="Consolas" w:eastAsia="굴림" w:hAnsi="Consolas" w:cs="굴림" w:hint="eastAsia"/>
          <w:kern w:val="0"/>
          <w:szCs w:val="20"/>
        </w:rPr>
        <w:t>태그에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 w:hint="eastAsia"/>
          <w:kern w:val="0"/>
          <w:szCs w:val="20"/>
        </w:rPr>
        <w:t>입력된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 w:hint="eastAsia"/>
          <w:kern w:val="0"/>
          <w:szCs w:val="20"/>
        </w:rPr>
        <w:t>값을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/>
          <w:kern w:val="0"/>
          <w:szCs w:val="20"/>
        </w:rPr>
        <w:t xml:space="preserve">number </w:t>
      </w:r>
      <w:r w:rsidRPr="00B92F86">
        <w:rPr>
          <w:rFonts w:ascii="Consolas" w:eastAsia="굴림" w:hAnsi="Consolas" w:cs="굴림" w:hint="eastAsia"/>
          <w:kern w:val="0"/>
          <w:szCs w:val="20"/>
        </w:rPr>
        <w:t>속성에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 w:hint="eastAsia"/>
          <w:kern w:val="0"/>
          <w:szCs w:val="20"/>
        </w:rPr>
        <w:t>대입할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 w:hint="eastAsia"/>
          <w:kern w:val="0"/>
          <w:szCs w:val="20"/>
        </w:rPr>
        <w:t>때</w:t>
      </w:r>
      <w:r w:rsidRPr="00B92F86">
        <w:rPr>
          <w:rFonts w:ascii="Consolas" w:eastAsia="굴림" w:hAnsi="Consolas" w:cs="굴림" w:hint="eastAsia"/>
          <w:kern w:val="0"/>
          <w:szCs w:val="20"/>
        </w:rPr>
        <w:t>,</w:t>
      </w:r>
      <w:r w:rsidRPr="00B92F86">
        <w:rPr>
          <w:rFonts w:ascii="Consolas" w:eastAsia="굴림" w:hAnsi="Consolas" w:cs="굴림"/>
          <w:kern w:val="0"/>
          <w:szCs w:val="20"/>
        </w:rPr>
        <w:t xml:space="preserve"> number </w:t>
      </w:r>
      <w:r w:rsidRPr="00B92F86">
        <w:rPr>
          <w:rFonts w:ascii="Consolas" w:eastAsia="굴림" w:hAnsi="Consolas" w:cs="굴림" w:hint="eastAsia"/>
          <w:kern w:val="0"/>
          <w:szCs w:val="20"/>
        </w:rPr>
        <w:t>자료형으로</w:t>
      </w:r>
      <w:r w:rsidRPr="00B92F86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B92F86">
        <w:rPr>
          <w:rFonts w:ascii="Consolas" w:eastAsia="굴림" w:hAnsi="Consolas" w:cs="굴림" w:hint="eastAsia"/>
          <w:kern w:val="0"/>
          <w:szCs w:val="20"/>
        </w:rPr>
        <w:t>대입한다</w:t>
      </w:r>
      <w:r w:rsidRPr="00B92F86">
        <w:rPr>
          <w:rFonts w:ascii="Consolas" w:eastAsia="굴림" w:hAnsi="Consolas" w:cs="굴림" w:hint="eastAsia"/>
          <w:kern w:val="0"/>
          <w:szCs w:val="20"/>
        </w:rPr>
        <w:t>.</w:t>
      </w:r>
    </w:p>
    <w:p w14:paraId="6EDD2195" w14:textId="34162B06" w:rsidR="00B92F86" w:rsidRDefault="00B92F86" w:rsidP="00B92F86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그래서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>3</w:t>
      </w:r>
      <w:r>
        <w:rPr>
          <w:rFonts w:ascii="Consolas" w:eastAsia="굴림" w:hAnsi="Consolas" w:cs="굴림" w:hint="eastAsia"/>
          <w:kern w:val="0"/>
          <w:szCs w:val="20"/>
        </w:rPr>
        <w:t>을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입력했을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때</w:t>
      </w:r>
      <w:r>
        <w:rPr>
          <w:rFonts w:ascii="Consolas" w:eastAsia="굴림" w:hAnsi="Consolas" w:cs="굴림" w:hint="eastAsia"/>
          <w:kern w:val="0"/>
          <w:szCs w:val="20"/>
        </w:rPr>
        <w:t>,</w:t>
      </w:r>
      <w:r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n</w:t>
      </w:r>
      <w:r>
        <w:rPr>
          <w:rFonts w:ascii="Consolas" w:eastAsia="굴림" w:hAnsi="Consolas" w:cs="굴림"/>
          <w:kern w:val="0"/>
          <w:szCs w:val="20"/>
        </w:rPr>
        <w:t xml:space="preserve">umber </w:t>
      </w:r>
      <w:r>
        <w:rPr>
          <w:rFonts w:ascii="Consolas" w:eastAsia="굴림" w:hAnsi="Consolas" w:cs="굴림" w:hint="eastAsia"/>
          <w:kern w:val="0"/>
          <w:szCs w:val="20"/>
        </w:rPr>
        <w:t>속성에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대입되는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값은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숫자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3 </w:t>
      </w:r>
      <w:r>
        <w:rPr>
          <w:rFonts w:ascii="Consolas" w:eastAsia="굴림" w:hAnsi="Consolas" w:cs="굴림" w:hint="eastAsia"/>
          <w:kern w:val="0"/>
          <w:szCs w:val="20"/>
        </w:rPr>
        <w:t>이다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345E50A8" w14:textId="77777777" w:rsidR="00B92F86" w:rsidRPr="00B92F86" w:rsidRDefault="00B92F86" w:rsidP="00B92F86">
      <w:pPr>
        <w:rPr>
          <w:rFonts w:ascii="Consolas" w:eastAsia="굴림" w:hAnsi="Consolas" w:cs="굴림"/>
          <w:kern w:val="0"/>
          <w:szCs w:val="20"/>
        </w:rPr>
      </w:pPr>
    </w:p>
    <w:p w14:paraId="21491CDE" w14:textId="1B3BF62E" w:rsidR="00B92F86" w:rsidRDefault="00B92F86" w:rsidP="00B92F86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 xml:space="preserve">number + number </w:t>
      </w:r>
      <w:r>
        <w:rPr>
          <w:rFonts w:ascii="Consolas" w:eastAsia="굴림" w:hAnsi="Consolas" w:cs="굴림" w:hint="eastAsia"/>
          <w:kern w:val="0"/>
          <w:szCs w:val="20"/>
        </w:rPr>
        <w:t>식의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결과는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 xml:space="preserve">6 </w:t>
      </w:r>
      <w:r>
        <w:rPr>
          <w:rFonts w:ascii="Consolas" w:eastAsia="굴림" w:hAnsi="Consolas" w:cs="굴림" w:hint="eastAsia"/>
          <w:kern w:val="0"/>
          <w:szCs w:val="20"/>
        </w:rPr>
        <w:t>이다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4B30C74F" w14:textId="3C85AA25" w:rsidR="007522AE" w:rsidRPr="007522AE" w:rsidRDefault="007522AE" w:rsidP="006B79C6"/>
    <w:p w14:paraId="55CFDF6F" w14:textId="7603A45B" w:rsidR="00EC1A32" w:rsidRDefault="00EC1A32" w:rsidP="00CC5B13">
      <w:pPr>
        <w:rPr>
          <w:rFonts w:ascii="Consolas" w:eastAsia="굴림" w:hAnsi="Consolas" w:cs="굴림"/>
          <w:kern w:val="0"/>
          <w:szCs w:val="20"/>
        </w:rPr>
      </w:pPr>
    </w:p>
    <w:p w14:paraId="04C51F36" w14:textId="70ADA78A" w:rsidR="009E15B5" w:rsidRDefault="009E15B5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br w:type="page"/>
      </w:r>
    </w:p>
    <w:p w14:paraId="3F6999D7" w14:textId="34F79FCB" w:rsidR="00876758" w:rsidRDefault="00E17A6D" w:rsidP="00E17A6D">
      <w:pPr>
        <w:pStyle w:val="Heading1"/>
      </w:pPr>
      <w:bookmarkStart w:id="9" w:name="_Toc40097497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r w:rsidR="00214215">
        <w:rPr>
          <w:rFonts w:hint="eastAsia"/>
        </w:rPr>
        <w:t>1</w:t>
      </w:r>
      <w:bookmarkEnd w:id="9"/>
    </w:p>
    <w:p w14:paraId="255B9292" w14:textId="2B8034D6" w:rsidR="00B55F0B" w:rsidRDefault="00214215" w:rsidP="00214215">
      <w:r>
        <w:rPr>
          <w:rFonts w:hint="eastAsia"/>
        </w:rPr>
        <w:t>할일</w:t>
      </w:r>
      <w:r w:rsidR="00AA6E79">
        <w:rPr>
          <w:rFonts w:hint="eastAsia"/>
        </w:rPr>
        <w:t xml:space="preserve"> </w:t>
      </w:r>
      <w:r w:rsidR="00877E2D">
        <w:rPr>
          <w:rFonts w:hint="eastAsia"/>
        </w:rPr>
        <w:t xml:space="preserve">문자열 </w:t>
      </w:r>
      <w:r>
        <w:rPr>
          <w:rFonts w:hint="eastAsia"/>
        </w:rPr>
        <w:t xml:space="preserve">목록을 </w:t>
      </w:r>
      <w:r w:rsidR="00877E2D">
        <w:rPr>
          <w:rFonts w:hint="eastAsia"/>
        </w:rPr>
        <w:t>관</w:t>
      </w:r>
      <w:r w:rsidR="00AA6E79">
        <w:rPr>
          <w:rFonts w:hint="eastAsia"/>
        </w:rPr>
        <w:t>리하는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앱 구현</w:t>
      </w:r>
      <w:r w:rsidR="00AA6E79">
        <w:rPr>
          <w:rFonts w:hint="eastAsia"/>
        </w:rPr>
        <w:t>하기</w:t>
      </w:r>
      <w:r w:rsidR="00B55F0B">
        <w:rPr>
          <w:rFonts w:hint="eastAsia"/>
        </w:rPr>
        <w:t>.</w:t>
      </w:r>
    </w:p>
    <w:p w14:paraId="6B10F4E2" w14:textId="77777777" w:rsidR="00214215" w:rsidRPr="00214215" w:rsidRDefault="00214215" w:rsidP="00214215">
      <w:pPr>
        <w:rPr>
          <w:rFonts w:hint="eastAsia"/>
        </w:rPr>
      </w:pPr>
    </w:p>
    <w:p w14:paraId="62AE66F6" w14:textId="513181E2" w:rsidR="00E17A6D" w:rsidRDefault="00E17A6D" w:rsidP="00E17A6D">
      <w:pPr>
        <w:pStyle w:val="Heading2"/>
      </w:pPr>
      <w:bookmarkStart w:id="10" w:name="_Toc40097498"/>
      <w:r>
        <w:rPr>
          <w:rFonts w:hint="eastAsia"/>
        </w:rPr>
        <w:t>t</w:t>
      </w:r>
      <w:r>
        <w:t>odo10.html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7A6D" w14:paraId="11EC1BE8" w14:textId="77777777" w:rsidTr="00E17A6D">
        <w:tc>
          <w:tcPr>
            <w:tcW w:w="10456" w:type="dxa"/>
          </w:tcPr>
          <w:p w14:paraId="33CF5C08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50A6CC2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6BFB1DC0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BB12F56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771AEF6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F520076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4A6DC119" w14:textId="77777777" w:rsidR="00180904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1833A63" w14:textId="69D278B6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63C9C0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93F7FCD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416A608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3EC411F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8B0F49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6D6593C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382A13FC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todoList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14D856F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5604D9D3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13256014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1BE38C60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38CFFB1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339E159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E86E813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A26B4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48820B73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26B4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FFE2001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A26B4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31EAF6A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A26B40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CCFFFF"/>
              </w:rPr>
              <w:t>todoList</w:t>
            </w:r>
            <w:r w:rsidRPr="00A26B4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 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과제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시험공부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코딩훈련</w:t>
            </w:r>
            <w:r w:rsidRPr="00A26B4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]</w:t>
            </w:r>
          </w:p>
          <w:p w14:paraId="1B3C4250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71C8B181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3B4E95C7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0D4CD22" w14:textId="2649685F" w:rsidR="00A26B40" w:rsidRPr="00A26B40" w:rsidRDefault="0019507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ECE6307" w14:textId="77777777" w:rsidR="00A26B40" w:rsidRPr="00A26B40" w:rsidRDefault="00A26B40" w:rsidP="00A26B4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A26B4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3CDD53FE" w14:textId="77777777" w:rsidR="00E17A6D" w:rsidRDefault="00E17A6D" w:rsidP="00A26B40"/>
        </w:tc>
      </w:tr>
    </w:tbl>
    <w:p w14:paraId="73508EF2" w14:textId="716C27F3" w:rsidR="00E17A6D" w:rsidRDefault="00E17A6D" w:rsidP="00E17A6D"/>
    <w:p w14:paraId="5D4580CC" w14:textId="38206A85" w:rsidR="00A26B40" w:rsidRDefault="00A26B40" w:rsidP="00E17A6D">
      <w:r w:rsidRPr="00A26B40">
        <w:rPr>
          <w:noProof/>
        </w:rPr>
        <w:drawing>
          <wp:inline distT="0" distB="0" distL="0" distR="0" wp14:anchorId="373952E0" wp14:editId="2D2D263B">
            <wp:extent cx="4829849" cy="1790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5ED" w14:textId="77777777" w:rsidR="00A26B40" w:rsidRDefault="00A26B40" w:rsidP="00E17A6D"/>
    <w:p w14:paraId="0DC59EDC" w14:textId="5C61427D" w:rsidR="00A26B40" w:rsidRDefault="00A26B40" w:rsidP="00E17A6D"/>
    <w:p w14:paraId="1A409732" w14:textId="3AF50E37" w:rsidR="005F383E" w:rsidRDefault="005F383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2F1E88" w14:textId="3F294CBD" w:rsidR="005F383E" w:rsidRDefault="005F383E" w:rsidP="005F383E">
      <w:pPr>
        <w:pStyle w:val="Heading2"/>
      </w:pPr>
      <w:bookmarkStart w:id="11" w:name="_Toc40097499"/>
      <w:r>
        <w:rPr>
          <w:rFonts w:hint="eastAsia"/>
        </w:rPr>
        <w:lastRenderedPageBreak/>
        <w:t>t</w:t>
      </w:r>
      <w:r>
        <w:t>odo11.html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383E" w14:paraId="037967BF" w14:textId="77777777" w:rsidTr="005F383E">
        <w:tc>
          <w:tcPr>
            <w:tcW w:w="10456" w:type="dxa"/>
          </w:tcPr>
          <w:p w14:paraId="5495557D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FFD7918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3A1B8202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C575CF8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96728E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CB590F7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C9D0E1A" w14:textId="77777777" w:rsidR="00180904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FFC1A5D" w14:textId="382A5F76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158C4BBD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41AF3BF" w14:textId="77777777" w:rsidR="00180904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2776BFF" w14:textId="544E1F7D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76C152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li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507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8E33CA8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09AF005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2F6B461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D72A86F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2B470D5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F59724B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55829C0F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todoList"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EA9CC2F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230AEDA9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754C23EA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050AB8B4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75C8C10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475FDE9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D9A7AAF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6A615766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507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362DD5D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2D3158B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</w:t>
            </w:r>
          </w:p>
          <w:p w14:paraId="26EE70C1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4686E50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55CB081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EC1C9A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01234B0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19507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9507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195070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CCFFFF"/>
              </w:rPr>
              <w:t>todo1</w:t>
            </w:r>
            <w:r w:rsidRPr="0019507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557BF743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19507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19507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FC9AF71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19507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19507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475C4AF5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3AB468BA" w14:textId="77777777" w:rsidR="00195070" w:rsidRPr="00195070" w:rsidRDefault="00195070" w:rsidP="00195070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36228B9A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652593A" w14:textId="08EE2646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035EE73" w14:textId="77777777" w:rsidR="00195070" w:rsidRPr="00195070" w:rsidRDefault="00195070" w:rsidP="0019507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507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F9F75DC" w14:textId="77777777" w:rsidR="005F383E" w:rsidRDefault="005F383E" w:rsidP="00195070"/>
        </w:tc>
      </w:tr>
    </w:tbl>
    <w:p w14:paraId="2E71CF05" w14:textId="16CCC6A9" w:rsidR="005F383E" w:rsidRDefault="005F383E" w:rsidP="005F383E"/>
    <w:p w14:paraId="48EDFAB7" w14:textId="6CB81698" w:rsidR="00D50A9D" w:rsidRDefault="00D50A9D" w:rsidP="005F383E"/>
    <w:p w14:paraId="6D47B66F" w14:textId="6111A126" w:rsidR="00D50A9D" w:rsidRDefault="00D50A9D" w:rsidP="005F383E">
      <w:r>
        <w:rPr>
          <w:rFonts w:ascii="Consolas" w:eastAsia="굴림" w:hAnsi="Consolas" w:cs="굴림"/>
          <w:color w:val="000000"/>
          <w:kern w:val="0"/>
          <w:szCs w:val="20"/>
        </w:rPr>
        <w:t xml:space="preserve">firebase DB </w:t>
      </w:r>
      <w:r>
        <w:rPr>
          <w:rFonts w:hint="eastAsia"/>
        </w:rPr>
        <w:t>기능을 추가하였다.</w:t>
      </w:r>
    </w:p>
    <w:p w14:paraId="08503015" w14:textId="075159BE" w:rsidR="00666F0D" w:rsidRPr="00D50A9D" w:rsidRDefault="00666F0D" w:rsidP="005F383E"/>
    <w:p w14:paraId="246E916F" w14:textId="7E681140" w:rsidR="00D50A9D" w:rsidRDefault="00D50A9D" w:rsidP="00D50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50A9D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D50A9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D50A9D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D50A9D">
        <w:rPr>
          <w:rFonts w:ascii="Consolas" w:eastAsia="굴림" w:hAnsi="Consolas" w:cs="굴림"/>
          <w:color w:val="000000"/>
          <w:kern w:val="0"/>
          <w:szCs w:val="20"/>
        </w:rPr>
        <w:t>  = </w:t>
      </w:r>
      <w:r w:rsidRPr="00D50A9D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D50A9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D50A9D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D50A9D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96AC6C6" w14:textId="13837026" w:rsidR="00D50A9D" w:rsidRDefault="00D50A9D" w:rsidP="00D50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"todo1"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0AB59FF" w14:textId="78A88099" w:rsidR="00D50A9D" w:rsidRDefault="00D50A9D" w:rsidP="00D50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35A5C40" w14:textId="77777777" w:rsidR="00D50A9D" w:rsidRPr="00D50A9D" w:rsidRDefault="00D50A9D" w:rsidP="00D50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6EC85C5" w14:textId="4AD4B5CD" w:rsidR="00666F0D" w:rsidRDefault="00666F0D" w:rsidP="005F383E"/>
    <w:p w14:paraId="5D4F4E24" w14:textId="46759EA8" w:rsidR="00666F0D" w:rsidRDefault="00666F0D" w:rsidP="005F383E"/>
    <w:p w14:paraId="29547C3B" w14:textId="76160740" w:rsidR="00666F0D" w:rsidRDefault="00666F0D" w:rsidP="005F383E">
      <w:r w:rsidRPr="00666F0D">
        <w:rPr>
          <w:noProof/>
        </w:rPr>
        <w:lastRenderedPageBreak/>
        <w:drawing>
          <wp:inline distT="0" distB="0" distL="0" distR="0" wp14:anchorId="72A62527" wp14:editId="20158EDA">
            <wp:extent cx="6645910" cy="4522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1C15" w14:textId="5F8BE5E2" w:rsidR="00666F0D" w:rsidRDefault="00D50A9D" w:rsidP="005F383E">
      <w:r>
        <w:rPr>
          <w:rFonts w:hint="eastAsia"/>
        </w:rPr>
        <w:t>f</w:t>
      </w:r>
      <w:r>
        <w:t>irebase realtime database</w:t>
      </w:r>
      <w:r>
        <w:rPr>
          <w:rFonts w:hint="eastAsia"/>
        </w:rPr>
        <w:t xml:space="preserve">에 </w:t>
      </w:r>
      <w:r>
        <w:t xml:space="preserve">todo1 </w:t>
      </w:r>
      <w:r>
        <w:rPr>
          <w:rFonts w:hint="eastAsia"/>
        </w:rPr>
        <w:t xml:space="preserve">데이터 항목을 </w:t>
      </w:r>
      <w:r w:rsidR="00323F88">
        <w:rPr>
          <w:rFonts w:hint="eastAsia"/>
        </w:rPr>
        <w:t xml:space="preserve">위와 같이 </w:t>
      </w:r>
      <w:r>
        <w:rPr>
          <w:rFonts w:hint="eastAsia"/>
        </w:rPr>
        <w:t>만들자.</w:t>
      </w:r>
    </w:p>
    <w:p w14:paraId="14FEE679" w14:textId="02702817" w:rsidR="00323F88" w:rsidRDefault="00323F88" w:rsidP="005F383E"/>
    <w:p w14:paraId="23BEAAB0" w14:textId="64A6DB7C" w:rsidR="00323F88" w:rsidRDefault="00323F88" w:rsidP="005F383E"/>
    <w:p w14:paraId="703F01B4" w14:textId="77777777" w:rsidR="00323F88" w:rsidRDefault="00323F88" w:rsidP="005F383E"/>
    <w:p w14:paraId="4DAEB8B4" w14:textId="78C71F7A" w:rsidR="00323F88" w:rsidRDefault="00323F88" w:rsidP="005F383E">
      <w:r w:rsidRPr="00323F88">
        <w:rPr>
          <w:noProof/>
        </w:rPr>
        <w:drawing>
          <wp:inline distT="0" distB="0" distL="0" distR="0" wp14:anchorId="0A0F95B7" wp14:editId="12EF53D7">
            <wp:extent cx="4848902" cy="194337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858F" w14:textId="2A69B0EB" w:rsidR="00D50A9D" w:rsidRDefault="00D50A9D" w:rsidP="005F383E"/>
    <w:p w14:paraId="33B4E56A" w14:textId="77777777" w:rsidR="00D50A9D" w:rsidRDefault="00D50A9D" w:rsidP="005F383E"/>
    <w:p w14:paraId="5E0855DE" w14:textId="00D2FEBE" w:rsidR="00666F0D" w:rsidRDefault="00666F0D" w:rsidP="005F383E"/>
    <w:p w14:paraId="39837160" w14:textId="111C096F" w:rsidR="00EC4977" w:rsidRDefault="00EC497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A28F08" w14:textId="45E20052" w:rsidR="00666F0D" w:rsidRDefault="00EC4977" w:rsidP="00EC4977">
      <w:pPr>
        <w:pStyle w:val="Heading2"/>
      </w:pPr>
      <w:bookmarkStart w:id="12" w:name="_Toc40097500"/>
      <w:r>
        <w:rPr>
          <w:rFonts w:hint="eastAsia"/>
        </w:rPr>
        <w:lastRenderedPageBreak/>
        <w:t>t</w:t>
      </w:r>
      <w:r>
        <w:t>odo12.html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4977" w14:paraId="465ACBA0" w14:textId="77777777" w:rsidTr="00EC4977">
        <w:tc>
          <w:tcPr>
            <w:tcW w:w="10456" w:type="dxa"/>
          </w:tcPr>
          <w:p w14:paraId="323AF41B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AB37C03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2A94E83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435E61B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2C99705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AB33BF0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97B9C46" w14:textId="77777777" w:rsidR="00180904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4FC248A" w14:textId="121CE4A0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812B5B7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5B6E94B3" w14:textId="77777777" w:rsidR="00180904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CDE3DA1" w14:textId="60E5655D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4EF0BF4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li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1AA478A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6C873FF0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BACCCFB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F407726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727CEF5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D3B8B42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05A3F5E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13DAB34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55DDAA41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todoList"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3D968F7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369C8E0B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2F020C52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5F818FBB" w14:textId="77777777" w:rsidR="00180904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todo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C5227C9" w14:textId="7CBFA749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addTodo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46CD0F2E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3CC244A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998F6CA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C4056EF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5B53E777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CE39580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1EB1E1B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33EE93AD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todo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</w:p>
          <w:p w14:paraId="62A43195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500F1AE3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E8756AC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99FF99"/>
              </w:rPr>
              <w:t>addTodo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914E704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66FFFF"/>
              </w:rPr>
              <w:t>todo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1EF58E7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6323E3B" w14:textId="77777777" w:rsidR="000E1699" w:rsidRPr="000E1699" w:rsidRDefault="000E1699" w:rsidP="00A101AB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708A2CA1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7FDF1C76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D53E45D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66C8341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E169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"todo1"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BF40253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E169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0E169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B09D5FD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0E169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E169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3363085A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79443C6F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9CF6310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41836A7" w14:textId="086995C4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1FF57658" w14:textId="77777777" w:rsidR="000E1699" w:rsidRPr="000E1699" w:rsidRDefault="000E1699" w:rsidP="000E169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E169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162621D" w14:textId="77777777" w:rsidR="00EC4977" w:rsidRDefault="00EC4977" w:rsidP="000E1699"/>
        </w:tc>
      </w:tr>
    </w:tbl>
    <w:p w14:paraId="0A3325CE" w14:textId="50307141" w:rsidR="00EC4977" w:rsidRDefault="00EC4977" w:rsidP="00EC4977"/>
    <w:p w14:paraId="6D759C0F" w14:textId="53F0D64C" w:rsidR="00277A47" w:rsidRDefault="00277A47" w:rsidP="00EC4977"/>
    <w:p w14:paraId="5959FC59" w14:textId="2D59BC56" w:rsidR="00277A47" w:rsidRDefault="00277A47" w:rsidP="00EC4977">
      <w:r w:rsidRPr="00277A47">
        <w:rPr>
          <w:noProof/>
        </w:rPr>
        <w:lastRenderedPageBreak/>
        <w:drawing>
          <wp:inline distT="0" distB="0" distL="0" distR="0" wp14:anchorId="26138D7E" wp14:editId="5727CFBF">
            <wp:extent cx="5144218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E2F" w14:textId="00C2F70D" w:rsidR="002637EA" w:rsidRDefault="002637EA" w:rsidP="00EC4977">
      <w:r>
        <w:rPr>
          <w:rFonts w:hint="eastAsia"/>
        </w:rPr>
        <w:t>할일 추가 기능 구현</w:t>
      </w:r>
    </w:p>
    <w:p w14:paraId="528C682A" w14:textId="6F85072C" w:rsidR="002637EA" w:rsidRDefault="002637EA" w:rsidP="00EC4977"/>
    <w:p w14:paraId="5D710836" w14:textId="5454E8BE" w:rsidR="002637EA" w:rsidRDefault="002637EA" w:rsidP="00EC4977"/>
    <w:p w14:paraId="587194CB" w14:textId="18660C6F" w:rsidR="002637EA" w:rsidRDefault="002637EA" w:rsidP="00EC4977"/>
    <w:p w14:paraId="493194E5" w14:textId="77777777" w:rsidR="00180904" w:rsidRDefault="002637EA" w:rsidP="002637E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637EA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2637E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637EA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637E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637EA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2637E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637EA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2637EA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637E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637EA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todo</w:t>
      </w:r>
      <w:r w:rsidRPr="002637EA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637EA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637EA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DF7CC41" w14:textId="596D17A9" w:rsidR="002637EA" w:rsidRDefault="002637EA" w:rsidP="00EC4977">
      <w:r>
        <w:t xml:space="preserve">  </w:t>
      </w:r>
      <w:r>
        <w:rPr>
          <w:rFonts w:hint="eastAsia"/>
        </w:rPr>
        <w:t xml:space="preserve">이 </w:t>
      </w:r>
      <w:r>
        <w:t xml:space="preserve">input </w:t>
      </w:r>
      <w:r>
        <w:rPr>
          <w:rFonts w:hint="eastAsia"/>
        </w:rPr>
        <w:t xml:space="preserve">태그에 입력한 값의 앱의 </w:t>
      </w:r>
      <w:r w:rsidR="00D35873">
        <w:t xml:space="preserve">todo </w:t>
      </w:r>
      <w:r w:rsidR="00D35873">
        <w:rPr>
          <w:rFonts w:hint="eastAsia"/>
        </w:rPr>
        <w:t>속성에 대입된다.</w:t>
      </w:r>
    </w:p>
    <w:p w14:paraId="2430917C" w14:textId="507CD3BC" w:rsidR="00D35873" w:rsidRDefault="00D35873" w:rsidP="00EC4977"/>
    <w:p w14:paraId="0E7C0644" w14:textId="07E97669" w:rsidR="00966C5C" w:rsidRPr="00966C5C" w:rsidRDefault="00966C5C" w:rsidP="00966C5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66C5C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66C5C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66C5C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66C5C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66C5C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66C5C">
        <w:rPr>
          <w:rFonts w:ascii="Consolas" w:eastAsia="굴림" w:hAnsi="Consolas" w:cs="굴림"/>
          <w:color w:val="0000FF"/>
          <w:kern w:val="0"/>
          <w:szCs w:val="20"/>
          <w:shd w:val="clear" w:color="auto" w:fill="CCFFCC"/>
        </w:rPr>
        <w:t>addTodo</w:t>
      </w:r>
      <w:r w:rsidRPr="00966C5C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66C5C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할일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66C5C">
        <w:rPr>
          <w:rFonts w:ascii="Consolas" w:eastAsia="굴림" w:hAnsi="Consolas" w:cs="굴림"/>
          <w:color w:val="000000"/>
          <w:kern w:val="0"/>
          <w:szCs w:val="20"/>
        </w:rPr>
        <w:t>추가</w:t>
      </w:r>
      <w:r w:rsidRPr="00966C5C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4B360939" w14:textId="5E15D2DD" w:rsidR="00966C5C" w:rsidRDefault="00966C5C" w:rsidP="00966C5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addTodo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FD3BA2C" w14:textId="77777777" w:rsidR="00966C5C" w:rsidRDefault="00966C5C" w:rsidP="00EC4977"/>
    <w:p w14:paraId="5239EBE7" w14:textId="4F3442E9" w:rsidR="00D35873" w:rsidRP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5873">
        <w:rPr>
          <w:rFonts w:ascii="Consolas" w:eastAsia="굴림" w:hAnsi="Consolas" w:cs="굴림"/>
          <w:color w:val="795E26"/>
          <w:kern w:val="0"/>
          <w:szCs w:val="20"/>
          <w:shd w:val="clear" w:color="auto" w:fill="CCFFCC"/>
        </w:rPr>
        <w:t>addTodo</w:t>
      </w:r>
      <w:r w:rsidRPr="00D35873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D35873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131BCDFE" w14:textId="22F7C18F" w:rsidR="00D35873" w:rsidRP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587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D3587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D35873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D35873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3587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D35873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todo</w:t>
      </w:r>
      <w:r w:rsidRPr="00D3587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CBA5148" w14:textId="177D3410" w:rsid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35873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94314F7" w14:textId="7C7EFF2E" w:rsid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할일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F107AA7" w14:textId="4F61D1B1" w:rsid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6B64E1C" w14:textId="3A97C470" w:rsidR="00D35873" w:rsidRDefault="00D35873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끝에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2CA2"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 w:rsidR="00CD2CA2"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 w:rsidR="00CD2CA2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 w:rsidR="00CD2CA2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2CA2">
        <w:rPr>
          <w:rFonts w:ascii="Consolas" w:eastAsia="굴림" w:hAnsi="Consolas" w:cs="굴림" w:hint="eastAsia"/>
          <w:color w:val="000000"/>
          <w:kern w:val="0"/>
          <w:szCs w:val="20"/>
        </w:rPr>
        <w:t>추가된다</w:t>
      </w:r>
      <w:r w:rsidR="00CD2CA2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D16477E" w14:textId="1F2E82B8" w:rsidR="00CD2CA2" w:rsidRDefault="00CD2CA2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659979F" w14:textId="63F6D31E" w:rsidR="00FC4454" w:rsidRDefault="00FC4454" w:rsidP="00FC4454">
      <w:pPr>
        <w:pStyle w:val="Heading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참고</w:t>
      </w:r>
    </w:p>
    <w:p w14:paraId="0A6AA856" w14:textId="2F410E35" w:rsidR="00CD2CA2" w:rsidRDefault="00FC4454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부분에서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this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생략한다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8DCA614" w14:textId="1991F9C2" w:rsidR="00FC4454" w:rsidRDefault="00FC4454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this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생략할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없다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0AF4673" w14:textId="77777777" w:rsidR="00FC4454" w:rsidRDefault="00FC4454" w:rsidP="00D35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2DAB3A0" w14:textId="1027443F" w:rsidR="00D35873" w:rsidRDefault="00D35873" w:rsidP="00EC4977"/>
    <w:p w14:paraId="4D71E447" w14:textId="1FFE57A6" w:rsidR="00FC4454" w:rsidRDefault="00947582" w:rsidP="00947582">
      <w:pPr>
        <w:pStyle w:val="Heading3"/>
      </w:pP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7B753DB0" w14:textId="4B631EA2" w:rsidR="00947582" w:rsidRDefault="00947582" w:rsidP="00947582">
      <w:r>
        <w:rPr>
          <w:rFonts w:hint="eastAsia"/>
        </w:rPr>
        <w:t>a</w:t>
      </w:r>
      <w:r>
        <w:t xml:space="preserve">ddTodo </w:t>
      </w:r>
      <w:r>
        <w:rPr>
          <w:rFonts w:hint="eastAsia"/>
        </w:rPr>
        <w:t>메소드의 구현은,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todoList </w:t>
      </w:r>
      <w:r>
        <w:rPr>
          <w:rFonts w:hint="eastAsia"/>
        </w:rPr>
        <w:t xml:space="preserve">배열에만 </w:t>
      </w:r>
      <w:r w:rsidR="004573E8">
        <w:rPr>
          <w:rFonts w:hint="eastAsia"/>
        </w:rPr>
        <w:t>항목을 추가</w:t>
      </w:r>
      <w:r w:rsidR="00D571C4">
        <w:rPr>
          <w:rFonts w:hint="eastAsia"/>
        </w:rPr>
        <w:t>할 뿐,</w:t>
      </w:r>
      <w:r w:rsidR="00D571C4">
        <w:t xml:space="preserve"> DB</w:t>
      </w:r>
      <w:r w:rsidR="00D571C4">
        <w:rPr>
          <w:rFonts w:hint="eastAsia"/>
        </w:rPr>
        <w:t>에 저장하지는 않는다.</w:t>
      </w:r>
    </w:p>
    <w:p w14:paraId="34ABC6F6" w14:textId="712D510F" w:rsidR="004573E8" w:rsidRDefault="004573E8" w:rsidP="00947582">
      <w:r>
        <w:t>firebase DB</w:t>
      </w:r>
      <w:r w:rsidR="00D571C4">
        <w:rPr>
          <w:rFonts w:hint="eastAsia"/>
        </w:rPr>
        <w:t>의</w:t>
      </w:r>
      <w:r>
        <w:rPr>
          <w:rFonts w:hint="eastAsia"/>
        </w:rPr>
        <w:t xml:space="preserve"> 데이터 항목에 </w:t>
      </w:r>
      <w:r w:rsidR="00D571C4">
        <w:rPr>
          <w:rFonts w:hint="eastAsia"/>
        </w:rPr>
        <w:t>저장하는 기능도 구현하자.</w:t>
      </w:r>
    </w:p>
    <w:p w14:paraId="728BA90D" w14:textId="396E7041" w:rsidR="001A0FA4" w:rsidRDefault="001A0FA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CD54BB9" w14:textId="7665210D" w:rsidR="00D571C4" w:rsidRDefault="001A0FA4" w:rsidP="001A0FA4">
      <w:pPr>
        <w:pStyle w:val="Heading2"/>
      </w:pPr>
      <w:bookmarkStart w:id="13" w:name="_Toc40097501"/>
      <w:r>
        <w:rPr>
          <w:rFonts w:hint="eastAsia"/>
        </w:rPr>
        <w:lastRenderedPageBreak/>
        <w:t>t</w:t>
      </w:r>
      <w:r>
        <w:t>odo1.css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0FA4" w14:paraId="3527A100" w14:textId="77777777" w:rsidTr="001A0FA4">
        <w:tc>
          <w:tcPr>
            <w:tcW w:w="10456" w:type="dxa"/>
          </w:tcPr>
          <w:p w14:paraId="1034F0C1" w14:textId="77777777" w:rsidR="00190E9F" w:rsidRPr="00190E9F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7542D91D" w14:textId="77777777" w:rsidR="00180904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DF49D5B" w14:textId="77777777" w:rsidR="00180904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5EFD231" w14:textId="6EB05688" w:rsidR="00190E9F" w:rsidRPr="00190E9F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4C5F653C" w14:textId="77777777" w:rsidR="00190E9F" w:rsidRPr="00190E9F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li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2BB9AEC" w14:textId="77777777" w:rsidR="00190E9F" w:rsidRPr="00190E9F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90E9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}</w:t>
            </w:r>
          </w:p>
          <w:p w14:paraId="45785A29" w14:textId="4876078E" w:rsidR="001A0FA4" w:rsidRPr="00190E9F" w:rsidRDefault="00190E9F" w:rsidP="00190E9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90E9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90E9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90E9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190E9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</w:tc>
      </w:tr>
    </w:tbl>
    <w:p w14:paraId="20B1EF1A" w14:textId="37F2B387" w:rsidR="001A0FA4" w:rsidRDefault="005F7958" w:rsidP="001A0FA4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서식 부분을 </w:t>
      </w:r>
      <w:r>
        <w:t xml:space="preserve">todo1.css </w:t>
      </w:r>
      <w:r>
        <w:rPr>
          <w:rFonts w:hint="eastAsia"/>
        </w:rPr>
        <w:t>파일로 추출하였다.</w:t>
      </w:r>
    </w:p>
    <w:p w14:paraId="74DE247F" w14:textId="092B0FE8" w:rsidR="005F7958" w:rsidRDefault="005F7958" w:rsidP="001A0FA4"/>
    <w:p w14:paraId="540DDCD2" w14:textId="32DD3E34" w:rsidR="005F7958" w:rsidRDefault="005F7958" w:rsidP="001A0FA4"/>
    <w:p w14:paraId="6CA82987" w14:textId="7FC8B222" w:rsidR="005F7958" w:rsidRDefault="00B5535F" w:rsidP="001A0FA4">
      <w:r>
        <w:rPr>
          <w:rFonts w:hint="eastAsia"/>
        </w:rPr>
        <w:t xml:space="preserve">이렇체 추출된 </w:t>
      </w:r>
      <w:r>
        <w:t xml:space="preserve">css </w:t>
      </w:r>
      <w:r>
        <w:rPr>
          <w:rFonts w:hint="eastAsia"/>
        </w:rPr>
        <w:t xml:space="preserve">파일을 </w:t>
      </w:r>
      <w:r>
        <w:t xml:space="preserve">html </w:t>
      </w:r>
      <w:r>
        <w:rPr>
          <w:rFonts w:hint="eastAsia"/>
        </w:rPr>
        <w:t>파일에서 사용하기 위한 태그는 다음과 같다.</w:t>
      </w:r>
    </w:p>
    <w:p w14:paraId="6F7065AD" w14:textId="77777777" w:rsidR="00B5535F" w:rsidRPr="00426553" w:rsidRDefault="00B5535F" w:rsidP="00B5535F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2655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26553">
        <w:rPr>
          <w:rFonts w:ascii="Consolas" w:eastAsia="굴림" w:hAnsi="Consolas" w:cs="굴림"/>
          <w:color w:val="800000"/>
          <w:kern w:val="0"/>
          <w:szCs w:val="20"/>
        </w:rPr>
        <w:t>&lt;link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26553">
        <w:rPr>
          <w:rFonts w:ascii="Consolas" w:eastAsia="굴림" w:hAnsi="Consolas" w:cs="굴림"/>
          <w:color w:val="FF0000"/>
          <w:kern w:val="0"/>
          <w:szCs w:val="20"/>
        </w:rPr>
        <w:t>rel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26553">
        <w:rPr>
          <w:rFonts w:ascii="Consolas" w:eastAsia="굴림" w:hAnsi="Consolas" w:cs="굴림"/>
          <w:color w:val="0000FF"/>
          <w:kern w:val="0"/>
          <w:szCs w:val="20"/>
        </w:rPr>
        <w:t>"stylesheet"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2655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26553">
        <w:rPr>
          <w:rFonts w:ascii="Consolas" w:eastAsia="굴림" w:hAnsi="Consolas" w:cs="굴림"/>
          <w:color w:val="0000FF"/>
          <w:kern w:val="0"/>
          <w:szCs w:val="20"/>
        </w:rPr>
        <w:t>"text/css"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26553">
        <w:rPr>
          <w:rFonts w:ascii="Consolas" w:eastAsia="굴림" w:hAnsi="Consolas" w:cs="굴림"/>
          <w:color w:val="FF0000"/>
          <w:kern w:val="0"/>
          <w:szCs w:val="20"/>
        </w:rPr>
        <w:t>href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26553">
        <w:rPr>
          <w:rFonts w:ascii="Consolas" w:eastAsia="굴림" w:hAnsi="Consolas" w:cs="굴림"/>
          <w:color w:val="0000FF"/>
          <w:kern w:val="0"/>
          <w:szCs w:val="20"/>
        </w:rPr>
        <w:t>"todo1.css"</w:t>
      </w:r>
      <w:r w:rsidRPr="00426553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5166CA6C" w14:textId="77777777" w:rsidR="00B5535F" w:rsidRPr="00B5535F" w:rsidRDefault="00B5535F" w:rsidP="001A0FA4"/>
    <w:p w14:paraId="5043DEB8" w14:textId="56C41C92" w:rsidR="001A0FA4" w:rsidRDefault="001A0FA4" w:rsidP="00947582"/>
    <w:p w14:paraId="3C89042D" w14:textId="77777777" w:rsidR="001A0FA4" w:rsidRDefault="001A0FA4" w:rsidP="00947582"/>
    <w:p w14:paraId="78F0036E" w14:textId="77777777" w:rsidR="00277A47" w:rsidRDefault="00277A47" w:rsidP="00EC4977"/>
    <w:p w14:paraId="06135B1F" w14:textId="606169F5" w:rsidR="00121F3F" w:rsidRDefault="00121F3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2AD457" w14:textId="5E0F459E" w:rsidR="00277A47" w:rsidRDefault="00121F3F" w:rsidP="00121F3F">
      <w:pPr>
        <w:pStyle w:val="Heading2"/>
        <w:ind w:left="400" w:hanging="400"/>
      </w:pPr>
      <w:bookmarkStart w:id="14" w:name="_Toc40097502"/>
      <w:r>
        <w:rPr>
          <w:rFonts w:hint="eastAsia"/>
        </w:rPr>
        <w:lastRenderedPageBreak/>
        <w:t>t</w:t>
      </w:r>
      <w:r>
        <w:t>odo13.html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1F3F" w14:paraId="1BE07A08" w14:textId="77777777" w:rsidTr="00121F3F">
        <w:tc>
          <w:tcPr>
            <w:tcW w:w="10456" w:type="dxa"/>
          </w:tcPr>
          <w:p w14:paraId="347D4C52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45E5A69B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635575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765301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FF31A75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C4AB925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3C666B9" w14:textId="77777777" w:rsidR="00180904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32A17A8" w14:textId="52EA5B89" w:rsidR="00426553" w:rsidRPr="00426553" w:rsidRDefault="00426553" w:rsidP="00B86D2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"todo1.css"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0DA67B7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5C9AF99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75624B6F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6F4CCC5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8608DB1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7B2876E5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todoList"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A6626D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1BED562F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7B100C82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31BCC359" w14:textId="15A19FB8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19F0B5E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3D83ED6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937D44D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DD84AD1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DBAFA49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79208B7F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70948430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CA02BC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77BC8BB8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</w:p>
          <w:p w14:paraId="1748F98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659A3252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789520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A1D8388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trim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94BC4D4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426553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ACB03B5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95A18FD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07D5A7B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4404FFD8" w14:textId="77777777" w:rsidR="00426553" w:rsidRPr="00426553" w:rsidRDefault="00426553" w:rsidP="00426553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265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ED7CF2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8338C53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3C9B0E9D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238C7B4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5F62D96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E3BAA4C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265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"todo1"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20109F1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26553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426553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7CE71E6A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426553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426553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4986CDBB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538F6E34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083909D" w14:textId="77777777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31D9A55" w14:textId="77777777" w:rsidR="00180904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78840DE0" w14:textId="4ED0962A" w:rsidR="00426553" w:rsidRPr="00426553" w:rsidRDefault="00426553" w:rsidP="00426553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26553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038534C" w14:textId="77777777" w:rsidR="00121F3F" w:rsidRDefault="00121F3F" w:rsidP="00426553"/>
        </w:tc>
      </w:tr>
    </w:tbl>
    <w:p w14:paraId="0AEE9731" w14:textId="661AF9BE" w:rsidR="00121F3F" w:rsidRDefault="00121F3F" w:rsidP="00121F3F"/>
    <w:p w14:paraId="33EBC8C3" w14:textId="7781B967" w:rsidR="006F4853" w:rsidRDefault="006F4853" w:rsidP="00121F3F"/>
    <w:p w14:paraId="46B29915" w14:textId="35613FC8" w:rsidR="008C452B" w:rsidRDefault="008C45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B884BCB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795E26"/>
          <w:kern w:val="0"/>
          <w:szCs w:val="20"/>
        </w:rPr>
        <w:lastRenderedPageBreak/>
        <w:t>addTodo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76D0742C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trim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3605BC7D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C452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151CCEAB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D314600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657133E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4589EF90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8C452B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7B85070" w14:textId="77777777" w:rsidR="008C452B" w:rsidRP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ED89E0A" w14:textId="27A1E2BA" w:rsidR="006F4853" w:rsidRDefault="006F4853" w:rsidP="00121F3F"/>
    <w:p w14:paraId="738D3490" w14:textId="2E4BD587" w:rsidR="008C452B" w:rsidRDefault="008C452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trim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2E4B56F0" w14:textId="597875FB" w:rsidR="00597373" w:rsidRDefault="00597373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this.todo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inpu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D53158A" w14:textId="244878C8" w:rsidR="00597373" w:rsidRDefault="00597373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앞뒤의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공백을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제거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한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문자열을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만들고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BE6759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새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문자열을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/>
          <w:color w:val="000000"/>
          <w:kern w:val="0"/>
          <w:szCs w:val="20"/>
        </w:rPr>
        <w:t>s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대입한다</w:t>
      </w:r>
      <w:r w:rsidR="00BE6759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10455AA" w14:textId="2E573799" w:rsidR="00BE6759" w:rsidRPr="00E20DCB" w:rsidRDefault="00BE6759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1159BF8" w14:textId="450D6464" w:rsidR="00BE6759" w:rsidRPr="008C452B" w:rsidRDefault="00BE6759" w:rsidP="00BE675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 {</w:t>
      </w:r>
    </w:p>
    <w:p w14:paraId="62FCA98B" w14:textId="7AB37C82" w:rsidR="00BE6759" w:rsidRDefault="00BE6759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s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null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이거나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빈문자열이면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false</w:t>
      </w:r>
      <w:r w:rsidR="00BE1124"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 w:rsidR="00BE112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BE1124">
        <w:rPr>
          <w:rFonts w:ascii="Consolas" w:eastAsia="굴림" w:hAnsi="Consolas" w:cs="굴림" w:hint="eastAsia"/>
          <w:color w:val="000000"/>
          <w:kern w:val="0"/>
          <w:szCs w:val="20"/>
        </w:rPr>
        <w:t>취급되고</w:t>
      </w:r>
    </w:p>
    <w:p w14:paraId="77B184CF" w14:textId="75CD5D69" w:rsidR="00BE1124" w:rsidRDefault="00BE1124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그렇지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않으면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true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취</w:t>
      </w:r>
      <w:r w:rsidR="00E20DCB">
        <w:rPr>
          <w:rFonts w:ascii="Consolas" w:eastAsia="굴림" w:hAnsi="Consolas" w:cs="굴림" w:hint="eastAsia"/>
          <w:color w:val="000000"/>
          <w:kern w:val="0"/>
          <w:szCs w:val="20"/>
        </w:rPr>
        <w:t>급된다</w:t>
      </w:r>
      <w:r w:rsidR="00E20DC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285772F" w14:textId="5B53C6D8" w:rsidR="00E20DCB" w:rsidRDefault="00E20DCB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i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문자열이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있을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EE5E4A">
        <w:rPr>
          <w:rFonts w:ascii="Consolas" w:eastAsia="굴림" w:hAnsi="Consolas" w:cs="굴림" w:hint="eastAsia"/>
          <w:color w:val="000000"/>
          <w:kern w:val="0"/>
          <w:szCs w:val="20"/>
        </w:rPr>
        <w:t>에만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/>
          <w:color w:val="000000"/>
          <w:kern w:val="0"/>
          <w:szCs w:val="20"/>
        </w:rPr>
        <w:t xml:space="preserve">if 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문이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/>
          <w:color w:val="000000"/>
          <w:kern w:val="0"/>
          <w:szCs w:val="20"/>
        </w:rPr>
        <w:t>true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가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6A2FF5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5A920D4" w14:textId="745D551B" w:rsidR="006A2FF5" w:rsidRDefault="006A2FF5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CA8F2AD" w14:textId="5BC97CD3" w:rsidR="00EE5E4A" w:rsidRDefault="00EE5E4A" w:rsidP="00EE5E4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BC6937A" w14:textId="79EE7DC2" w:rsidR="00EE5E4A" w:rsidRDefault="00EE5E4A" w:rsidP="00EE5E4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C1836">
        <w:rPr>
          <w:rFonts w:ascii="Consolas" w:eastAsia="굴림" w:hAnsi="Consolas" w:cs="굴림"/>
          <w:color w:val="000000"/>
          <w:kern w:val="0"/>
          <w:szCs w:val="20"/>
        </w:rPr>
        <w:t>this.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>목록에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C1836">
        <w:rPr>
          <w:rFonts w:ascii="Consolas" w:eastAsia="굴림" w:hAnsi="Consolas" w:cs="굴림"/>
          <w:color w:val="000000"/>
          <w:kern w:val="0"/>
          <w:szCs w:val="20"/>
        </w:rPr>
        <w:t>s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>추가한다</w:t>
      </w:r>
      <w:r w:rsidR="00CC1836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24BFDCC" w14:textId="77777777" w:rsidR="00CC1836" w:rsidRPr="008C452B" w:rsidRDefault="00CC1836" w:rsidP="00EE5E4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872B5C9" w14:textId="325757A1" w:rsidR="00EE5E4A" w:rsidRPr="008C452B" w:rsidRDefault="00EE5E4A" w:rsidP="00EE5E4A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B96E2D2" w14:textId="074FA538" w:rsidR="006A2FF5" w:rsidRDefault="00CC1836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his.todoList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58204ED" w14:textId="769BFB6E" w:rsidR="00CC1836" w:rsidRDefault="00CC1836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43A2D85" w14:textId="26F1267A" w:rsidR="00872B89" w:rsidRPr="008C452B" w:rsidRDefault="00872B89" w:rsidP="00872B8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C452B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C452B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8C452B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8C452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4DCEFDF" w14:textId="7E83040B" w:rsidR="00133175" w:rsidRDefault="00872B89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13317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133175"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 w:rsidR="0013317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33175">
        <w:rPr>
          <w:rFonts w:ascii="Consolas" w:eastAsia="굴림" w:hAnsi="Consolas" w:cs="굴림" w:hint="eastAsia"/>
          <w:color w:val="000000"/>
          <w:kern w:val="0"/>
          <w:szCs w:val="20"/>
        </w:rPr>
        <w:t>변경된</w:t>
      </w:r>
      <w:r w:rsidR="0013317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133175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133175">
        <w:rPr>
          <w:rFonts w:ascii="Consolas" w:eastAsia="굴림" w:hAnsi="Consolas" w:cs="굴림"/>
          <w:color w:val="000000"/>
          <w:kern w:val="0"/>
          <w:szCs w:val="20"/>
        </w:rPr>
        <w:t>input</w:t>
      </w:r>
      <w:r w:rsidR="00133175"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="00133175">
        <w:rPr>
          <w:rFonts w:hint="eastAsia"/>
        </w:rPr>
        <w:t>태그에 즉시 채워진다</w:t>
      </w:r>
      <w:r w:rsidR="00133175">
        <w:t>.</w:t>
      </w:r>
    </w:p>
    <w:p w14:paraId="033F1375" w14:textId="7411EE05" w:rsidR="00133175" w:rsidRDefault="00133175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input</w:t>
      </w:r>
      <w:r w:rsidRPr="00133175">
        <w:t xml:space="preserve"> 태그</w:t>
      </w:r>
      <w:r w:rsidR="007B6CF2">
        <w:rPr>
          <w:rFonts w:hint="eastAsia"/>
        </w:rPr>
        <w:t>가</w:t>
      </w:r>
      <w:r>
        <w:rPr>
          <w:rFonts w:hint="eastAsia"/>
        </w:rPr>
        <w:t xml:space="preserve"> 비워</w:t>
      </w:r>
      <w:r w:rsidR="007B6CF2">
        <w:rPr>
          <w:rFonts w:hint="eastAsia"/>
        </w:rPr>
        <w:t>진다.</w:t>
      </w:r>
    </w:p>
    <w:p w14:paraId="01D10172" w14:textId="1C978149" w:rsidR="00CC1836" w:rsidRPr="007B6CF2" w:rsidRDefault="00CC1836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B478869" w14:textId="77777777" w:rsidR="00133175" w:rsidRDefault="00133175" w:rsidP="008C452B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B9E40F5" w14:textId="5B7E2627" w:rsidR="00CC1836" w:rsidRDefault="00B878E0" w:rsidP="00B878E0">
      <w:pPr>
        <w:pStyle w:val="Heading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참고</w:t>
      </w:r>
    </w:p>
    <w:p w14:paraId="321DFEC9" w14:textId="4D01DA43" w:rsidR="00B878E0" w:rsidRDefault="00B878E0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26553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26553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426553">
        <w:rPr>
          <w:rFonts w:ascii="Consolas" w:eastAsia="굴림" w:hAnsi="Consolas" w:cs="굴림"/>
          <w:color w:val="001080"/>
          <w:kern w:val="0"/>
          <w:szCs w:val="20"/>
        </w:rPr>
        <w:t>firebase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26553">
        <w:rPr>
          <w:rFonts w:ascii="Consolas" w:eastAsia="굴림" w:hAnsi="Consolas" w:cs="굴림"/>
          <w:color w:val="795E26"/>
          <w:kern w:val="0"/>
          <w:szCs w:val="20"/>
        </w:rPr>
        <w:t>database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426553">
        <w:rPr>
          <w:rFonts w:ascii="Consolas" w:eastAsia="굴림" w:hAnsi="Consolas" w:cs="굴림"/>
          <w:color w:val="795E26"/>
          <w:kern w:val="0"/>
          <w:szCs w:val="20"/>
        </w:rPr>
        <w:t>ref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26553">
        <w:rPr>
          <w:rFonts w:ascii="Consolas" w:eastAsia="굴림" w:hAnsi="Consolas" w:cs="굴림"/>
          <w:color w:val="A31515"/>
          <w:kern w:val="0"/>
          <w:szCs w:val="20"/>
        </w:rPr>
        <w:t>"todo1"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6E6970C1" w14:textId="77777777" w:rsidR="00180904" w:rsidRDefault="000F7F95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원격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참조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6289DD2E" w14:textId="1C57C691" w:rsidR="00774BF2" w:rsidRDefault="000F7F95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todo1Ref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했다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95DA2C1" w14:textId="34D91C2A" w:rsidR="00774BF2" w:rsidRDefault="00774BF2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그래서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Vue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t</w:t>
      </w:r>
      <w:r>
        <w:rPr>
          <w:rFonts w:ascii="Consolas" w:eastAsia="굴림" w:hAnsi="Consolas" w:cs="굴림"/>
          <w:color w:val="000000"/>
          <w:kern w:val="0"/>
          <w:szCs w:val="20"/>
        </w:rPr>
        <w:t>his.todo1Ref</w:t>
      </w:r>
      <w:r w:rsidR="0083176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 w:rsidR="00831768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81A3587" w14:textId="70842D58" w:rsidR="007B16EE" w:rsidRDefault="007B16EE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9CC76BE" w14:textId="2DE63DD6" w:rsidR="007B16EE" w:rsidRDefault="007B16EE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외부에서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97292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때는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2923">
        <w:rPr>
          <w:rFonts w:ascii="Consolas" w:eastAsia="굴림" w:hAnsi="Consolas" w:cs="굴림"/>
          <w:color w:val="000000"/>
          <w:kern w:val="0"/>
          <w:szCs w:val="20"/>
        </w:rPr>
        <w:t xml:space="preserve">app.todo1Ref 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이고</w:t>
      </w:r>
      <w:r w:rsidR="00972923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74DF036B" w14:textId="0DC47B35" w:rsidR="00972923" w:rsidRDefault="00972923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사용할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this.todo1Ref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5B7577A" w14:textId="7C1F82C8" w:rsidR="00530C79" w:rsidRDefault="00530C79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여기서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app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Vue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변수이다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FE93AE0" w14:textId="2C50CA05" w:rsidR="00530C79" w:rsidRDefault="00472CF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FF"/>
          <w:kern w:val="0"/>
          <w:szCs w:val="20"/>
        </w:rPr>
        <w:t xml:space="preserve">  </w:t>
      </w:r>
      <w:r w:rsidRPr="00426553">
        <w:rPr>
          <w:rFonts w:ascii="Consolas" w:eastAsia="굴림" w:hAnsi="Consolas" w:cs="굴림"/>
          <w:color w:val="0000FF"/>
          <w:kern w:val="0"/>
          <w:szCs w:val="20"/>
        </w:rPr>
        <w:t>var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26553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426553">
        <w:rPr>
          <w:rFonts w:ascii="Consolas" w:eastAsia="굴림" w:hAnsi="Consolas" w:cs="굴림"/>
          <w:color w:val="0000FF"/>
          <w:kern w:val="0"/>
          <w:szCs w:val="20"/>
        </w:rPr>
        <w:t>new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26553">
        <w:rPr>
          <w:rFonts w:ascii="Consolas" w:eastAsia="굴림" w:hAnsi="Consolas" w:cs="굴림"/>
          <w:color w:val="267F99"/>
          <w:kern w:val="0"/>
          <w:szCs w:val="20"/>
        </w:rPr>
        <w:t>Vue</w:t>
      </w:r>
      <w:r w:rsidRPr="00426553">
        <w:rPr>
          <w:rFonts w:ascii="Consolas" w:eastAsia="굴림" w:hAnsi="Consolas" w:cs="굴림"/>
          <w:color w:val="000000"/>
          <w:kern w:val="0"/>
          <w:szCs w:val="20"/>
        </w:rPr>
        <w:t>(</w:t>
      </w:r>
      <w:r>
        <w:rPr>
          <w:rFonts w:ascii="Consolas" w:eastAsia="굴림" w:hAnsi="Consolas" w:cs="굴림"/>
          <w:color w:val="000000"/>
          <w:kern w:val="0"/>
          <w:szCs w:val="20"/>
        </w:rPr>
        <w:t>...)</w:t>
      </w:r>
    </w:p>
    <w:p w14:paraId="3262EF71" w14:textId="1888A2C9" w:rsidR="00472CF4" w:rsidRDefault="00472CF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CD9BF9A" w14:textId="589854D4" w:rsidR="00472CF4" w:rsidRDefault="00472CF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6FB39B5" w14:textId="031AE919" w:rsidR="00472CF4" w:rsidRDefault="00A87E85" w:rsidP="00A87E85">
      <w:pPr>
        <w:pStyle w:val="Heading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개선할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점</w:t>
      </w:r>
    </w:p>
    <w:p w14:paraId="3A6D1DDA" w14:textId="48CD5E71" w:rsidR="00A87E85" w:rsidRDefault="00A87E85" w:rsidP="00A87E85">
      <w:r>
        <w:rPr>
          <w:rFonts w:hint="eastAsia"/>
        </w:rPr>
        <w:t>할일 삭제 기능을 구현하자.</w:t>
      </w:r>
    </w:p>
    <w:p w14:paraId="09ACF6FC" w14:textId="4B8BE488" w:rsidR="00A87E85" w:rsidRDefault="00A87E85" w:rsidP="00A87E85"/>
    <w:p w14:paraId="50CB1E15" w14:textId="1B4DDBF4" w:rsidR="00A87E85" w:rsidRDefault="00A87E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FBEEB1" w14:textId="4F8FE997" w:rsidR="00A87E85" w:rsidRDefault="00A87E85" w:rsidP="00A87E85">
      <w:pPr>
        <w:pStyle w:val="Heading2"/>
      </w:pPr>
      <w:bookmarkStart w:id="15" w:name="_Toc40097503"/>
      <w:r>
        <w:rPr>
          <w:rFonts w:hint="eastAsia"/>
        </w:rPr>
        <w:lastRenderedPageBreak/>
        <w:t>t</w:t>
      </w:r>
      <w:r>
        <w:t>odo14.html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E85" w14:paraId="6FE9A05C" w14:textId="77777777" w:rsidTr="00A87E85">
        <w:tc>
          <w:tcPr>
            <w:tcW w:w="10456" w:type="dxa"/>
          </w:tcPr>
          <w:p w14:paraId="71ED9955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43204B0A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8EB8D88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FA17E84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17F34D7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81B005C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41B2A60" w14:textId="77777777" w:rsidR="00180904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45CD0AE" w14:textId="40F43828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"todo1.css"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7BEA583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7E067A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6F491E9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F8E6C3C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5DB3CC6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16B73EE4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index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) in todoList"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EF464D5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checked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[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CCFF"/>
              </w:rPr>
              <w:t>index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]"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0CCF51A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61E3C959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7AB0528A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0A0A0F4B" w14:textId="77777777" w:rsidR="00180904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515EDB6" w14:textId="28C78A1C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54D34AF" w14:textId="77777777" w:rsidR="00B86D25" w:rsidRPr="00B86D25" w:rsidRDefault="00B86D25" w:rsidP="00872B89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66FFFF"/>
              </w:rPr>
              <w:t>deleteTodo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DEB080D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CA09279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71FE4D5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9A6DAF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586EB627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2A4EDF7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EDED3C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356E8DEC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checked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6D476568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</w:p>
          <w:p w14:paraId="670A3C57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0EB9D5A9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A46782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C7B6B9F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trim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35DC803D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673076F4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95063D4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C129927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08A3E8A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328E1803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103C09CD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  <w:shd w:val="clear" w:color="auto" w:fill="66FFFF"/>
              </w:rPr>
              <w:t>deleteTodo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A50C7B9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380B04A3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76E26DC" w14:textId="77777777" w:rsidR="00180904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86D25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(!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checked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</w:t>
            </w:r>
          </w:p>
          <w:p w14:paraId="1AE6C5FD" w14:textId="44930686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22464A43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D9BAD86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checked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585CEEEE" w14:textId="77777777" w:rsidR="00B86D25" w:rsidRPr="00B86D25" w:rsidRDefault="00B86D25" w:rsidP="007B6CF2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047070B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3FE5D7A9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6F8F3DBE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54097F5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A128E9B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"todo1"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4F5D32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86D2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B86D2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5B19EE2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B86D25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86D25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1A2934A6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39D5710A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4C5E50F8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84316F0" w14:textId="77777777" w:rsidR="00180904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DF0A042" w14:textId="14E74B5E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86D2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340D9C6" w14:textId="77777777" w:rsidR="00B86D25" w:rsidRPr="00B86D25" w:rsidRDefault="00B86D25" w:rsidP="00B86D2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C71AC3E" w14:textId="77777777" w:rsidR="00A87E85" w:rsidRDefault="00A87E85" w:rsidP="00B86D25"/>
        </w:tc>
      </w:tr>
    </w:tbl>
    <w:p w14:paraId="5F012204" w14:textId="77777777" w:rsidR="00A87E85" w:rsidRPr="00A87E85" w:rsidRDefault="00A87E85" w:rsidP="00A87E85"/>
    <w:p w14:paraId="2411E9A7" w14:textId="2ACAD38C" w:rsidR="00530C79" w:rsidRDefault="00530C79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22279E6" w14:textId="59D878DE" w:rsidR="00F76562" w:rsidRDefault="00AB7B8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7B84">
        <w:rPr>
          <w:rFonts w:ascii="Consolas" w:eastAsia="굴림" w:hAnsi="Consolas" w:cs="굴림"/>
          <w:noProof/>
          <w:color w:val="000000"/>
          <w:kern w:val="0"/>
          <w:szCs w:val="20"/>
        </w:rPr>
        <w:drawing>
          <wp:inline distT="0" distB="0" distL="0" distR="0" wp14:anchorId="2C1787C0" wp14:editId="6EA599CA">
            <wp:extent cx="4421799" cy="21904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587" cy="22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D28" w14:textId="4B9F1354" w:rsidR="00AB7B84" w:rsidRDefault="00AB7B8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C0AB2F5" w14:textId="26FDB270" w:rsidR="00481996" w:rsidRDefault="00481996" w:rsidP="0048199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81996">
        <w:rPr>
          <w:rFonts w:ascii="Consolas" w:eastAsia="굴림" w:hAnsi="Consolas" w:cs="굴림"/>
          <w:color w:val="001080"/>
          <w:kern w:val="0"/>
          <w:szCs w:val="20"/>
        </w:rPr>
        <w:t>checked:</w:t>
      </w:r>
      <w:r w:rsidRPr="00481996">
        <w:rPr>
          <w:rFonts w:ascii="Consolas" w:eastAsia="굴림" w:hAnsi="Consolas" w:cs="굴림"/>
          <w:color w:val="000000"/>
          <w:kern w:val="0"/>
          <w:szCs w:val="20"/>
        </w:rPr>
        <w:t> []</w:t>
      </w:r>
    </w:p>
    <w:p w14:paraId="6DB335AC" w14:textId="71CDDC19" w:rsidR="00481996" w:rsidRPr="00481996" w:rsidRDefault="00481996" w:rsidP="00481996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checked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만든다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744EE4B" w14:textId="77777777" w:rsidR="00AB7B84" w:rsidRDefault="00AB7B84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E5EB9F1" w14:textId="5332801E" w:rsidR="00E659B9" w:rsidRPr="00E659B9" w:rsidRDefault="00E659B9" w:rsidP="00E659B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659B9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E659B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659B9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E659B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659B9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E659B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659B9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E659B9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659B9">
        <w:rPr>
          <w:rFonts w:ascii="Consolas" w:eastAsia="굴림" w:hAnsi="Consolas" w:cs="굴림"/>
          <w:color w:val="0000FF"/>
          <w:kern w:val="0"/>
          <w:szCs w:val="20"/>
        </w:rPr>
        <w:t>"checked[index]"</w:t>
      </w:r>
      <w:r w:rsidRPr="00E659B9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659B9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67FFD31" w14:textId="4069AF3E" w:rsidR="00530C79" w:rsidRDefault="00E659B9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체크박스를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체크를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체크하면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checked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index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true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174BE08" w14:textId="62545EA1" w:rsidR="00E659B9" w:rsidRDefault="00E659B9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j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avascript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원소에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처음으로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대입할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때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 w:rsidR="00C02C0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크기가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자동으로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증가한다</w:t>
      </w:r>
      <w:r w:rsidR="00C02C08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9BF3C46" w14:textId="187837F4" w:rsidR="00C02C08" w:rsidRDefault="00C02C08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654376E" w14:textId="5F8F6FFF" w:rsidR="002A6EFC" w:rsidRDefault="002A6EFC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2A6EFC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2A6EF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6EFC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A6EF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6EFC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2A6EFC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6EFC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2A6EFC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6EFC">
        <w:rPr>
          <w:rFonts w:ascii="Consolas" w:eastAsia="굴림" w:hAnsi="Consolas" w:cs="굴림"/>
          <w:color w:val="0000FF"/>
          <w:kern w:val="0"/>
          <w:szCs w:val="20"/>
        </w:rPr>
        <w:t>"deleteTodo"</w:t>
      </w:r>
      <w:r w:rsidRPr="002A6EFC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2A6EFC">
        <w:rPr>
          <w:rFonts w:ascii="Consolas" w:eastAsia="굴림" w:hAnsi="Consolas" w:cs="굴림"/>
          <w:color w:val="000000"/>
          <w:kern w:val="0"/>
          <w:szCs w:val="20"/>
        </w:rPr>
        <w:t>삭제</w:t>
      </w:r>
      <w:r w:rsidRPr="002A6EFC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1CC8638E" w14:textId="69031829" w:rsidR="002A6EFC" w:rsidRPr="002A6EFC" w:rsidRDefault="002A6EFC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  <w:r w:rsidRPr="002A6EFC">
        <w:t xml:space="preserve">  이 버튼을 클릭하면</w:t>
      </w:r>
      <w:r w:rsidRPr="002A6EFC">
        <w:rPr>
          <w:rFonts w:hint="eastAsia"/>
        </w:rPr>
        <w:t xml:space="preserve"> </w:t>
      </w:r>
      <w:r w:rsidRPr="002A6EFC">
        <w:rPr>
          <w:rFonts w:ascii="Consolas" w:eastAsia="굴림" w:hAnsi="Consolas" w:cs="굴림" w:hint="eastAsia"/>
          <w:kern w:val="0"/>
          <w:szCs w:val="20"/>
        </w:rPr>
        <w:t>d</w:t>
      </w:r>
      <w:r w:rsidRPr="002A6EFC">
        <w:rPr>
          <w:rFonts w:ascii="Consolas" w:eastAsia="굴림" w:hAnsi="Consolas" w:cs="굴림"/>
          <w:kern w:val="0"/>
          <w:szCs w:val="20"/>
        </w:rPr>
        <w:t>eleteTodo</w:t>
      </w:r>
      <w:r w:rsidRPr="002A6EFC">
        <w:t xml:space="preserve"> 메소드가</w:t>
      </w:r>
      <w:r w:rsidRPr="002A6EFC">
        <w:rPr>
          <w:rFonts w:hint="eastAsia"/>
        </w:rPr>
        <w:t xml:space="preserve"> </w:t>
      </w:r>
      <w:r w:rsidRPr="002A6EFC">
        <w:t>호출된다</w:t>
      </w:r>
      <w:r w:rsidRPr="002A6EFC">
        <w:rPr>
          <w:rFonts w:hint="eastAsia"/>
        </w:rPr>
        <w:t>.</w:t>
      </w:r>
    </w:p>
    <w:p w14:paraId="36C2CAD1" w14:textId="0361BB49" w:rsidR="002A6EFC" w:rsidRDefault="002A6EFC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575A8701" w14:textId="77777777" w:rsidR="00C2216F" w:rsidRDefault="00C2216F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571374CF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795E26"/>
          <w:kern w:val="0"/>
          <w:szCs w:val="20"/>
        </w:rPr>
        <w:t>deleteTodo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20751014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45F691CD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216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C2216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&lt;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length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; ++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D782B8F" w14:textId="77777777" w:rsidR="00180904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C2216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(!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19F29E14" w14:textId="209B3620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0BA73212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83896FC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1E050F1A" w14:textId="77777777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1CB407F" w14:textId="05B70B96" w:rsidR="002A6EFC" w:rsidRDefault="002A6EFC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5A443223" w14:textId="05444ED9" w:rsidR="00C2216F" w:rsidRDefault="00C2216F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709D7A6F" w14:textId="646ED9A0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28917E0D" w14:textId="0A0EE141" w:rsidR="00C2216F" w:rsidRDefault="00C2216F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빈 배열을 만든다.</w:t>
      </w:r>
    </w:p>
    <w:p w14:paraId="77E42492" w14:textId="77777777" w:rsidR="00C2216F" w:rsidRPr="002A6EFC" w:rsidRDefault="00C2216F" w:rsidP="002A6EFC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6B04C280" w14:textId="0F6CE8B9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C2216F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&lt; 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length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; ++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0E24F07" w14:textId="77777777" w:rsidR="00180904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C2216F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(!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03D6BC40" w14:textId="513B741D" w:rsidR="00C2216F" w:rsidRPr="00C2216F" w:rsidRDefault="00C2216F" w:rsidP="00C2216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57073C0B" w14:textId="09D0D669" w:rsidR="00C02C08" w:rsidRDefault="00C2216F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체크가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되지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항목들만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채운다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BBE2C20" w14:textId="39AF8105" w:rsidR="00C2216F" w:rsidRDefault="00C2216F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CF57BE7" w14:textId="465E79EF" w:rsidR="00C2216F" w:rsidRDefault="00B64ED7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178A07D" w14:textId="5AFCC0DF" w:rsidR="00B64ED7" w:rsidRDefault="00B64ED7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DB</w:t>
      </w:r>
      <w:r w:rsidR="00821DAB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821DA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821DAB">
        <w:rPr>
          <w:rFonts w:ascii="Consolas" w:eastAsia="굴림" w:hAnsi="Consolas" w:cs="굴림"/>
          <w:color w:val="000000"/>
          <w:kern w:val="0"/>
          <w:szCs w:val="20"/>
        </w:rPr>
        <w:t xml:space="preserve">todo1 </w:t>
      </w:r>
      <w:r w:rsidR="00821DAB"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CAAFAD3" w14:textId="7A58AC5F" w:rsidR="00B64ED7" w:rsidRDefault="00821DAB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D</w:t>
      </w:r>
      <w:r>
        <w:rPr>
          <w:rFonts w:ascii="Consolas" w:eastAsia="굴림" w:hAnsi="Consolas" w:cs="굴림"/>
          <w:color w:val="000000"/>
          <w:kern w:val="0"/>
          <w:szCs w:val="20"/>
        </w:rPr>
        <w:t>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odo1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다시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전달될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것이다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6D9BFD5" w14:textId="3077CACD" w:rsidR="00821DAB" w:rsidRDefault="00821DAB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그리고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되어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변경될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것이다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D357CE1" w14:textId="3D0ED4D9" w:rsidR="00821DAB" w:rsidRDefault="00821DAB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1080"/>
          <w:kern w:val="0"/>
          <w:szCs w:val="20"/>
        </w:rPr>
        <w:t xml:space="preserve">  </w:t>
      </w:r>
      <w:r w:rsidRPr="00B86D25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B86D25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86D25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B86D25">
        <w:rPr>
          <w:rFonts w:ascii="Consolas" w:eastAsia="굴림" w:hAnsi="Consolas" w:cs="굴림"/>
          <w:color w:val="000000"/>
          <w:kern w:val="0"/>
          <w:szCs w:val="20"/>
        </w:rPr>
        <w:t>  = </w:t>
      </w:r>
      <w:r w:rsidRPr="00B86D25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B86D25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B86D25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B86D25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80EB8BF" w14:textId="67D26707" w:rsidR="00B64ED7" w:rsidRDefault="00B64ED7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DC76A43" w14:textId="37A37C37" w:rsidR="00B64ED7" w:rsidRDefault="00B64ED7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C2216F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C2216F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C2216F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4C4B00E9" w14:textId="77777777" w:rsidR="00180904" w:rsidRDefault="00B64ED7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/>
          <w:color w:val="000000"/>
          <w:kern w:val="0"/>
          <w:szCs w:val="20"/>
        </w:rPr>
        <w:t xml:space="preserve">checked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초기화한다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5B49206" w14:textId="4BFD379B" w:rsidR="0090184B" w:rsidRDefault="0090184B" w:rsidP="0090184B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 w:rsidRPr="0090184B">
        <w:t xml:space="preserve">  </w:t>
      </w:r>
      <w:r w:rsidRPr="0090184B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0184B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0184B">
        <w:rPr>
          <w:rFonts w:ascii="Consolas" w:eastAsia="굴림" w:hAnsi="Consolas" w:cs="굴림"/>
          <w:color w:val="0000FF"/>
          <w:kern w:val="0"/>
          <w:szCs w:val="20"/>
        </w:rPr>
        <w:t>"checked[index]"</w:t>
      </w:r>
      <w:r w:rsidRPr="0090184B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>여기서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54DC2">
        <w:rPr>
          <w:rFonts w:ascii="Consolas" w:eastAsia="굴림" w:hAnsi="Consolas" w:cs="굴림"/>
          <w:color w:val="000000"/>
          <w:kern w:val="0"/>
          <w:szCs w:val="20"/>
        </w:rPr>
        <w:t xml:space="preserve">checked[index] 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54DC2">
        <w:rPr>
          <w:rFonts w:ascii="Consolas" w:eastAsia="굴림" w:hAnsi="Consolas" w:cs="굴림"/>
          <w:color w:val="000000"/>
          <w:kern w:val="0"/>
          <w:szCs w:val="20"/>
        </w:rPr>
        <w:t>undefined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>가</w:t>
      </w:r>
      <w:r w:rsidR="00254DC2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254DC2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9FEB7E8" w14:textId="41FD654D" w:rsidR="00EE2D4F" w:rsidRDefault="00BB0A85" w:rsidP="00BB0A85">
      <w:pPr>
        <w:widowControl/>
        <w:shd w:val="clear" w:color="auto" w:fill="FFFFFF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u</w:t>
      </w:r>
      <w:r>
        <w:rPr>
          <w:rFonts w:ascii="Consolas" w:eastAsia="굴림" w:hAnsi="Consolas" w:cs="굴림"/>
          <w:color w:val="000000"/>
          <w:kern w:val="0"/>
          <w:szCs w:val="20"/>
        </w:rPr>
        <w:t>ndefined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취급되므로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체크박스들</w:t>
      </w:r>
      <w:r w:rsidR="00062A5A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체크가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다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E2D4F">
        <w:rPr>
          <w:rFonts w:ascii="Consolas" w:eastAsia="굴림" w:hAnsi="Consolas" w:cs="굴림" w:hint="eastAsia"/>
          <w:color w:val="000000"/>
          <w:kern w:val="0"/>
          <w:szCs w:val="20"/>
        </w:rPr>
        <w:t>꺼</w:t>
      </w:r>
      <w:r w:rsidR="00062A5A">
        <w:rPr>
          <w:rFonts w:ascii="Consolas" w:eastAsia="굴림" w:hAnsi="Consolas" w:cs="굴림" w:hint="eastAsia"/>
          <w:color w:val="000000"/>
          <w:kern w:val="0"/>
          <w:szCs w:val="20"/>
        </w:rPr>
        <w:t>지게</w:t>
      </w:r>
      <w:r w:rsidR="00062A5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062A5A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062A5A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DC4131D" w14:textId="061E1243" w:rsidR="00062A5A" w:rsidRPr="00BB0A85" w:rsidRDefault="00062A5A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AAF35D5" w14:textId="77777777" w:rsidR="00062A5A" w:rsidRPr="00C2216F" w:rsidRDefault="00062A5A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B38200E" w14:textId="540B8E2F" w:rsidR="00E659B9" w:rsidRDefault="00E659B9" w:rsidP="00B878E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A5A73F2" w14:textId="5B1EE0B5" w:rsidR="000A2969" w:rsidRDefault="000A2969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4A9F58C5" w14:textId="600B2BBA" w:rsidR="000A2969" w:rsidRPr="00107510" w:rsidRDefault="000A2969" w:rsidP="000A2969">
      <w:pPr>
        <w:pStyle w:val="Heading2"/>
      </w:pPr>
      <w:bookmarkStart w:id="16" w:name="_Toc40097504"/>
      <w:r w:rsidRPr="00107510">
        <w:rPr>
          <w:rFonts w:hint="eastAsia"/>
        </w:rPr>
        <w:lastRenderedPageBreak/>
        <w:t>t</w:t>
      </w:r>
      <w:r w:rsidRPr="00107510">
        <w:t>odo15.html</w:t>
      </w:r>
      <w:bookmarkEnd w:id="16"/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0A2969" w14:paraId="311CE55B" w14:textId="77777777" w:rsidTr="00E92112">
        <w:tc>
          <w:tcPr>
            <w:tcW w:w="10774" w:type="dxa"/>
          </w:tcPr>
          <w:p w14:paraId="4CFEA91E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0AAB4F8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FED7C77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4CCAA10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AA4F091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4ADD2D4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F1D08A8" w14:textId="77777777" w:rsidR="00180904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55E4DA2" w14:textId="467EF22A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"todo1.css"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DD508E8" w14:textId="77777777" w:rsidR="000A2969" w:rsidRPr="000A2969" w:rsidRDefault="000A2969" w:rsidP="00BF5B55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ul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list-style-type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A2969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none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0C389F2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688FBE56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D85D6A3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2881803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A0DFB09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05648135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BBD8852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"checked[index]"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123A93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401FDE3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219D2DD7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4FB110B7" w14:textId="77777777" w:rsidR="00180904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8EC034D" w14:textId="3FC3A581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v-bind:disabled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"!todo.trim()"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1475FD7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"deleteTodo"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v-show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"checkedCount &gt; 0"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2A347DCB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3ACAA18D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AA4642C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FA3A1C8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23825F88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5B97B122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5733F30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114C0C7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2D875759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</w:p>
          <w:p w14:paraId="3C2EBF8F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68779CB3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FC3715E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checkedCount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7E10409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E647B6D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FDFDA3D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 ++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9C4479A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9FBB8EF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78F2886E" w14:textId="77777777" w:rsidR="000A2969" w:rsidRPr="000A2969" w:rsidRDefault="000A2969" w:rsidP="00A0228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0B68DB7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0B88001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51139867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trim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7CA92C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</w:t>
            </w:r>
          </w:p>
          <w:p w14:paraId="316E3463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BDC8E1B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744A157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EEE4013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}</w:t>
            </w:r>
          </w:p>
          <w:p w14:paraId="451CFEF4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046DBFC5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deleteTodo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16295F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3E204E25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76885AD9" w14:textId="77777777" w:rsidR="00180904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0A2969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(!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</w:t>
            </w:r>
          </w:p>
          <w:p w14:paraId="7CEE8ADA" w14:textId="4324D190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6651C800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A729D1C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4A0237B4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521FC9E2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890C69C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5200A8A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9412EFE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4B49E76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"todo1"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0300D0E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0A2969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0A2969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E71930C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 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0A2969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0A2969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6231FB4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3C843DA4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383DA328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D8768CD" w14:textId="77777777" w:rsidR="00180904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1D3F74D" w14:textId="70093D73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A2969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3BC30629" w14:textId="77777777" w:rsidR="000A2969" w:rsidRPr="000A2969" w:rsidRDefault="000A2969" w:rsidP="000A296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054B342A" w14:textId="77777777" w:rsidR="000A2969" w:rsidRDefault="000A2969" w:rsidP="000A2969"/>
        </w:tc>
      </w:tr>
    </w:tbl>
    <w:p w14:paraId="27995B42" w14:textId="2A6FA77C" w:rsidR="000A2969" w:rsidRDefault="000A2969" w:rsidP="000A2969"/>
    <w:p w14:paraId="5EA015BB" w14:textId="13CFE8DB" w:rsidR="00F6235F" w:rsidRPr="00F6235F" w:rsidRDefault="00F6235F" w:rsidP="00F6235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6235F">
        <w:rPr>
          <w:rFonts w:ascii="Consolas" w:eastAsia="굴림" w:hAnsi="Consolas" w:cs="굴림"/>
          <w:color w:val="800000"/>
          <w:kern w:val="0"/>
          <w:szCs w:val="20"/>
        </w:rPr>
        <w:t>&lt;style&gt;</w:t>
      </w:r>
      <w:r w:rsidRPr="00F6235F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F6235F">
        <w:rPr>
          <w:rFonts w:ascii="Consolas" w:eastAsia="굴림" w:hAnsi="Consolas" w:cs="굴림"/>
          <w:color w:val="800000"/>
          <w:kern w:val="0"/>
          <w:szCs w:val="20"/>
        </w:rPr>
        <w:t>ul</w:t>
      </w:r>
      <w:r w:rsidRPr="00F6235F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F6235F">
        <w:rPr>
          <w:rFonts w:ascii="Consolas" w:eastAsia="굴림" w:hAnsi="Consolas" w:cs="굴림"/>
          <w:color w:val="FF0000"/>
          <w:kern w:val="0"/>
          <w:szCs w:val="20"/>
        </w:rPr>
        <w:t>list-style-type</w:t>
      </w:r>
      <w:r w:rsidRPr="00F6235F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F6235F">
        <w:rPr>
          <w:rFonts w:ascii="Consolas" w:eastAsia="굴림" w:hAnsi="Consolas" w:cs="굴림"/>
          <w:color w:val="0451A5"/>
          <w:kern w:val="0"/>
          <w:szCs w:val="20"/>
        </w:rPr>
        <w:t>none</w:t>
      </w:r>
      <w:r w:rsidRPr="00F6235F">
        <w:rPr>
          <w:rFonts w:ascii="Consolas" w:eastAsia="굴림" w:hAnsi="Consolas" w:cs="굴림"/>
          <w:color w:val="000000"/>
          <w:kern w:val="0"/>
          <w:szCs w:val="20"/>
        </w:rPr>
        <w:t>; } </w:t>
      </w:r>
      <w:r w:rsidRPr="00F6235F">
        <w:rPr>
          <w:rFonts w:ascii="Consolas" w:eastAsia="굴림" w:hAnsi="Consolas" w:cs="굴림"/>
          <w:color w:val="800000"/>
          <w:kern w:val="0"/>
          <w:szCs w:val="20"/>
        </w:rPr>
        <w:t>&lt;/style&gt;</w:t>
      </w:r>
    </w:p>
    <w:p w14:paraId="187901D6" w14:textId="1C83D360" w:rsidR="00F6235F" w:rsidRDefault="00F6235F" w:rsidP="000A2969">
      <w:r>
        <w:t xml:space="preserve">  ul </w:t>
      </w:r>
      <w:r>
        <w:rPr>
          <w:rFonts w:hint="eastAsia"/>
        </w:rPr>
        <w:t xml:space="preserve">태그 앞 부분의 점을 </w:t>
      </w:r>
      <w:r w:rsidR="003973E0">
        <w:rPr>
          <w:rFonts w:hint="eastAsia"/>
        </w:rPr>
        <w:t>그리지 않는다.</w:t>
      </w:r>
    </w:p>
    <w:p w14:paraId="08F75355" w14:textId="387960AD" w:rsidR="00B70BB4" w:rsidRDefault="00D27F15" w:rsidP="000A2969">
      <w:r>
        <w:t xml:space="preserve">  </w:t>
      </w:r>
      <w:r w:rsidR="00077B6D" w:rsidRPr="00077B6D">
        <w:rPr>
          <w:noProof/>
        </w:rPr>
        <w:drawing>
          <wp:inline distT="0" distB="0" distL="0" distR="0" wp14:anchorId="237E9887" wp14:editId="180E2386">
            <wp:extent cx="505522" cy="15029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43" cy="1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132D1">
        <w:rPr>
          <w:rFonts w:hint="eastAsia"/>
        </w:rPr>
        <w:t>체크 박스 앞 부분의 점을 그리지 않는다.</w:t>
      </w:r>
    </w:p>
    <w:p w14:paraId="66D7997F" w14:textId="77777777" w:rsidR="006132D1" w:rsidRDefault="006132D1" w:rsidP="000A2969"/>
    <w:p w14:paraId="7BE28371" w14:textId="77777777" w:rsidR="00586E63" w:rsidRPr="00586E63" w:rsidRDefault="00586E63" w:rsidP="00586E6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86E63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6E63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86E63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6E63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86E63">
        <w:rPr>
          <w:rFonts w:ascii="Consolas" w:eastAsia="굴림" w:hAnsi="Consolas" w:cs="굴림"/>
          <w:color w:val="0000FF"/>
          <w:kern w:val="0"/>
          <w:szCs w:val="20"/>
        </w:rPr>
        <w:t>"addTodo"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6E63">
        <w:rPr>
          <w:rFonts w:ascii="Consolas" w:eastAsia="굴림" w:hAnsi="Consolas" w:cs="굴림"/>
          <w:color w:val="FF0000"/>
          <w:kern w:val="0"/>
          <w:szCs w:val="20"/>
        </w:rPr>
        <w:t>v-bind:disabled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586E63">
        <w:rPr>
          <w:rFonts w:ascii="Consolas" w:eastAsia="굴림" w:hAnsi="Consolas" w:cs="굴림"/>
          <w:color w:val="0000FF"/>
          <w:kern w:val="0"/>
          <w:szCs w:val="20"/>
        </w:rPr>
        <w:t>"!todo.trim()"</w:t>
      </w:r>
      <w:r w:rsidRPr="00586E63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할일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86E63">
        <w:rPr>
          <w:rFonts w:ascii="Consolas" w:eastAsia="굴림" w:hAnsi="Consolas" w:cs="굴림"/>
          <w:color w:val="000000"/>
          <w:kern w:val="0"/>
          <w:szCs w:val="20"/>
        </w:rPr>
        <w:t>추가</w:t>
      </w:r>
      <w:r w:rsidRPr="00586E63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4B8BB76B" w14:textId="073416ED" w:rsidR="00B70BB4" w:rsidRDefault="00586E63" w:rsidP="000A2969">
      <w:r>
        <w:t xml:space="preserve">  </w:t>
      </w:r>
      <w:r w:rsidR="00B70BB4">
        <w:rPr>
          <w:rFonts w:hint="eastAsia"/>
        </w:rPr>
        <w:t>i</w:t>
      </w:r>
      <w:r w:rsidR="00B70BB4">
        <w:t>npu</w:t>
      </w:r>
      <w:r w:rsidR="00B70BB4">
        <w:rPr>
          <w:rFonts w:hint="eastAsia"/>
        </w:rPr>
        <w:t>t</w:t>
      </w:r>
      <w:r w:rsidR="00B70BB4">
        <w:t xml:space="preserve"> </w:t>
      </w:r>
      <w:r w:rsidR="00B70BB4">
        <w:rPr>
          <w:rFonts w:hint="eastAsia"/>
        </w:rPr>
        <w:t xml:space="preserve">태그에 입력된 값이 </w:t>
      </w:r>
      <w:r>
        <w:rPr>
          <w:rFonts w:hint="eastAsia"/>
        </w:rPr>
        <w:t>없으면</w:t>
      </w:r>
      <w:r>
        <w:t xml:space="preserve">, </w:t>
      </w:r>
      <w:r>
        <w:rPr>
          <w:rFonts w:hint="eastAsia"/>
        </w:rPr>
        <w:t>이 버튼은 비활성화 된다.</w:t>
      </w:r>
    </w:p>
    <w:p w14:paraId="75924EB3" w14:textId="74604920" w:rsidR="00586E63" w:rsidRDefault="00586E63" w:rsidP="000A2969"/>
    <w:p w14:paraId="49217B7B" w14:textId="77777777" w:rsidR="006528F4" w:rsidRPr="006528F4" w:rsidRDefault="006528F4" w:rsidP="006528F4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528F4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28F4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528F4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28F4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528F4">
        <w:rPr>
          <w:rFonts w:ascii="Consolas" w:eastAsia="굴림" w:hAnsi="Consolas" w:cs="굴림"/>
          <w:color w:val="0000FF"/>
          <w:kern w:val="0"/>
          <w:szCs w:val="20"/>
        </w:rPr>
        <w:t>"deleteTodo"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6528F4">
        <w:rPr>
          <w:rFonts w:ascii="Consolas" w:eastAsia="굴림" w:hAnsi="Consolas" w:cs="굴림"/>
          <w:color w:val="FF0000"/>
          <w:kern w:val="0"/>
          <w:szCs w:val="20"/>
        </w:rPr>
        <w:t>v-show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528F4">
        <w:rPr>
          <w:rFonts w:ascii="Consolas" w:eastAsia="굴림" w:hAnsi="Consolas" w:cs="굴림"/>
          <w:color w:val="0000FF"/>
          <w:kern w:val="0"/>
          <w:szCs w:val="20"/>
        </w:rPr>
        <w:t>"checkedCount &gt; 0"</w:t>
      </w:r>
      <w:r w:rsidRPr="006528F4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6528F4">
        <w:rPr>
          <w:rFonts w:ascii="Consolas" w:eastAsia="굴림" w:hAnsi="Consolas" w:cs="굴림"/>
          <w:color w:val="000000"/>
          <w:kern w:val="0"/>
          <w:szCs w:val="20"/>
        </w:rPr>
        <w:t>삭제</w:t>
      </w:r>
      <w:r w:rsidRPr="006528F4">
        <w:rPr>
          <w:rFonts w:ascii="Consolas" w:eastAsia="굴림" w:hAnsi="Consolas" w:cs="굴림"/>
          <w:color w:val="800000"/>
          <w:kern w:val="0"/>
          <w:szCs w:val="20"/>
        </w:rPr>
        <w:t>&lt;/button&gt;</w:t>
      </w:r>
    </w:p>
    <w:p w14:paraId="2CE25852" w14:textId="0E2B57CA" w:rsidR="00586E63" w:rsidRDefault="006528F4" w:rsidP="000A296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체크된 항목이 없으면,</w:t>
      </w:r>
      <w:r>
        <w:t xml:space="preserve"> </w:t>
      </w:r>
      <w:r>
        <w:rPr>
          <w:rFonts w:hint="eastAsia"/>
        </w:rPr>
        <w:t>이 버튼은 보이지 않는다.</w:t>
      </w:r>
    </w:p>
    <w:p w14:paraId="2FD39E0D" w14:textId="64631F01" w:rsidR="006528F4" w:rsidRDefault="006528F4" w:rsidP="000A2969"/>
    <w:p w14:paraId="49A951BD" w14:textId="27A7FD44" w:rsidR="006528F4" w:rsidRDefault="006528F4" w:rsidP="000A2969"/>
    <w:p w14:paraId="66C63A62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1080"/>
          <w:kern w:val="0"/>
          <w:szCs w:val="20"/>
        </w:rPr>
        <w:t>computed: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5DBABDE8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17019E">
        <w:rPr>
          <w:rFonts w:ascii="Consolas" w:eastAsia="굴림" w:hAnsi="Consolas" w:cs="굴림"/>
          <w:color w:val="795E26"/>
          <w:kern w:val="0"/>
          <w:szCs w:val="20"/>
        </w:rPr>
        <w:t>checkedCount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019E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6014543B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019E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count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019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6F04B4E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019E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17019E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17019E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&lt; </w:t>
      </w:r>
      <w:r w:rsidRPr="0017019E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length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; ++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B85AA14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17019E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17019E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]) ++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count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1DAAAB0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17019E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7019E">
        <w:rPr>
          <w:rFonts w:ascii="Consolas" w:eastAsia="굴림" w:hAnsi="Consolas" w:cs="굴림"/>
          <w:color w:val="001080"/>
          <w:kern w:val="0"/>
          <w:szCs w:val="20"/>
        </w:rPr>
        <w:t>count</w:t>
      </w:r>
      <w:r w:rsidRPr="0017019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CD31195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  }</w:t>
      </w:r>
    </w:p>
    <w:p w14:paraId="68564D54" w14:textId="77777777" w:rsidR="0017019E" w:rsidRPr="0017019E" w:rsidRDefault="0017019E" w:rsidP="0017019E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7019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3DC0E7B" w14:textId="77777777" w:rsidR="00CC66FF" w:rsidRDefault="00CC66FF" w:rsidP="000A2969"/>
    <w:p w14:paraId="72ABF1AB" w14:textId="2D432480" w:rsidR="0017019E" w:rsidRDefault="008F6D61" w:rsidP="000A2969">
      <w:r>
        <w:rPr>
          <w:rFonts w:hint="eastAsia"/>
        </w:rPr>
        <w:t>c</w:t>
      </w:r>
      <w:r>
        <w:t xml:space="preserve">heckedCount </w:t>
      </w:r>
      <w:r>
        <w:rPr>
          <w:rFonts w:hint="eastAsia"/>
        </w:rPr>
        <w:t>속성을 계산 속성으로 구현하였다.</w:t>
      </w:r>
    </w:p>
    <w:p w14:paraId="04FCC8F2" w14:textId="77777777" w:rsidR="00180904" w:rsidRDefault="008F6D61" w:rsidP="000A2969">
      <w:r>
        <w:rPr>
          <w:rFonts w:hint="eastAsia"/>
        </w:rPr>
        <w:t>화면 출력과 관련된 값을 계산하는 것은</w:t>
      </w:r>
      <w:r w:rsidR="00BC7843">
        <w:rPr>
          <w:rFonts w:hint="eastAsia"/>
        </w:rPr>
        <w:t>,</w:t>
      </w:r>
      <w:r>
        <w:rPr>
          <w:rFonts w:hint="eastAsia"/>
        </w:rPr>
        <w:t xml:space="preserve"> 메소드로 구현하는 것 보다,</w:t>
      </w:r>
      <w:r>
        <w:t xml:space="preserve"> </w:t>
      </w:r>
      <w:r>
        <w:rPr>
          <w:rFonts w:hint="eastAsia"/>
        </w:rPr>
        <w:t>계산 속성으로 구현하는 것이 효율적이다.</w:t>
      </w:r>
    </w:p>
    <w:p w14:paraId="71C798FD" w14:textId="5E4E82CD" w:rsidR="005E6383" w:rsidRDefault="005E6383" w:rsidP="000A2969"/>
    <w:p w14:paraId="21E49F2F" w14:textId="7D7A7506" w:rsidR="005E6383" w:rsidRDefault="005E6383" w:rsidP="000A2969">
      <w:r>
        <w:rPr>
          <w:rFonts w:hint="eastAsia"/>
        </w:rPr>
        <w:t>화면에 출력하는 값 계산을 메소드로 구현하면,</w:t>
      </w:r>
      <w:r>
        <w:t xml:space="preserve"> </w:t>
      </w:r>
      <w:r>
        <w:rPr>
          <w:rFonts w:hint="eastAsia"/>
        </w:rPr>
        <w:t>화면을 다시 그릴 때 마다 메소드가 다시 호출되지만,</w:t>
      </w:r>
    </w:p>
    <w:p w14:paraId="4CA16673" w14:textId="77777777" w:rsidR="00BC7843" w:rsidRDefault="00CC66FF" w:rsidP="000A2969">
      <w:r>
        <w:rPr>
          <w:rFonts w:hint="eastAsia"/>
        </w:rPr>
        <w:t>계산 속성의 g</w:t>
      </w:r>
      <w:r>
        <w:t xml:space="preserve">et </w:t>
      </w:r>
      <w:r>
        <w:rPr>
          <w:rFonts w:hint="eastAsia"/>
        </w:rPr>
        <w:t>메소드의 리턴 값</w:t>
      </w:r>
      <w:r w:rsidR="005E6383">
        <w:rPr>
          <w:rFonts w:hint="eastAsia"/>
        </w:rPr>
        <w:t>은</w:t>
      </w:r>
      <w:r>
        <w:t xml:space="preserve"> </w:t>
      </w:r>
      <w:r>
        <w:rPr>
          <w:rFonts w:hint="eastAsia"/>
        </w:rPr>
        <w:t>캐시에 저장되</w:t>
      </w:r>
      <w:r w:rsidR="00873F40">
        <w:rPr>
          <w:rFonts w:hint="eastAsia"/>
        </w:rPr>
        <w:t>기 때문에,</w:t>
      </w:r>
      <w:r w:rsidR="00873F40">
        <w:t xml:space="preserve"> </w:t>
      </w:r>
      <w:r w:rsidR="00873F40">
        <w:rPr>
          <w:rFonts w:hint="eastAsia"/>
        </w:rPr>
        <w:t xml:space="preserve">화면이 다시 그려질 때 마다 </w:t>
      </w:r>
      <w:r w:rsidR="00873F40">
        <w:t xml:space="preserve">get </w:t>
      </w:r>
      <w:r w:rsidR="00873F40">
        <w:rPr>
          <w:rFonts w:hint="eastAsia"/>
        </w:rPr>
        <w:t xml:space="preserve">메소드가 </w:t>
      </w:r>
      <w:r w:rsidR="00BC7843">
        <w:rPr>
          <w:rFonts w:hint="eastAsia"/>
        </w:rPr>
        <w:t>다시 호출되지는 않는다.</w:t>
      </w:r>
    </w:p>
    <w:p w14:paraId="7BC35FD8" w14:textId="28365BF3" w:rsidR="00873F40" w:rsidRDefault="00873F40" w:rsidP="000A2969"/>
    <w:p w14:paraId="48723C7D" w14:textId="61875EA0" w:rsidR="00BC7843" w:rsidRDefault="00BC7843" w:rsidP="000A2969"/>
    <w:p w14:paraId="21460A73" w14:textId="170BADF4" w:rsidR="00BC7843" w:rsidRDefault="00BC7843" w:rsidP="000A2969"/>
    <w:p w14:paraId="64692FCE" w14:textId="77777777" w:rsidR="00586E63" w:rsidRDefault="00586E63" w:rsidP="000A2969"/>
    <w:p w14:paraId="065AB0E7" w14:textId="6DC0DDCD" w:rsidR="004F778F" w:rsidRDefault="004F77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09EE0C" w14:textId="731B1A12" w:rsidR="00B70BB4" w:rsidRDefault="004F778F" w:rsidP="004F778F">
      <w:pPr>
        <w:pStyle w:val="Heading2"/>
      </w:pPr>
      <w:bookmarkStart w:id="17" w:name="_Toc40097505"/>
      <w:r>
        <w:rPr>
          <w:rFonts w:hint="eastAsia"/>
        </w:rPr>
        <w:lastRenderedPageBreak/>
        <w:t>t</w:t>
      </w:r>
      <w:r>
        <w:t>odo16.html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778F" w14:paraId="486285F3" w14:textId="77777777" w:rsidTr="004F778F">
        <w:tc>
          <w:tcPr>
            <w:tcW w:w="10456" w:type="dxa"/>
          </w:tcPr>
          <w:p w14:paraId="090A1AE0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3B5AE02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4BE16A2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1B140F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281525EF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5D0722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B8D0868" w14:textId="77777777" w:rsidR="00180904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8D47150" w14:textId="65370A25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"todo1.css"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90BBE5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ul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list-style-type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806810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none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292C762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3F7CD06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4813187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B55D36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669CA5BB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&lt;ul&gt;</w:t>
            </w:r>
          </w:p>
          <w:p w14:paraId="228EEC6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"(todo, index) in todoList"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010BDE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"checked[index]"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D5147F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{{ todo }}</w:t>
            </w:r>
          </w:p>
          <w:p w14:paraId="32439A4A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&lt;/li&gt;</w:t>
            </w:r>
          </w:p>
          <w:p w14:paraId="6682D994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&lt;/ul&gt;</w:t>
            </w:r>
          </w:p>
          <w:p w14:paraId="44E1F4A8" w14:textId="5DAF66CD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v-model.trim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"todo"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B73AE78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  <w:shd w:val="clear" w:color="auto" w:fill="FFFF99"/>
              </w:rPr>
              <w:t>v-bind:disabled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"!todo"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FF8F87B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"deleteTodo"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"checkedCount &gt; 0"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D6133B7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509D3AF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150AE979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EAB7509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72B5CF4E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43DED8E6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5733C93E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78BC399E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67FB6A64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</w:p>
          <w:p w14:paraId="332D723E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71848E49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5537797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checkedCount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E1F9313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C5A3B16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C998625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806810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 ++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68BC1A65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134D968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2952405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4E939F45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051F089" w14:textId="77777777" w:rsidR="00806810" w:rsidRPr="00806810" w:rsidRDefault="00806810" w:rsidP="00B01F6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46F6B8F3" w14:textId="0910D68B" w:rsidR="00806810" w:rsidRPr="00806810" w:rsidRDefault="00806810" w:rsidP="00B01F6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2222603" w14:textId="27D98509" w:rsidR="00806810" w:rsidRPr="00806810" w:rsidRDefault="00806810" w:rsidP="00B01F6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318EB7F" w14:textId="22A14791" w:rsidR="00806810" w:rsidRPr="00806810" w:rsidRDefault="00806810" w:rsidP="00B01F6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4EE2A9F4" w14:textId="77777777" w:rsidR="00806810" w:rsidRPr="00806810" w:rsidRDefault="00806810" w:rsidP="00B01F64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689EDA3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deleteTodo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312580DD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06CD69D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5E4E6551" w14:textId="77777777" w:rsidR="00180904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806810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(!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</w:t>
            </w:r>
          </w:p>
          <w:p w14:paraId="582E7CE2" w14:textId="282CEB5F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0A79BD80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7B679157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4F3FBF80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5BA265F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002DC398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76B5470D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2373BDB4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A416D8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"todo1"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2B144E74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todo1Ref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806810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806810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451293A1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806810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806810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();</w:t>
            </w:r>
          </w:p>
          <w:p w14:paraId="74B65902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1281938C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1006120B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</w:t>
            </w: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3EEDB9A" w14:textId="4EE14013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D6B9836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06810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3BB0D5B" w14:textId="77777777" w:rsidR="00806810" w:rsidRPr="00806810" w:rsidRDefault="00806810" w:rsidP="00806810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05D5A6A" w14:textId="77777777" w:rsidR="004F778F" w:rsidRDefault="004F778F" w:rsidP="00806810"/>
        </w:tc>
      </w:tr>
    </w:tbl>
    <w:p w14:paraId="71C4245D" w14:textId="77777777" w:rsidR="004F778F" w:rsidRPr="004F778F" w:rsidRDefault="004F778F" w:rsidP="004F778F"/>
    <w:p w14:paraId="5802A039" w14:textId="3263FFC8" w:rsidR="00B70BB4" w:rsidRDefault="00B70BB4" w:rsidP="000A2969"/>
    <w:p w14:paraId="6D6555BF" w14:textId="100F31FB" w:rsidR="00180904" w:rsidRDefault="00180904" w:rsidP="000A2969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806810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v-model.trim</w:t>
      </w:r>
      <w:r w:rsidRPr="0080681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0681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"todo"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31FD2A40" w14:textId="6D75EBF7" w:rsidR="00C15CB1" w:rsidRPr="003B0FDB" w:rsidRDefault="00C15CB1" w:rsidP="000A2969">
      <w:pPr>
        <w:rPr>
          <w:rFonts w:ascii="Consolas" w:hAnsi="Consolas"/>
        </w:rPr>
      </w:pPr>
      <w:r w:rsidRPr="003B0FDB">
        <w:rPr>
          <w:rFonts w:ascii="Consolas" w:hAnsi="Consolas"/>
        </w:rPr>
        <w:t xml:space="preserve">  input </w:t>
      </w:r>
      <w:r w:rsidRPr="003B0FDB">
        <w:rPr>
          <w:rFonts w:ascii="Consolas" w:hAnsi="Consolas"/>
        </w:rPr>
        <w:t>태그에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입력된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값이</w:t>
      </w:r>
      <w:r w:rsidRPr="003B0FDB">
        <w:rPr>
          <w:rFonts w:ascii="Consolas" w:hAnsi="Consolas"/>
        </w:rPr>
        <w:t xml:space="preserve">, </w:t>
      </w:r>
      <w:r w:rsidRPr="003B0FDB">
        <w:rPr>
          <w:rFonts w:ascii="Consolas" w:hAnsi="Consolas"/>
        </w:rPr>
        <w:t>앞뒤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공백이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제거되고</w:t>
      </w:r>
      <w:r w:rsidRPr="003B0FDB">
        <w:rPr>
          <w:rFonts w:ascii="Consolas" w:hAnsi="Consolas"/>
        </w:rPr>
        <w:t xml:space="preserve">, todo </w:t>
      </w:r>
      <w:r w:rsidRPr="003B0FDB">
        <w:rPr>
          <w:rFonts w:ascii="Consolas" w:hAnsi="Consolas"/>
        </w:rPr>
        <w:t>속성에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대입된다</w:t>
      </w:r>
      <w:r w:rsidRPr="003B0FDB">
        <w:rPr>
          <w:rFonts w:ascii="Consolas" w:hAnsi="Consolas"/>
        </w:rPr>
        <w:t>.</w:t>
      </w:r>
    </w:p>
    <w:p w14:paraId="5FEA4C9A" w14:textId="77777777" w:rsidR="00C15CB1" w:rsidRDefault="00C15CB1" w:rsidP="000A2969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0AC62B53" w14:textId="607ED5C3" w:rsidR="00B70BB4" w:rsidRDefault="00DC4866" w:rsidP="000A2969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806810">
        <w:rPr>
          <w:rFonts w:ascii="Consolas" w:eastAsia="굴림" w:hAnsi="Consolas" w:cs="굴림"/>
          <w:color w:val="800000"/>
          <w:kern w:val="0"/>
          <w:szCs w:val="20"/>
        </w:rPr>
        <w:t>&lt;button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"button"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FF0000"/>
          <w:kern w:val="0"/>
          <w:szCs w:val="20"/>
        </w:rPr>
        <w:t>v-on:click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"addTodo"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FF0000"/>
          <w:kern w:val="0"/>
          <w:szCs w:val="20"/>
          <w:shd w:val="clear" w:color="auto" w:fill="FFFF99"/>
        </w:rPr>
        <w:t>v-bind:disabled</w:t>
      </w:r>
      <w:r w:rsidRPr="00806810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=</w:t>
      </w:r>
      <w:r w:rsidRPr="00806810">
        <w:rPr>
          <w:rFonts w:ascii="Consolas" w:eastAsia="굴림" w:hAnsi="Consolas" w:cs="굴림"/>
          <w:color w:val="0000FF"/>
          <w:kern w:val="0"/>
          <w:szCs w:val="20"/>
          <w:shd w:val="clear" w:color="auto" w:fill="FFFF99"/>
        </w:rPr>
        <w:t>"!todo"</w:t>
      </w:r>
      <w:r w:rsidRPr="00806810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130C3F93" w14:textId="0B79E5CD" w:rsidR="003B0FDB" w:rsidRPr="003B0FDB" w:rsidRDefault="00DC4866" w:rsidP="000A2969">
      <w:pPr>
        <w:rPr>
          <w:rFonts w:ascii="Consolas" w:hAnsi="Consolas"/>
        </w:rPr>
      </w:pPr>
      <w:r w:rsidRPr="003B0FDB">
        <w:rPr>
          <w:rFonts w:ascii="Consolas" w:hAnsi="Consolas"/>
        </w:rPr>
        <w:t xml:space="preserve">  todo </w:t>
      </w:r>
      <w:r w:rsidRPr="003B0FDB">
        <w:rPr>
          <w:rFonts w:ascii="Consolas" w:hAnsi="Consolas"/>
        </w:rPr>
        <w:t>속성의</w:t>
      </w:r>
      <w:r w:rsidRPr="003B0FDB">
        <w:rPr>
          <w:rFonts w:ascii="Consolas" w:hAnsi="Consolas"/>
        </w:rPr>
        <w:t xml:space="preserve"> </w:t>
      </w:r>
      <w:r w:rsidRPr="003B0FDB">
        <w:rPr>
          <w:rFonts w:ascii="Consolas" w:hAnsi="Consolas"/>
        </w:rPr>
        <w:t>값이</w:t>
      </w:r>
      <w:r w:rsidR="003B0FDB" w:rsidRPr="003B0FDB">
        <w:rPr>
          <w:rFonts w:ascii="Consolas" w:hAnsi="Consolas"/>
        </w:rPr>
        <w:t xml:space="preserve"> </w:t>
      </w:r>
      <w:r w:rsidR="003B0FDB" w:rsidRPr="003B0FDB">
        <w:rPr>
          <w:rFonts w:ascii="Consolas" w:hAnsi="Consolas"/>
        </w:rPr>
        <w:t>없으면</w:t>
      </w:r>
      <w:r w:rsidR="003B0FDB" w:rsidRPr="003B0FDB">
        <w:rPr>
          <w:rFonts w:ascii="Consolas" w:hAnsi="Consolas"/>
        </w:rPr>
        <w:t xml:space="preserve"> </w:t>
      </w:r>
      <w:r w:rsidR="003B0FDB" w:rsidRPr="003B0FDB">
        <w:rPr>
          <w:rFonts w:ascii="Consolas" w:hAnsi="Consolas"/>
        </w:rPr>
        <w:t>이</w:t>
      </w:r>
      <w:r w:rsidR="003B0FDB" w:rsidRPr="003B0FDB">
        <w:rPr>
          <w:rFonts w:ascii="Consolas" w:hAnsi="Consolas"/>
        </w:rPr>
        <w:t xml:space="preserve"> </w:t>
      </w:r>
      <w:r w:rsidR="003B0FDB" w:rsidRPr="003B0FDB">
        <w:rPr>
          <w:rFonts w:ascii="Consolas" w:hAnsi="Consolas"/>
        </w:rPr>
        <w:t>버튼이</w:t>
      </w:r>
      <w:r w:rsidR="003B0FDB" w:rsidRPr="003B0FDB">
        <w:rPr>
          <w:rFonts w:ascii="Consolas" w:hAnsi="Consolas"/>
        </w:rPr>
        <w:t xml:space="preserve"> </w:t>
      </w:r>
      <w:r w:rsidR="003B0FDB" w:rsidRPr="003B0FDB">
        <w:rPr>
          <w:rFonts w:ascii="Consolas" w:hAnsi="Consolas"/>
        </w:rPr>
        <w:t>비활성화된다</w:t>
      </w:r>
      <w:r w:rsidR="003B0FDB" w:rsidRPr="003B0FDB">
        <w:rPr>
          <w:rFonts w:ascii="Consolas" w:hAnsi="Consolas"/>
        </w:rPr>
        <w:t>.</w:t>
      </w:r>
    </w:p>
    <w:p w14:paraId="7CDB72C7" w14:textId="0A59AC02" w:rsidR="00DC4866" w:rsidRPr="003B0FDB" w:rsidRDefault="003B0FDB" w:rsidP="000A2969">
      <w:pPr>
        <w:rPr>
          <w:rFonts w:ascii="Consolas" w:hAnsi="Consolas"/>
        </w:rPr>
      </w:pPr>
      <w:r w:rsidRPr="003B0FDB">
        <w:rPr>
          <w:rFonts w:ascii="Consolas" w:hAnsi="Consolas"/>
        </w:rPr>
        <w:t xml:space="preserve">  </w:t>
      </w:r>
      <w:r w:rsidR="00F41703">
        <w:rPr>
          <w:rFonts w:ascii="Consolas" w:hAnsi="Consolas" w:hint="eastAsia"/>
        </w:rPr>
        <w:t>없으면</w:t>
      </w:r>
      <w:r w:rsidR="00F41703">
        <w:rPr>
          <w:rFonts w:ascii="Consolas" w:hAnsi="Consolas" w:hint="eastAsia"/>
        </w:rPr>
        <w:t xml:space="preserve"> </w:t>
      </w:r>
      <w:r w:rsidR="00F41703">
        <w:rPr>
          <w:rFonts w:ascii="Consolas" w:hAnsi="Consolas"/>
        </w:rPr>
        <w:t xml:space="preserve">== </w:t>
      </w:r>
      <w:r w:rsidRPr="003B0FDB">
        <w:rPr>
          <w:rFonts w:ascii="Consolas" w:hAnsi="Consolas"/>
        </w:rPr>
        <w:t xml:space="preserve">undefined, </w:t>
      </w:r>
      <w:r w:rsidR="00DC4866" w:rsidRPr="003B0FDB">
        <w:rPr>
          <w:rFonts w:ascii="Consolas" w:hAnsi="Consolas"/>
        </w:rPr>
        <w:t>null</w:t>
      </w:r>
      <w:r w:rsidRPr="003B0FDB">
        <w:rPr>
          <w:rFonts w:ascii="Consolas" w:hAnsi="Consolas"/>
        </w:rPr>
        <w:t>,</w:t>
      </w:r>
      <w:r w:rsidR="00DC4866" w:rsidRPr="003B0FDB">
        <w:rPr>
          <w:rFonts w:ascii="Consolas" w:hAnsi="Consolas"/>
        </w:rPr>
        <w:t xml:space="preserve"> </w:t>
      </w:r>
      <w:r w:rsidR="00DC4866" w:rsidRPr="003B0FDB">
        <w:rPr>
          <w:rFonts w:ascii="Consolas" w:hAnsi="Consolas"/>
        </w:rPr>
        <w:t>빈</w:t>
      </w:r>
      <w:r w:rsidR="00DC4866" w:rsidRPr="003B0FDB">
        <w:rPr>
          <w:rFonts w:ascii="Consolas" w:hAnsi="Consolas"/>
        </w:rPr>
        <w:t xml:space="preserve"> </w:t>
      </w:r>
      <w:r w:rsidR="00DC4866" w:rsidRPr="003B0FDB">
        <w:rPr>
          <w:rFonts w:ascii="Consolas" w:hAnsi="Consolas"/>
        </w:rPr>
        <w:t>문자열</w:t>
      </w:r>
    </w:p>
    <w:p w14:paraId="305CED8F" w14:textId="781256D2" w:rsidR="00DC4866" w:rsidRDefault="00DC4866" w:rsidP="000A2969"/>
    <w:p w14:paraId="7299A841" w14:textId="0BD8AA18" w:rsidR="00DC4866" w:rsidRDefault="00DC4866" w:rsidP="000A2969"/>
    <w:p w14:paraId="1B369A93" w14:textId="5AE11B99" w:rsidR="008E3F3C" w:rsidRPr="00806810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06810">
        <w:rPr>
          <w:rFonts w:ascii="Consolas" w:eastAsia="굴림" w:hAnsi="Consolas" w:cs="굴림"/>
          <w:color w:val="795E26"/>
          <w:kern w:val="0"/>
          <w:szCs w:val="20"/>
        </w:rPr>
        <w:t>addTodo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18D4CBFA" w14:textId="6FE1CFD3" w:rsidR="008E3F3C" w:rsidRPr="00806810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06810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6A1EFBE" w14:textId="2DBE12BE" w:rsidR="008E3F3C" w:rsidRPr="00806810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06810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todo1Ref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D770F28" w14:textId="5C1BB365" w:rsidR="008E3F3C" w:rsidRPr="00806810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06810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806810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06810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806810">
        <w:rPr>
          <w:rFonts w:ascii="Consolas" w:eastAsia="굴림" w:hAnsi="Consolas" w:cs="굴림"/>
          <w:color w:val="A31515"/>
          <w:kern w:val="0"/>
          <w:szCs w:val="20"/>
        </w:rPr>
        <w:t>""</w:t>
      </w:r>
      <w:r w:rsidRPr="00806810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B8D6824" w14:textId="1441266C" w:rsidR="008E3F3C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06810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26BB0A3" w14:textId="35E98B2F" w:rsidR="008E3F3C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때만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활성화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되어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있으므로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</w:p>
    <w:p w14:paraId="5B8D58BF" w14:textId="53DD11EB" w:rsidR="008E3F3C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있는지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검사하는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생략할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30536B7" w14:textId="5A10FC38" w:rsidR="008E3F3C" w:rsidRDefault="008E3F3C" w:rsidP="008E3F3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5EED910" w14:textId="770A0583" w:rsidR="00C15CB1" w:rsidRDefault="00C15CB1" w:rsidP="000A2969"/>
    <w:p w14:paraId="56827676" w14:textId="001102A2" w:rsidR="000F56AA" w:rsidRDefault="000F56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04166C" w14:textId="2A325EE8" w:rsidR="00AA6E79" w:rsidRDefault="00AA6E79" w:rsidP="00AA6E79">
      <w:pPr>
        <w:pStyle w:val="Heading1"/>
      </w:pPr>
      <w:bookmarkStart w:id="18" w:name="_Toc40097506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r>
        <w:rPr>
          <w:rFonts w:hint="eastAsia"/>
        </w:rPr>
        <w:t>2</w:t>
      </w:r>
      <w:bookmarkEnd w:id="18"/>
    </w:p>
    <w:p w14:paraId="4481F91F" w14:textId="353EB372" w:rsidR="00AA6E79" w:rsidRPr="00AA6E79" w:rsidRDefault="00877E2D" w:rsidP="00AA6E79">
      <w:pPr>
        <w:rPr>
          <w:rFonts w:hint="eastAsia"/>
        </w:rPr>
      </w:pPr>
      <w:r>
        <w:rPr>
          <w:rFonts w:hint="eastAsia"/>
        </w:rPr>
        <w:t xml:space="preserve">할일 객체 목록을 관리하는 </w:t>
      </w:r>
      <w:r>
        <w:t xml:space="preserve">todo </w:t>
      </w:r>
      <w:r>
        <w:rPr>
          <w:rFonts w:hint="eastAsia"/>
        </w:rPr>
        <w:t>앱 구현하기</w:t>
      </w:r>
    </w:p>
    <w:p w14:paraId="654BDB8B" w14:textId="77777777" w:rsidR="00AA6E79" w:rsidRPr="00AA6E79" w:rsidRDefault="00AA6E79" w:rsidP="00AA6E79">
      <w:pPr>
        <w:rPr>
          <w:rFonts w:hint="eastAsia"/>
        </w:rPr>
      </w:pPr>
    </w:p>
    <w:p w14:paraId="279EB6A7" w14:textId="77D44FBE" w:rsidR="00C15CB1" w:rsidRDefault="000F56AA" w:rsidP="000F56AA">
      <w:pPr>
        <w:pStyle w:val="Heading2"/>
      </w:pPr>
      <w:bookmarkStart w:id="19" w:name="_Toc40097507"/>
      <w:r>
        <w:rPr>
          <w:rFonts w:hint="eastAsia"/>
        </w:rPr>
        <w:t>t</w:t>
      </w:r>
      <w:r>
        <w:t>odo2.css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56AA" w14:paraId="79E2CBD8" w14:textId="77777777" w:rsidTr="000F56AA">
        <w:tc>
          <w:tcPr>
            <w:tcW w:w="10456" w:type="dxa"/>
          </w:tcPr>
          <w:p w14:paraId="25FEE5D5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h1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border-bottom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EC3DCBE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max-width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600px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AF83FFC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#ccc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20BB9405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}</w:t>
            </w:r>
          </w:p>
          <w:p w14:paraId="572A45D4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li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BC5B0D5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D286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text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], </w:t>
            </w: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4D2866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date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2.4em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4px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A1D948D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button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0.4em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1.5em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BD8AF67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table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border-collapse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collapse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margin-bottom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2CDD583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tr:nth-child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background-color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#ddd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D84ED4B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4D2866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F8FFC89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td.checkbox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1D7E6A5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td.description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min-width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22B7F760" w14:textId="77777777" w:rsidR="004D2866" w:rsidRPr="004D2866" w:rsidRDefault="004D2866" w:rsidP="004D28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2866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td.date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4D2866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min-width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4D2866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100px</w:t>
            </w:r>
            <w:r w:rsidRPr="004D286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6A88428" w14:textId="77777777" w:rsidR="000F56AA" w:rsidRPr="004D2866" w:rsidRDefault="000F56AA" w:rsidP="000F56AA"/>
        </w:tc>
      </w:tr>
    </w:tbl>
    <w:p w14:paraId="5B040962" w14:textId="7847FD5A" w:rsidR="000F56AA" w:rsidRDefault="000F56AA" w:rsidP="000F56AA"/>
    <w:p w14:paraId="7CCF5855" w14:textId="397CB1C9" w:rsidR="004D2866" w:rsidRDefault="004D2866" w:rsidP="000F56AA"/>
    <w:p w14:paraId="7FBD3E10" w14:textId="1A02E80C" w:rsidR="004D2866" w:rsidRDefault="004D28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8CCE20" w14:textId="281CEAA7" w:rsidR="004D2866" w:rsidRDefault="009E519E" w:rsidP="004D2866">
      <w:pPr>
        <w:pStyle w:val="Heading2"/>
      </w:pPr>
      <w:bookmarkStart w:id="20" w:name="_Toc40097508"/>
      <w:r>
        <w:rPr>
          <w:rFonts w:hint="eastAsia"/>
        </w:rPr>
        <w:lastRenderedPageBreak/>
        <w:t>t</w:t>
      </w:r>
      <w:r>
        <w:t>odo20.html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519E" w14:paraId="5A4E1B7E" w14:textId="77777777" w:rsidTr="009E519E">
        <w:tc>
          <w:tcPr>
            <w:tcW w:w="10456" w:type="dxa"/>
          </w:tcPr>
          <w:p w14:paraId="489A8DA5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C38C656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91DB173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32D6B4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07A8A11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80F9C3F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9E9F034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4EB0FA7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"todo2.css"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6869A6C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24DF1B98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E326186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DD41A37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CFE5CDD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653D5C8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7E149E5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내용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80C030A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FDD8BB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7146F4A0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todo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in </w:t>
            </w:r>
            <w:r w:rsidRPr="00BB6849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99FF99"/>
              </w:rPr>
              <w:t>todoList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A23A106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"description"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todo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.description }}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53E5499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todo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.due_date }}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1E45A4C4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70CEA46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4286F6C3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todo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.description"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EB578C5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FFFF99"/>
              </w:rPr>
              <w:t>todo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.due_date"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2E706E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</w:p>
          <w:p w14:paraId="140127B0" w14:textId="6C21AD43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v-bind:disabled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"!todo.description"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0B5C34E7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B662A9A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97D47FC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63F7A11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2C3AD11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677537CC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6EA8D64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B684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todoList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3F3EE79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todo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</w:t>
            </w:r>
          </w:p>
          <w:p w14:paraId="6B47FA93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4364CE5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D4DB475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7910AAD7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B684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todoList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todo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F76FF1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325722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FFFF99"/>
              </w:rPr>
              <w:t>todo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2E99C0C7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5B854E02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240E9A04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5F374585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672F6C0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6371121E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E519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"todo2"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3D0F819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9E519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9E519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2CA797A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B6849">
              <w:rPr>
                <w:rFonts w:ascii="Consolas" w:eastAsia="굴림" w:hAnsi="Consolas" w:cs="굴림"/>
                <w:color w:val="001080"/>
                <w:kern w:val="0"/>
                <w:szCs w:val="20"/>
                <w:shd w:val="clear" w:color="auto" w:fill="99FF99"/>
              </w:rPr>
              <w:t>todoList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9E519E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9E519E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2CA2FF1C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04219B16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1847512B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03019E9D" w14:textId="777777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882CB3F" w14:textId="70C13B77" w:rsidR="009E519E" w:rsidRPr="009E519E" w:rsidRDefault="009E519E" w:rsidP="009E519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E519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843C0F3" w14:textId="77777777" w:rsidR="009E519E" w:rsidRDefault="009E519E" w:rsidP="009E519E"/>
        </w:tc>
      </w:tr>
    </w:tbl>
    <w:p w14:paraId="7862C056" w14:textId="6C046920" w:rsidR="009E519E" w:rsidRDefault="009E519E" w:rsidP="009E519E"/>
    <w:p w14:paraId="0041E871" w14:textId="7B7ED53E" w:rsidR="00FD382A" w:rsidRDefault="00FD382A" w:rsidP="009E519E"/>
    <w:p w14:paraId="7FBF967C" w14:textId="3E3593F6" w:rsidR="00AB31F5" w:rsidRDefault="00FD382A" w:rsidP="009E519E">
      <w:r w:rsidRPr="00FD382A">
        <w:rPr>
          <w:noProof/>
        </w:rPr>
        <w:lastRenderedPageBreak/>
        <w:drawing>
          <wp:inline distT="0" distB="0" distL="0" distR="0" wp14:anchorId="592E5A66" wp14:editId="2D62D614">
            <wp:extent cx="3893127" cy="20005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452" cy="20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1597" w14:textId="2D134B47" w:rsidR="00AB31F5" w:rsidRDefault="00AB31F5" w:rsidP="009E519E"/>
    <w:p w14:paraId="022019CF" w14:textId="77777777" w:rsidR="00AB31F5" w:rsidRPr="009E519E" w:rsidRDefault="00AB31F5" w:rsidP="00AB31F5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E519E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E519E">
        <w:rPr>
          <w:rFonts w:ascii="Consolas" w:eastAsia="굴림" w:hAnsi="Consolas" w:cs="굴림"/>
          <w:color w:val="001080"/>
          <w:kern w:val="0"/>
          <w:szCs w:val="20"/>
        </w:rPr>
        <w:t>todo2Ref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9E519E">
        <w:rPr>
          <w:rFonts w:ascii="Consolas" w:eastAsia="굴림" w:hAnsi="Consolas" w:cs="굴림"/>
          <w:color w:val="001080"/>
          <w:kern w:val="0"/>
          <w:szCs w:val="20"/>
        </w:rPr>
        <w:t>firebase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9E519E">
        <w:rPr>
          <w:rFonts w:ascii="Consolas" w:eastAsia="굴림" w:hAnsi="Consolas" w:cs="굴림"/>
          <w:color w:val="795E26"/>
          <w:kern w:val="0"/>
          <w:szCs w:val="20"/>
        </w:rPr>
        <w:t>database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9E519E">
        <w:rPr>
          <w:rFonts w:ascii="Consolas" w:eastAsia="굴림" w:hAnsi="Consolas" w:cs="굴림"/>
          <w:color w:val="795E26"/>
          <w:kern w:val="0"/>
          <w:szCs w:val="20"/>
        </w:rPr>
        <w:t>ref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9E519E">
        <w:rPr>
          <w:rFonts w:ascii="Consolas" w:eastAsia="굴림" w:hAnsi="Consolas" w:cs="굴림"/>
          <w:color w:val="A31515"/>
          <w:kern w:val="0"/>
          <w:szCs w:val="20"/>
        </w:rPr>
        <w:t>"todo2"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37CF5A8" w14:textId="77777777" w:rsidR="009906DC" w:rsidRDefault="009906DC" w:rsidP="009E519E">
      <w:r>
        <w:t xml:space="preserve"> </w:t>
      </w:r>
      <w:r w:rsidR="00AB31F5">
        <w:t xml:space="preserve">firebase DB </w:t>
      </w:r>
      <w:r w:rsidR="00AB31F5">
        <w:rPr>
          <w:rFonts w:hint="eastAsia"/>
        </w:rPr>
        <w:t xml:space="preserve">데이터 항목 </w:t>
      </w:r>
      <w:r w:rsidR="00AB31F5">
        <w:t>"</w:t>
      </w:r>
      <w:r w:rsidR="00AB31F5">
        <w:rPr>
          <w:rFonts w:hint="eastAsia"/>
        </w:rPr>
        <w:t>t</w:t>
      </w:r>
      <w:r w:rsidR="00AB31F5">
        <w:t>odo2"</w:t>
      </w:r>
      <w:r>
        <w:rPr>
          <w:rFonts w:hint="eastAsia"/>
        </w:rPr>
        <w:t>에 대한 원격 참조 객체를 구한다.</w:t>
      </w:r>
    </w:p>
    <w:p w14:paraId="2D2B1C9E" w14:textId="2AD9E1C2" w:rsidR="002B130F" w:rsidRDefault="009906DC" w:rsidP="000A2969">
      <w:r>
        <w:rPr>
          <w:rFonts w:hint="eastAsia"/>
        </w:rPr>
        <w:t xml:space="preserve"> 이 데이터 항목을 처음 사용하는 것이라서</w:t>
      </w:r>
      <w:r w:rsidR="0084159E">
        <w:rPr>
          <w:rFonts w:hint="eastAsia"/>
        </w:rPr>
        <w:t>,</w:t>
      </w:r>
      <w:r>
        <w:rPr>
          <w:rFonts w:hint="eastAsia"/>
        </w:rPr>
        <w:t xml:space="preserve"> </w:t>
      </w:r>
      <w:r w:rsidR="002B130F">
        <w:rPr>
          <w:rFonts w:hint="eastAsia"/>
        </w:rPr>
        <w:t>아직 저장된 값이 없을 것이다.</w:t>
      </w:r>
    </w:p>
    <w:p w14:paraId="25C50714" w14:textId="5FC5842D" w:rsidR="000F56AA" w:rsidRDefault="002B130F" w:rsidP="000A2969">
      <w:r>
        <w:t xml:space="preserve"> </w:t>
      </w:r>
      <w:r w:rsidR="00152AD0">
        <w:rPr>
          <w:rFonts w:hint="eastAsia"/>
        </w:rPr>
        <w:t xml:space="preserve">따라서 </w:t>
      </w:r>
      <w:r>
        <w:rPr>
          <w:rFonts w:hint="eastAsia"/>
        </w:rPr>
        <w:t>위</w:t>
      </w:r>
      <w:r w:rsidR="0084159E">
        <w:rPr>
          <w:rFonts w:hint="eastAsia"/>
        </w:rPr>
        <w:t xml:space="preserve"> 화면에서 할 일 목록</w:t>
      </w:r>
      <w:r>
        <w:rPr>
          <w:rFonts w:hint="eastAsia"/>
        </w:rPr>
        <w:t>도</w:t>
      </w:r>
      <w:r w:rsidR="00B5331D">
        <w:rPr>
          <w:rFonts w:hint="eastAsia"/>
        </w:rPr>
        <w:t xml:space="preserve"> </w:t>
      </w:r>
      <w:r w:rsidR="00152AD0">
        <w:rPr>
          <w:rFonts w:hint="eastAsia"/>
        </w:rPr>
        <w:t xml:space="preserve">출력되지 않을 </w:t>
      </w:r>
      <w:r w:rsidR="00B5331D">
        <w:rPr>
          <w:rFonts w:hint="eastAsia"/>
        </w:rPr>
        <w:t>것이다.</w:t>
      </w:r>
    </w:p>
    <w:p w14:paraId="0E9D25AE" w14:textId="01DAC291" w:rsidR="00601540" w:rsidRDefault="00601540" w:rsidP="000A2969"/>
    <w:p w14:paraId="476C0BC4" w14:textId="77777777" w:rsidR="00152AD0" w:rsidRPr="00E952D0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952D0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952D0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  = </w:t>
      </w:r>
      <w:r w:rsidRPr="00E952D0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952D0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() || [];</w:t>
      </w:r>
    </w:p>
    <w:p w14:paraId="170C265D" w14:textId="77777777" w:rsidR="00152AD0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E952D0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952D0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E952D0">
        <w:rPr>
          <w:rFonts w:ascii="Consolas" w:eastAsia="굴림" w:hAnsi="Consolas" w:cs="굴림"/>
          <w:color w:val="000000"/>
          <w:kern w:val="0"/>
          <w:szCs w:val="20"/>
        </w:rPr>
        <w:t>()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전달된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todo2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DCFCA5E" w14:textId="77777777" w:rsidR="0050031D" w:rsidRDefault="0050031D" w:rsidP="0050031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todo2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아직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만들지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않았다면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s</w:t>
      </w:r>
      <w:r>
        <w:rPr>
          <w:rFonts w:ascii="Consolas" w:eastAsia="굴림" w:hAnsi="Consolas" w:cs="굴림"/>
          <w:color w:val="000000"/>
          <w:kern w:val="0"/>
          <w:szCs w:val="20"/>
        </w:rPr>
        <w:t>napshot.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v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al()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null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8286E30" w14:textId="77777777" w:rsidR="00152AD0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null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app.todoList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2180E50" w14:textId="77777777" w:rsidR="00152AD0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null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a</w:t>
      </w:r>
      <w:r>
        <w:rPr>
          <w:rFonts w:ascii="Consolas" w:eastAsia="굴림" w:hAnsi="Consolas" w:cs="굴림"/>
          <w:color w:val="000000"/>
          <w:kern w:val="0"/>
          <w:szCs w:val="20"/>
        </w:rPr>
        <w:t>pp.todoList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대입되는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[]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E73F198" w14:textId="77777777" w:rsidR="00152AD0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51083D58" w14:textId="77777777" w:rsidR="00152AD0" w:rsidRPr="00F4232F" w:rsidRDefault="00152AD0" w:rsidP="00152AD0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688DB860" w14:textId="7F018076" w:rsidR="00601540" w:rsidRPr="009E519E" w:rsidRDefault="00601540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E519E">
        <w:rPr>
          <w:rFonts w:ascii="Consolas" w:eastAsia="굴림" w:hAnsi="Consolas" w:cs="굴림"/>
          <w:color w:val="001080"/>
          <w:kern w:val="0"/>
          <w:szCs w:val="20"/>
        </w:rPr>
        <w:t>data: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1FE71C95" w14:textId="77AA3D3A" w:rsidR="00601540" w:rsidRPr="009E519E" w:rsidRDefault="00601540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E519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E519E">
        <w:rPr>
          <w:rFonts w:ascii="Consolas" w:eastAsia="굴림" w:hAnsi="Consolas" w:cs="굴림"/>
          <w:color w:val="001080"/>
          <w:kern w:val="0"/>
          <w:szCs w:val="20"/>
        </w:rPr>
        <w:t>todoList: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[],</w:t>
      </w:r>
    </w:p>
    <w:p w14:paraId="00405494" w14:textId="58FBDEC4" w:rsidR="00601540" w:rsidRPr="009E519E" w:rsidRDefault="00601540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E519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E519E">
        <w:rPr>
          <w:rFonts w:ascii="Consolas" w:eastAsia="굴림" w:hAnsi="Consolas" w:cs="굴림"/>
          <w:color w:val="001080"/>
          <w:kern w:val="0"/>
          <w:szCs w:val="20"/>
        </w:rPr>
        <w:t>todo: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{}</w:t>
      </w:r>
    </w:p>
    <w:p w14:paraId="3EF95A14" w14:textId="34764D25" w:rsidR="00601540" w:rsidRDefault="00601540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E519E">
        <w:rPr>
          <w:rFonts w:ascii="Consolas" w:eastAsia="굴림" w:hAnsi="Consolas" w:cs="굴림"/>
          <w:color w:val="000000"/>
          <w:kern w:val="0"/>
          <w:szCs w:val="20"/>
        </w:rPr>
        <w:t>},</w:t>
      </w:r>
    </w:p>
    <w:p w14:paraId="397A6506" w14:textId="2D60939F" w:rsidR="00601540" w:rsidRDefault="00601540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>값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>할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>일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>목록이다</w:t>
      </w:r>
      <w:r w:rsidR="00976DF8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  <w:r w:rsidR="00CD090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배열이다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A17FDC6" w14:textId="137710FC" w:rsidR="00976DF8" w:rsidRDefault="00976DF8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실시간으로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대입되는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속성이다</w:t>
      </w:r>
      <w:r w:rsidR="00CD0904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59D34BD1" w14:textId="05808EF3" w:rsidR="00CD0904" w:rsidRDefault="00CD0904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toto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객체이다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2FF8C284" w14:textId="754B0B4E" w:rsidR="00CD0904" w:rsidRDefault="00CD0904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0443E77" w14:textId="61F4B057" w:rsidR="00CD0904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9E519E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kern w:val="0"/>
          <w:szCs w:val="20"/>
        </w:rPr>
        <w:t>v-model.trim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"todo.description"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내용을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031DEFD9" w14:textId="50638F13" w:rsidR="00CD0904" w:rsidRPr="007A6231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이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태그에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입력된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값은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todo </w:t>
      </w:r>
      <w:r w:rsidRPr="007A6231">
        <w:rPr>
          <w:rFonts w:ascii="Consolas" w:eastAsia="굴림" w:hAnsi="Consolas" w:cs="굴림" w:hint="eastAsia"/>
          <w:kern w:val="0"/>
          <w:szCs w:val="20"/>
        </w:rPr>
        <w:t>객체의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description </w:t>
      </w:r>
      <w:r w:rsidRPr="007A6231">
        <w:rPr>
          <w:rFonts w:ascii="Consolas" w:eastAsia="굴림" w:hAnsi="Consolas" w:cs="굴림" w:hint="eastAsia"/>
          <w:kern w:val="0"/>
          <w:szCs w:val="20"/>
        </w:rPr>
        <w:t>속성에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대입된다</w:t>
      </w:r>
      <w:r w:rsidRPr="007A6231">
        <w:rPr>
          <w:rFonts w:ascii="Consolas" w:eastAsia="굴림" w:hAnsi="Consolas" w:cs="굴림" w:hint="eastAsia"/>
          <w:kern w:val="0"/>
          <w:szCs w:val="20"/>
        </w:rPr>
        <w:t>.</w:t>
      </w:r>
    </w:p>
    <w:p w14:paraId="1674AC57" w14:textId="5ECDA917" w:rsidR="00CD0904" w:rsidRPr="007A6231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 </w:t>
      </w:r>
      <w:r w:rsidR="007A6231" w:rsidRPr="007A6231">
        <w:rPr>
          <w:rFonts w:ascii="Consolas" w:eastAsia="굴림" w:hAnsi="Consolas" w:cs="굴림"/>
          <w:kern w:val="0"/>
          <w:szCs w:val="20"/>
        </w:rPr>
        <w:t>javascript</w:t>
      </w:r>
      <w:r w:rsidR="007A6231">
        <w:rPr>
          <w:rFonts w:ascii="Consolas" w:eastAsia="굴림" w:hAnsi="Consolas" w:cs="굴림" w:hint="eastAsia"/>
          <w:kern w:val="0"/>
          <w:szCs w:val="20"/>
        </w:rPr>
        <w:t>에서는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속성에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처음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값을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대입할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때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그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속성이</w:t>
      </w:r>
      <w:r w:rsid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="007A6231">
        <w:rPr>
          <w:rFonts w:ascii="Consolas" w:eastAsia="굴림" w:hAnsi="Consolas" w:cs="굴림" w:hint="eastAsia"/>
          <w:kern w:val="0"/>
          <w:szCs w:val="20"/>
        </w:rPr>
        <w:t>생성된다</w:t>
      </w:r>
      <w:r w:rsidR="007A6231">
        <w:rPr>
          <w:rFonts w:ascii="Consolas" w:eastAsia="굴림" w:hAnsi="Consolas" w:cs="굴림" w:hint="eastAsia"/>
          <w:kern w:val="0"/>
          <w:szCs w:val="20"/>
        </w:rPr>
        <w:t>.</w:t>
      </w:r>
    </w:p>
    <w:p w14:paraId="0519BEEC" w14:textId="77777777" w:rsidR="00CD0904" w:rsidRPr="009E519E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</w:p>
    <w:p w14:paraId="651D31B2" w14:textId="22A13BD4" w:rsidR="00CD0904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9E519E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"date"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kern w:val="0"/>
          <w:szCs w:val="20"/>
        </w:rPr>
        <w:t>"todo.due_date"</w:t>
      </w:r>
      <w:r w:rsidRPr="009E519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46DA43C" w14:textId="048EB385" w:rsidR="003319C8" w:rsidRPr="007A6231" w:rsidRDefault="003319C8" w:rsidP="003319C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이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태그에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입력된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값은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todo </w:t>
      </w:r>
      <w:r w:rsidRPr="007A6231">
        <w:rPr>
          <w:rFonts w:ascii="Consolas" w:eastAsia="굴림" w:hAnsi="Consolas" w:cs="굴림" w:hint="eastAsia"/>
          <w:kern w:val="0"/>
          <w:szCs w:val="20"/>
        </w:rPr>
        <w:t>객체의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>due_date</w:t>
      </w:r>
      <w:r w:rsidRPr="007A6231">
        <w:rPr>
          <w:rFonts w:ascii="Consolas" w:eastAsia="굴림" w:hAnsi="Consolas" w:cs="굴림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속성에</w:t>
      </w: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 w:hint="eastAsia"/>
          <w:kern w:val="0"/>
          <w:szCs w:val="20"/>
        </w:rPr>
        <w:t>대입된다</w:t>
      </w:r>
      <w:r w:rsidRPr="007A6231">
        <w:rPr>
          <w:rFonts w:ascii="Consolas" w:eastAsia="굴림" w:hAnsi="Consolas" w:cs="굴림" w:hint="eastAsia"/>
          <w:kern w:val="0"/>
          <w:szCs w:val="20"/>
        </w:rPr>
        <w:t>.</w:t>
      </w:r>
    </w:p>
    <w:p w14:paraId="1E8104CA" w14:textId="0E80100E" w:rsidR="00CD0904" w:rsidRPr="009E519E" w:rsidRDefault="00CD0904" w:rsidP="00CD090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8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</w:p>
    <w:p w14:paraId="5AFDA8DE" w14:textId="77777777" w:rsidR="00CD0904" w:rsidRDefault="00CD0904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C7FB1F5" w14:textId="71D19851" w:rsidR="003319C8" w:rsidRPr="009E519E" w:rsidRDefault="003319C8" w:rsidP="003319C8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spacing w:val="-2"/>
          <w:kern w:val="0"/>
          <w:szCs w:val="20"/>
        </w:rPr>
      </w:pPr>
      <w:r w:rsidRPr="009E519E">
        <w:rPr>
          <w:rFonts w:ascii="Consolas" w:eastAsia="굴림" w:hAnsi="Consolas" w:cs="굴림"/>
          <w:color w:val="800000"/>
          <w:spacing w:val="-2"/>
          <w:kern w:val="0"/>
          <w:szCs w:val="20"/>
        </w:rPr>
        <w:t>&lt;button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spacing w:val="-2"/>
          <w:kern w:val="0"/>
          <w:szCs w:val="20"/>
        </w:rPr>
        <w:t>type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spacing w:val="-2"/>
          <w:kern w:val="0"/>
          <w:szCs w:val="20"/>
        </w:rPr>
        <w:t>"button"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 </w:t>
      </w:r>
      <w:r w:rsidRPr="009E519E">
        <w:rPr>
          <w:rFonts w:ascii="Consolas" w:eastAsia="굴림" w:hAnsi="Consolas" w:cs="굴림"/>
          <w:color w:val="FF0000"/>
          <w:spacing w:val="-2"/>
          <w:kern w:val="0"/>
          <w:szCs w:val="20"/>
        </w:rPr>
        <w:t>v-on:click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spacing w:val="-2"/>
          <w:kern w:val="0"/>
          <w:szCs w:val="20"/>
        </w:rPr>
        <w:t>"addTodo"</w:t>
      </w:r>
      <w:r w:rsidRPr="00C01C34">
        <w:rPr>
          <w:rFonts w:ascii="Consolas" w:eastAsia="굴림" w:hAnsi="Consolas" w:cs="굴림"/>
          <w:color w:val="0000FF"/>
          <w:spacing w:val="-2"/>
          <w:kern w:val="0"/>
          <w:szCs w:val="20"/>
        </w:rPr>
        <w:t xml:space="preserve"> </w:t>
      </w:r>
      <w:r w:rsidRPr="009E519E">
        <w:rPr>
          <w:rFonts w:ascii="Consolas" w:eastAsia="굴림" w:hAnsi="Consolas" w:cs="굴림"/>
          <w:color w:val="FF0000"/>
          <w:spacing w:val="-2"/>
          <w:kern w:val="0"/>
          <w:szCs w:val="20"/>
        </w:rPr>
        <w:t>v-bind:disabled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=</w:t>
      </w:r>
      <w:r w:rsidRPr="009E519E">
        <w:rPr>
          <w:rFonts w:ascii="Consolas" w:eastAsia="굴림" w:hAnsi="Consolas" w:cs="굴림"/>
          <w:color w:val="0000FF"/>
          <w:spacing w:val="-2"/>
          <w:kern w:val="0"/>
          <w:szCs w:val="20"/>
        </w:rPr>
        <w:t>"!todo.description"</w:t>
      </w:r>
      <w:r w:rsidRPr="009E519E">
        <w:rPr>
          <w:rFonts w:ascii="Consolas" w:eastAsia="굴림" w:hAnsi="Consolas" w:cs="굴림"/>
          <w:color w:val="800000"/>
          <w:spacing w:val="-2"/>
          <w:kern w:val="0"/>
          <w:szCs w:val="20"/>
        </w:rPr>
        <w:t>&gt;</w:t>
      </w:r>
      <w:r w:rsidRPr="009E519E">
        <w:rPr>
          <w:rFonts w:ascii="Consolas" w:eastAsia="굴림" w:hAnsi="Consolas" w:cs="굴림"/>
          <w:color w:val="000000"/>
          <w:spacing w:val="-2"/>
          <w:kern w:val="0"/>
          <w:szCs w:val="20"/>
        </w:rPr>
        <w:t>할일추가</w:t>
      </w:r>
      <w:r w:rsidRPr="009E519E">
        <w:rPr>
          <w:rFonts w:ascii="Consolas" w:eastAsia="굴림" w:hAnsi="Consolas" w:cs="굴림"/>
          <w:color w:val="800000"/>
          <w:spacing w:val="-2"/>
          <w:kern w:val="0"/>
          <w:szCs w:val="20"/>
        </w:rPr>
        <w:t>&lt;/button&gt;</w:t>
      </w:r>
    </w:p>
    <w:p w14:paraId="5A22EAB2" w14:textId="1EA5318D" w:rsidR="00CD0904" w:rsidRDefault="00C01C34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93CBA">
        <w:rPr>
          <w:rFonts w:ascii="Consolas" w:eastAsia="굴림" w:hAnsi="Consolas" w:cs="굴림"/>
          <w:color w:val="000000"/>
          <w:kern w:val="0"/>
          <w:szCs w:val="20"/>
        </w:rPr>
        <w:t>todo.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d</w:t>
      </w:r>
      <w:r w:rsidR="00E93CBA">
        <w:rPr>
          <w:rFonts w:ascii="Consolas" w:eastAsia="굴림" w:hAnsi="Consolas" w:cs="굴림"/>
          <w:color w:val="000000"/>
          <w:kern w:val="0"/>
          <w:szCs w:val="20"/>
        </w:rPr>
        <w:t xml:space="preserve">escription 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없으면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버튼은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비활성화된다</w:t>
      </w:r>
      <w:r w:rsidR="00E93CBA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26AA67E" w14:textId="07E34FCF" w:rsidR="00E93CBA" w:rsidRDefault="00E93CBA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addTodo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메소드가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호출된다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6796FF2" w14:textId="6BC87625" w:rsidR="00E93CBA" w:rsidRDefault="00E93CBA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0469647A" w14:textId="77777777" w:rsidR="00E93CBA" w:rsidRDefault="00E93CBA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61FD2E2" w14:textId="77777777" w:rsidR="00450CE3" w:rsidRPr="00450CE3" w:rsidRDefault="00450CE3" w:rsidP="00450CE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795E26"/>
          <w:kern w:val="0"/>
          <w:szCs w:val="20"/>
        </w:rPr>
        <w:t>addTodo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3DEA0D2E" w14:textId="77777777" w:rsidR="00450CE3" w:rsidRPr="00450CE3" w:rsidRDefault="00450CE3" w:rsidP="00450CE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70878E6" w14:textId="77777777" w:rsidR="00450CE3" w:rsidRPr="00450CE3" w:rsidRDefault="00450CE3" w:rsidP="00450CE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todo2Ref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B12EB90" w14:textId="77777777" w:rsidR="00450CE3" w:rsidRPr="00450CE3" w:rsidRDefault="00450CE3" w:rsidP="00450CE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 = {};</w:t>
      </w:r>
    </w:p>
    <w:p w14:paraId="1FE3F59D" w14:textId="77777777" w:rsidR="00450CE3" w:rsidRPr="00450CE3" w:rsidRDefault="00450CE3" w:rsidP="00450CE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785D909A" w14:textId="77777777" w:rsidR="00CD0904" w:rsidRPr="009E519E" w:rsidRDefault="00CD0904" w:rsidP="00601540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2E9A5E2" w14:textId="3B3E1BEE" w:rsidR="00601540" w:rsidRDefault="00601540" w:rsidP="000A2969"/>
    <w:p w14:paraId="3341944A" w14:textId="30D068C6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8C25B9E" w14:textId="7C7EC293" w:rsidR="00A11873" w:rsidRP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목록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끝에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추가한다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B7CAFD1" w14:textId="3E851396" w:rsidR="000F56AA" w:rsidRDefault="000F56AA" w:rsidP="000A2969"/>
    <w:p w14:paraId="124D484C" w14:textId="0651D2D1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todo2Ref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450CE3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C116283" w14:textId="29CFAFDA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목록을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todo2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F99F7F8" w14:textId="35885AFD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AAEBF38" w14:textId="51728B85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450CE3">
        <w:rPr>
          <w:rFonts w:ascii="Consolas" w:eastAsia="굴림" w:hAnsi="Consolas" w:cs="굴림"/>
          <w:color w:val="0000FF"/>
          <w:kern w:val="0"/>
          <w:szCs w:val="20"/>
        </w:rPr>
        <w:lastRenderedPageBreak/>
        <w:t>this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450CE3">
        <w:rPr>
          <w:rFonts w:ascii="Consolas" w:eastAsia="굴림" w:hAnsi="Consolas" w:cs="굴림"/>
          <w:color w:val="001080"/>
          <w:kern w:val="0"/>
          <w:szCs w:val="20"/>
        </w:rPr>
        <w:t>todo</w:t>
      </w:r>
      <w:r w:rsidRPr="00450CE3">
        <w:rPr>
          <w:rFonts w:ascii="Consolas" w:eastAsia="굴림" w:hAnsi="Consolas" w:cs="굴림"/>
          <w:color w:val="000000"/>
          <w:kern w:val="0"/>
          <w:szCs w:val="20"/>
        </w:rPr>
        <w:t> = {};</w:t>
      </w:r>
    </w:p>
    <w:p w14:paraId="325F4DC0" w14:textId="411C9DA7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초기화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307E658" w14:textId="2F64608F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객체와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연결된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input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내용도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초기화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8D91C1A" w14:textId="376C9601" w:rsidR="00A11873" w:rsidRDefault="00A11873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BC36E2B" w14:textId="0EA8474D" w:rsidR="00152AD0" w:rsidRDefault="00152AD0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8C41A0E" w14:textId="4628770F" w:rsidR="00152AD0" w:rsidRDefault="00152AD0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196C4A7A" w14:textId="06078B53" w:rsidR="00152AD0" w:rsidRDefault="0050031D" w:rsidP="0050031D">
      <w:pPr>
        <w:pStyle w:val="Heading2"/>
      </w:pPr>
      <w:bookmarkStart w:id="21" w:name="_Toc40097509"/>
      <w:r>
        <w:rPr>
          <w:rFonts w:hint="eastAsia"/>
        </w:rPr>
        <w:lastRenderedPageBreak/>
        <w:t>t</w:t>
      </w:r>
      <w:r>
        <w:t>odo21.html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D22" w14:paraId="1ADBB022" w14:textId="77777777" w:rsidTr="00251D22">
        <w:tc>
          <w:tcPr>
            <w:tcW w:w="10456" w:type="dxa"/>
          </w:tcPr>
          <w:p w14:paraId="492D7B0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lang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"ko"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0D5EB9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9BD2D6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984490C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"https://cdn.jsdelivr.net/npm/vue/dist/vue.js"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2F32FC4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"/__/firebase/7.13.1/firebase-app.js"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67C6D4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"/__/firebase/7.13.1/firebase-database.js"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E7A5A5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defer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"/__/firebase/init.js"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6E7E7E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&lt;link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rel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"stylesheet"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"text/css"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"todo2.css"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9B8B39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5DCF129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C09A138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87AC42D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일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28C4BC4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&lt;table&gt;</w:t>
            </w:r>
          </w:p>
          <w:p w14:paraId="1E78BA87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&lt;tr&gt;</w:t>
            </w:r>
          </w:p>
          <w:p w14:paraId="18989DB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&lt;td&gt;&lt;/td&gt;</w:t>
            </w:r>
          </w:p>
          <w:p w14:paraId="31E84D8D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내용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37F3F7A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날짜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2570D547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74B2D82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v-for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 in todoList"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C1C89A6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&gt;&lt;input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"todo.checked"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/&gt;&lt;/td&gt;</w:t>
            </w:r>
          </w:p>
          <w:p w14:paraId="3DD9617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"description"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todo.description }}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577D335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&lt;td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class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todo.due_date }}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&lt;/td&gt;</w:t>
            </w:r>
          </w:p>
          <w:p w14:paraId="7926E538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&lt;/tr&gt;</w:t>
            </w:r>
          </w:p>
          <w:p w14:paraId="64348F07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&lt;/table&gt;</w:t>
            </w:r>
          </w:p>
          <w:p w14:paraId="4F5FD8C8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v-model.trim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"todo.description"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placeholder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내용을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입력하세요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B0C574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"date"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"todo.due_date"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37E45B2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"addTodo"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</w:p>
          <w:p w14:paraId="6E4488E4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           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v-bind:disabled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"!todo.description"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할일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추가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56447AC1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&lt;button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"button"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v-on:click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"deleteTodo"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v-show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"checkedCount &gt; 0"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삭제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&lt;/button&gt;</w:t>
            </w:r>
          </w:p>
          <w:p w14:paraId="1C26158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C15C17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69AB42F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A344CF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var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new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267F99"/>
                <w:kern w:val="0"/>
                <w:szCs w:val="20"/>
              </w:rPr>
              <w:t>Vue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({</w:t>
            </w:r>
          </w:p>
          <w:p w14:paraId="7378FCF6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el: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'#app'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38D5EC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data: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6179EA68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[],</w:t>
            </w:r>
          </w:p>
          <w:p w14:paraId="1D228A20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{}</w:t>
            </w:r>
          </w:p>
          <w:p w14:paraId="5119A825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605467F5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computed: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21251E0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checkedCount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7FD242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5615F9C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739DC347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D35E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++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659724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return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count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3082E963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294046A5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},</w:t>
            </w:r>
          </w:p>
          <w:p w14:paraId="21E2ECF4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methods: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19A90B4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addTodo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05229D4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BF96C24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AB65A66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{};</w:t>
            </w:r>
          </w:p>
          <w:p w14:paraId="50B6D32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},</w:t>
            </w:r>
          </w:p>
          <w:p w14:paraId="10D009D7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deleteTodo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: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18164231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[];</w:t>
            </w:r>
          </w:p>
          <w:p w14:paraId="28F61769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for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0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&lt;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length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++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03ECE72C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</w:t>
            </w:r>
            <w:r w:rsidRPr="00BD35EA">
              <w:rPr>
                <w:rFonts w:ascii="Consolas" w:eastAsia="굴림" w:hAnsi="Consolas" w:cs="굴림"/>
                <w:color w:val="AF00DB"/>
                <w:kern w:val="0"/>
                <w:szCs w:val="20"/>
              </w:rPr>
              <w:t>if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(!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checked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</w:t>
            </w:r>
          </w:p>
          <w:p w14:paraId="326D3629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push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[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i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]);</w:t>
            </w:r>
          </w:p>
          <w:p w14:paraId="22C39F0F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this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set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5B9C5F6" w14:textId="77777777" w:rsidR="00BD35EA" w:rsidRPr="00BD35EA" w:rsidRDefault="00BD35EA" w:rsidP="00BD35EA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}</w:t>
            </w:r>
          </w:p>
          <w:p w14:paraId="02EC3B19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</w:t>
            </w:r>
          </w:p>
          <w:p w14:paraId="3BA3E18F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})</w:t>
            </w:r>
          </w:p>
          <w:p w14:paraId="1910FCA0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BB85028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window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onload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function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{</w:t>
            </w:r>
          </w:p>
          <w:p w14:paraId="28E7D3B1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lastRenderedPageBreak/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=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firebase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database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"todo2"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0B0F9E0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todo2Ref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on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</w:t>
            </w:r>
            <w:r w:rsidRPr="00BD35EA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'value'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(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 </w:t>
            </w:r>
            <w:r w:rsidRPr="00BD35EA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=&gt;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</w:t>
            </w:r>
          </w:p>
          <w:p w14:paraId="006EF8A5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app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todoList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= </w:t>
            </w:r>
            <w:r w:rsidRPr="00BD35EA">
              <w:rPr>
                <w:rFonts w:ascii="Consolas" w:eastAsia="굴림" w:hAnsi="Consolas" w:cs="굴림"/>
                <w:color w:val="001080"/>
                <w:kern w:val="0"/>
                <w:szCs w:val="20"/>
              </w:rPr>
              <w:t>snapshot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.</w:t>
            </w:r>
            <w:r w:rsidRPr="00BD35EA">
              <w:rPr>
                <w:rFonts w:ascii="Consolas" w:eastAsia="굴림" w:hAnsi="Consolas" w:cs="굴림"/>
                <w:color w:val="795E26"/>
                <w:kern w:val="0"/>
                <w:szCs w:val="20"/>
              </w:rPr>
              <w:t>val</w:t>
            </w: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() || [];</w:t>
            </w:r>
          </w:p>
          <w:p w14:paraId="3C45857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});</w:t>
            </w:r>
          </w:p>
          <w:p w14:paraId="521F0B6A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}</w:t>
            </w:r>
          </w:p>
          <w:p w14:paraId="0C05C23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3F98B1B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75A68B2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D35EA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26F3EFE" w14:textId="77777777" w:rsidR="00BD35EA" w:rsidRPr="00BD35EA" w:rsidRDefault="00BD35EA" w:rsidP="00BD35EA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42CF0410" w14:textId="77777777" w:rsidR="00251D22" w:rsidRDefault="00251D22" w:rsidP="00BD35EA"/>
        </w:tc>
      </w:tr>
    </w:tbl>
    <w:p w14:paraId="6A789A62" w14:textId="4731C8FD" w:rsidR="0050031D" w:rsidRDefault="0050031D" w:rsidP="0050031D"/>
    <w:p w14:paraId="5BF85CE9" w14:textId="62115007" w:rsidR="00B56A9D" w:rsidRDefault="00B56A9D" w:rsidP="0050031D"/>
    <w:p w14:paraId="012FF0C5" w14:textId="3EE79444" w:rsidR="00B56A9D" w:rsidRDefault="00B56A9D" w:rsidP="00B56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800000"/>
          <w:kern w:val="0"/>
          <w:szCs w:val="20"/>
        </w:rPr>
      </w:pPr>
      <w:r w:rsidRPr="00B56A9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B56A9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56A9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B56A9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56A9D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B56A9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56A9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B56A9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B56A9D">
        <w:rPr>
          <w:rFonts w:ascii="Consolas" w:eastAsia="굴림" w:hAnsi="Consolas" w:cs="굴림"/>
          <w:color w:val="0000FF"/>
          <w:kern w:val="0"/>
          <w:szCs w:val="20"/>
        </w:rPr>
        <w:t>"todo.checked"</w:t>
      </w:r>
      <w:r w:rsidRPr="00B56A9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B56A9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52FCAF2" w14:textId="735B877A" w:rsidR="008E59B7" w:rsidRPr="008E59B7" w:rsidRDefault="008E59B7" w:rsidP="00B56A9D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kern w:val="0"/>
          <w:szCs w:val="20"/>
        </w:rPr>
      </w:pP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/>
          <w:kern w:val="0"/>
          <w:szCs w:val="20"/>
        </w:rPr>
        <w:t xml:space="preserve"> </w:t>
      </w:r>
      <w:r w:rsidRPr="008E59B7">
        <w:rPr>
          <w:rFonts w:ascii="Consolas" w:eastAsia="굴림" w:hAnsi="Consolas" w:cs="굴림" w:hint="eastAsia"/>
          <w:kern w:val="0"/>
          <w:szCs w:val="20"/>
        </w:rPr>
        <w:t>이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 w:hint="eastAsia"/>
          <w:kern w:val="0"/>
          <w:szCs w:val="20"/>
        </w:rPr>
        <w:t>체크박스가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 w:hint="eastAsia"/>
          <w:kern w:val="0"/>
          <w:szCs w:val="20"/>
        </w:rPr>
        <w:t>체크되면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/>
          <w:kern w:val="0"/>
          <w:szCs w:val="20"/>
        </w:rPr>
        <w:t xml:space="preserve">todo </w:t>
      </w:r>
      <w:r w:rsidRPr="008E59B7">
        <w:rPr>
          <w:rFonts w:ascii="Consolas" w:eastAsia="굴림" w:hAnsi="Consolas" w:cs="굴림" w:hint="eastAsia"/>
          <w:kern w:val="0"/>
          <w:szCs w:val="20"/>
        </w:rPr>
        <w:t>객체의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/>
          <w:kern w:val="0"/>
          <w:szCs w:val="20"/>
        </w:rPr>
        <w:t xml:space="preserve">checked </w:t>
      </w:r>
      <w:r w:rsidRPr="008E59B7">
        <w:rPr>
          <w:rFonts w:ascii="Consolas" w:eastAsia="굴림" w:hAnsi="Consolas" w:cs="굴림" w:hint="eastAsia"/>
          <w:kern w:val="0"/>
          <w:szCs w:val="20"/>
        </w:rPr>
        <w:t>속성값이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/>
          <w:kern w:val="0"/>
          <w:szCs w:val="20"/>
        </w:rPr>
        <w:t>true</w:t>
      </w:r>
      <w:r w:rsidRPr="008E59B7">
        <w:rPr>
          <w:rFonts w:ascii="Consolas" w:eastAsia="굴림" w:hAnsi="Consolas" w:cs="굴림" w:hint="eastAsia"/>
          <w:kern w:val="0"/>
          <w:szCs w:val="20"/>
        </w:rPr>
        <w:t>가</w:t>
      </w:r>
      <w:r w:rsidRPr="008E59B7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8E59B7">
        <w:rPr>
          <w:rFonts w:ascii="Consolas" w:eastAsia="굴림" w:hAnsi="Consolas" w:cs="굴림" w:hint="eastAsia"/>
          <w:kern w:val="0"/>
          <w:szCs w:val="20"/>
        </w:rPr>
        <w:t>된다</w:t>
      </w:r>
      <w:r w:rsidRPr="008E59B7">
        <w:rPr>
          <w:rFonts w:ascii="Consolas" w:eastAsia="굴림" w:hAnsi="Consolas" w:cs="굴림" w:hint="eastAsia"/>
          <w:kern w:val="0"/>
          <w:szCs w:val="20"/>
        </w:rPr>
        <w:t>.</w:t>
      </w:r>
    </w:p>
    <w:p w14:paraId="2A07EABF" w14:textId="77777777" w:rsidR="005140CB" w:rsidRPr="007A6231" w:rsidRDefault="005140CB" w:rsidP="005140CB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kern w:val="0"/>
          <w:szCs w:val="20"/>
        </w:rPr>
      </w:pPr>
      <w:r w:rsidRPr="007A6231">
        <w:rPr>
          <w:rFonts w:ascii="Consolas" w:eastAsia="굴림" w:hAnsi="Consolas" w:cs="굴림" w:hint="eastAsia"/>
          <w:kern w:val="0"/>
          <w:szCs w:val="20"/>
        </w:rPr>
        <w:t xml:space="preserve"> </w:t>
      </w:r>
      <w:r w:rsidRPr="007A6231">
        <w:rPr>
          <w:rFonts w:ascii="Consolas" w:eastAsia="굴림" w:hAnsi="Consolas" w:cs="굴림"/>
          <w:kern w:val="0"/>
          <w:szCs w:val="20"/>
        </w:rPr>
        <w:t xml:space="preserve"> javascript</w:t>
      </w:r>
      <w:r>
        <w:rPr>
          <w:rFonts w:ascii="Consolas" w:eastAsia="굴림" w:hAnsi="Consolas" w:cs="굴림" w:hint="eastAsia"/>
          <w:kern w:val="0"/>
          <w:szCs w:val="20"/>
        </w:rPr>
        <w:t>에서는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속성에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처음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값을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대입할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때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그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속성이</w:t>
      </w:r>
      <w:r>
        <w:rPr>
          <w:rFonts w:ascii="Consolas" w:eastAsia="굴림" w:hAnsi="Consolas" w:cs="굴림" w:hint="eastAsia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</w:rPr>
        <w:t>생성된다</w:t>
      </w:r>
      <w:r>
        <w:rPr>
          <w:rFonts w:ascii="Consolas" w:eastAsia="굴림" w:hAnsi="Consolas" w:cs="굴림" w:hint="eastAsia"/>
          <w:kern w:val="0"/>
          <w:szCs w:val="20"/>
        </w:rPr>
        <w:t>.</w:t>
      </w:r>
    </w:p>
    <w:p w14:paraId="5D88BCF1" w14:textId="0CC57D8D" w:rsidR="0050031D" w:rsidRDefault="0050031D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0F6E4DBD" w14:textId="15A8F207" w:rsidR="005140CB" w:rsidRDefault="005140CB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</w:p>
    <w:p w14:paraId="09D007E1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795E26"/>
          <w:kern w:val="0"/>
          <w:szCs w:val="20"/>
        </w:rPr>
        <w:t>deleteTodo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function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() {</w:t>
      </w:r>
    </w:p>
    <w:p w14:paraId="0CCAFA0A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61E7070E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C5AA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C5A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&lt; 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length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; ++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706917A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5C5AA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(!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207FD04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   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17825A7F" w14:textId="77777777" w:rsidR="005C5AA7" w:rsidRP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todo2Ref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ED67E05" w14:textId="6F20AA32" w:rsid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32E2085" w14:textId="409567B4" w:rsid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E9B22DE" w14:textId="3DCAC883" w:rsidR="00E1790F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= [];</w:t>
      </w:r>
    </w:p>
    <w:p w14:paraId="277B10A0" w14:textId="54B351F7" w:rsidR="00E1790F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E5C5608" w14:textId="77777777" w:rsidR="00E1790F" w:rsidRPr="005C5AA7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B550F3E" w14:textId="7603A575" w:rsidR="00E1790F" w:rsidRPr="005C5AA7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(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= </w:t>
      </w:r>
      <w:r w:rsidRPr="005C5A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&lt; 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length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; ++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936830F" w14:textId="70793961" w:rsidR="00E1790F" w:rsidRPr="005C5AA7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5C5AA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 (!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].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checked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B4E9F82" w14:textId="5EDFB06C" w:rsidR="00E1790F" w:rsidRPr="005C5AA7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795E26"/>
          <w:kern w:val="0"/>
          <w:szCs w:val="20"/>
        </w:rPr>
        <w:t>push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[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i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]);</w:t>
      </w:r>
    </w:p>
    <w:p w14:paraId="3D224A9E" w14:textId="674C5591" w:rsidR="005C5AA7" w:rsidRDefault="005C5AA7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todoList</w:t>
      </w:r>
      <w:r w:rsidR="00E179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>배열의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중에서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checked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속성값이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false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것만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1790F">
        <w:rPr>
          <w:rFonts w:ascii="Consolas" w:eastAsia="굴림" w:hAnsi="Consolas" w:cs="굴림"/>
          <w:color w:val="000000"/>
          <w:kern w:val="0"/>
          <w:szCs w:val="20"/>
        </w:rPr>
        <w:t xml:space="preserve">list 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>배열에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>추가한다</w:t>
      </w:r>
      <w:r w:rsidR="00E1790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67B8AB7" w14:textId="7C859606" w:rsidR="00E1790F" w:rsidRDefault="00E1790F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4CE556B" w14:textId="5AAFD0BF" w:rsidR="00E1790F" w:rsidRPr="005C5AA7" w:rsidRDefault="00E1790F" w:rsidP="00E1790F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C5AA7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todo2Ref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5C5AA7">
        <w:rPr>
          <w:rFonts w:ascii="Consolas" w:eastAsia="굴림" w:hAnsi="Consolas" w:cs="굴림"/>
          <w:color w:val="795E26"/>
          <w:kern w:val="0"/>
          <w:szCs w:val="20"/>
        </w:rPr>
        <w:t>set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C5AA7">
        <w:rPr>
          <w:rFonts w:ascii="Consolas" w:eastAsia="굴림" w:hAnsi="Consolas" w:cs="굴림"/>
          <w:color w:val="001080"/>
          <w:kern w:val="0"/>
          <w:szCs w:val="20"/>
        </w:rPr>
        <w:t>list</w:t>
      </w:r>
      <w:r w:rsidRPr="005C5AA7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BD954A6" w14:textId="7AD346EA" w:rsidR="00E1790F" w:rsidRDefault="00E1790F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list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배열을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E15499">
        <w:rPr>
          <w:rFonts w:ascii="Consolas" w:eastAsia="굴림" w:hAnsi="Consolas" w:cs="굴림"/>
          <w:color w:val="000000"/>
          <w:kern w:val="0"/>
          <w:szCs w:val="20"/>
        </w:rPr>
        <w:t xml:space="preserve">firebase </w:t>
      </w:r>
      <w:r>
        <w:rPr>
          <w:rFonts w:ascii="Consolas" w:eastAsia="굴림" w:hAnsi="Consolas" w:cs="굴림"/>
          <w:color w:val="000000"/>
          <w:kern w:val="0"/>
          <w:szCs w:val="20"/>
        </w:rPr>
        <w:t>DB</w:t>
      </w:r>
      <w:r w:rsidR="00E15499"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 w:rsidR="00E15499">
        <w:rPr>
          <w:rFonts w:ascii="Consolas" w:eastAsia="굴림" w:hAnsi="Consolas" w:cs="굴림"/>
          <w:color w:val="000000"/>
          <w:kern w:val="0"/>
          <w:szCs w:val="20"/>
        </w:rPr>
        <w:t xml:space="preserve"> todo2 </w:t>
      </w:r>
      <w:r w:rsidR="00E15499">
        <w:rPr>
          <w:rFonts w:ascii="Consolas" w:eastAsia="굴림" w:hAnsi="Consolas" w:cs="굴림" w:hint="eastAsia"/>
          <w:color w:val="000000"/>
          <w:kern w:val="0"/>
          <w:szCs w:val="20"/>
        </w:rPr>
        <w:t>항목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3D9DEFD" w14:textId="084C72B5" w:rsidR="00E1790F" w:rsidRPr="00E15499" w:rsidRDefault="00E1790F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AD74FAE" w14:textId="77777777" w:rsidR="00E15499" w:rsidRPr="00E15499" w:rsidRDefault="00E15499" w:rsidP="00E15499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E15499">
        <w:rPr>
          <w:rFonts w:ascii="Consolas" w:eastAsia="굴림" w:hAnsi="Consolas" w:cs="굴림"/>
          <w:color w:val="001080"/>
          <w:kern w:val="0"/>
          <w:szCs w:val="20"/>
        </w:rPr>
        <w:t>app</w:t>
      </w:r>
      <w:r w:rsidRPr="00E15499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15499">
        <w:rPr>
          <w:rFonts w:ascii="Consolas" w:eastAsia="굴림" w:hAnsi="Consolas" w:cs="굴림"/>
          <w:color w:val="001080"/>
          <w:kern w:val="0"/>
          <w:szCs w:val="20"/>
        </w:rPr>
        <w:t>todoList</w:t>
      </w:r>
      <w:r w:rsidRPr="00E15499">
        <w:rPr>
          <w:rFonts w:ascii="Consolas" w:eastAsia="굴림" w:hAnsi="Consolas" w:cs="굴림"/>
          <w:color w:val="000000"/>
          <w:kern w:val="0"/>
          <w:szCs w:val="20"/>
        </w:rPr>
        <w:t>  = </w:t>
      </w:r>
      <w:r w:rsidRPr="00E15499">
        <w:rPr>
          <w:rFonts w:ascii="Consolas" w:eastAsia="굴림" w:hAnsi="Consolas" w:cs="굴림"/>
          <w:color w:val="001080"/>
          <w:kern w:val="0"/>
          <w:szCs w:val="20"/>
        </w:rPr>
        <w:t>snapshot</w:t>
      </w:r>
      <w:r w:rsidRPr="00E15499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E15499">
        <w:rPr>
          <w:rFonts w:ascii="Consolas" w:eastAsia="굴림" w:hAnsi="Consolas" w:cs="굴림"/>
          <w:color w:val="795E26"/>
          <w:kern w:val="0"/>
          <w:szCs w:val="20"/>
        </w:rPr>
        <w:t>val</w:t>
      </w:r>
      <w:r w:rsidRPr="00E15499">
        <w:rPr>
          <w:rFonts w:ascii="Consolas" w:eastAsia="굴림" w:hAnsi="Consolas" w:cs="굴림"/>
          <w:color w:val="000000"/>
          <w:kern w:val="0"/>
          <w:szCs w:val="20"/>
        </w:rPr>
        <w:t>() || [];</w:t>
      </w:r>
    </w:p>
    <w:p w14:paraId="06F72777" w14:textId="569F7323" w:rsidR="00E15499" w:rsidRDefault="00E15499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firebase DB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todo2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항목의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변경되면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앱으로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전달되고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코드가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실행된다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3E10D703" w14:textId="3E526A50" w:rsidR="00E15499" w:rsidRDefault="00E15499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그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변경된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값이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앱의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6215">
        <w:rPr>
          <w:rFonts w:ascii="Consolas" w:eastAsia="굴림" w:hAnsi="Consolas" w:cs="굴림"/>
          <w:color w:val="000000"/>
          <w:kern w:val="0"/>
          <w:szCs w:val="20"/>
        </w:rPr>
        <w:t xml:space="preserve">todoList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속성에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대입된다</w:t>
      </w:r>
      <w:r w:rsidR="00276215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AC5620A" w14:textId="014F17D1" w:rsidR="00276215" w:rsidRDefault="00276215" w:rsidP="005C5AA7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2515BE8" w14:textId="0CBDB207" w:rsidR="002F1501" w:rsidRDefault="002F1501">
      <w:pPr>
        <w:widowControl/>
        <w:wordWrap/>
        <w:autoSpaceDE/>
        <w:autoSpaceDN/>
        <w:spacing w:after="160" w:line="259" w:lineRule="auto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br w:type="page"/>
      </w:r>
    </w:p>
    <w:p w14:paraId="0D59AA06" w14:textId="21A79BA4" w:rsidR="005140CB" w:rsidRDefault="003E5EFA" w:rsidP="00A11873">
      <w:pPr>
        <w:widowControl/>
        <w:shd w:val="clear" w:color="auto" w:fill="FFFFFF"/>
        <w:wordWrap/>
        <w:autoSpaceDE/>
        <w:autoSpaceDN/>
        <w:spacing w:line="270" w:lineRule="atLeast"/>
        <w:jc w:val="left"/>
      </w:pPr>
      <w:r w:rsidRPr="003E5EFA">
        <w:rPr>
          <w:noProof/>
        </w:rPr>
        <w:lastRenderedPageBreak/>
        <w:drawing>
          <wp:inline distT="0" distB="0" distL="0" distR="0" wp14:anchorId="360A9994" wp14:editId="3E23600B">
            <wp:extent cx="4966855" cy="2547812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861" cy="25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5C6" w14:textId="657C7E19" w:rsidR="00460888" w:rsidRDefault="00460888">
      <w:pPr>
        <w:widowControl/>
        <w:wordWrap/>
        <w:autoSpaceDE/>
        <w:autoSpaceDN/>
        <w:spacing w:after="160" w:line="259" w:lineRule="auto"/>
      </w:pPr>
    </w:p>
    <w:p w14:paraId="73FE78D8" w14:textId="49E9CE3D" w:rsidR="002F1501" w:rsidRDefault="002F1501">
      <w:pPr>
        <w:widowControl/>
        <w:wordWrap/>
        <w:autoSpaceDE/>
        <w:autoSpaceDN/>
        <w:spacing w:after="160" w:line="259" w:lineRule="auto"/>
      </w:pPr>
      <w:r w:rsidRPr="002F1501">
        <w:rPr>
          <w:noProof/>
        </w:rPr>
        <w:drawing>
          <wp:inline distT="0" distB="0" distL="0" distR="0" wp14:anchorId="21E52A68" wp14:editId="6F9889C2">
            <wp:extent cx="5163271" cy="263879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D041" w14:textId="2FCC5240" w:rsidR="002F1501" w:rsidRDefault="002F1501">
      <w:pPr>
        <w:widowControl/>
        <w:wordWrap/>
        <w:autoSpaceDE/>
        <w:autoSpaceDN/>
        <w:spacing w:after="160" w:line="259" w:lineRule="auto"/>
      </w:pPr>
    </w:p>
    <w:p w14:paraId="4C7C27C2" w14:textId="77777777" w:rsidR="002F1501" w:rsidRDefault="002F1501">
      <w:pPr>
        <w:widowControl/>
        <w:wordWrap/>
        <w:autoSpaceDE/>
        <w:autoSpaceDN/>
        <w:spacing w:after="160" w:line="259" w:lineRule="auto"/>
      </w:pPr>
    </w:p>
    <w:sectPr w:rsidR="002F1501" w:rsidSect="00B12C18">
      <w:footerReference w:type="default" r:id="rId2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DF8A7" w14:textId="77777777" w:rsidR="00B7570A" w:rsidRDefault="00B7570A" w:rsidP="00B12C18">
      <w:r>
        <w:separator/>
      </w:r>
    </w:p>
  </w:endnote>
  <w:endnote w:type="continuationSeparator" w:id="0">
    <w:p w14:paraId="4A605E94" w14:textId="77777777" w:rsidR="00B7570A" w:rsidRDefault="00B7570A" w:rsidP="00B12C18">
      <w:r>
        <w:continuationSeparator/>
      </w:r>
    </w:p>
  </w:endnote>
  <w:endnote w:type="continuationNotice" w:id="1">
    <w:p w14:paraId="5661EBB4" w14:textId="77777777" w:rsidR="00B7570A" w:rsidRDefault="00B757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815573" w:rsidRPr="00B12C18" w:rsidRDefault="00815573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815573" w:rsidRDefault="00815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ABA57" w14:textId="77777777" w:rsidR="00B7570A" w:rsidRDefault="00B7570A" w:rsidP="00B12C18">
      <w:r>
        <w:separator/>
      </w:r>
    </w:p>
  </w:footnote>
  <w:footnote w:type="continuationSeparator" w:id="0">
    <w:p w14:paraId="3073FD5A" w14:textId="77777777" w:rsidR="00B7570A" w:rsidRDefault="00B7570A" w:rsidP="00B12C18">
      <w:r>
        <w:continuationSeparator/>
      </w:r>
    </w:p>
  </w:footnote>
  <w:footnote w:type="continuationNotice" w:id="1">
    <w:p w14:paraId="4CBB97A8" w14:textId="77777777" w:rsidR="00B7570A" w:rsidRDefault="00B757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14BA"/>
    <w:rsid w:val="000160F5"/>
    <w:rsid w:val="00016A5C"/>
    <w:rsid w:val="00021966"/>
    <w:rsid w:val="000223F0"/>
    <w:rsid w:val="00025722"/>
    <w:rsid w:val="00030D4A"/>
    <w:rsid w:val="00034572"/>
    <w:rsid w:val="00034866"/>
    <w:rsid w:val="00036CAF"/>
    <w:rsid w:val="000377BB"/>
    <w:rsid w:val="00040375"/>
    <w:rsid w:val="00041C92"/>
    <w:rsid w:val="000428D2"/>
    <w:rsid w:val="00045244"/>
    <w:rsid w:val="0005304F"/>
    <w:rsid w:val="00057523"/>
    <w:rsid w:val="00060E9D"/>
    <w:rsid w:val="00062A5A"/>
    <w:rsid w:val="000639B9"/>
    <w:rsid w:val="00070454"/>
    <w:rsid w:val="00070AC8"/>
    <w:rsid w:val="00071D5E"/>
    <w:rsid w:val="000729D9"/>
    <w:rsid w:val="00075027"/>
    <w:rsid w:val="00077B6D"/>
    <w:rsid w:val="000828C5"/>
    <w:rsid w:val="00090205"/>
    <w:rsid w:val="000907FF"/>
    <w:rsid w:val="00094E18"/>
    <w:rsid w:val="00095207"/>
    <w:rsid w:val="00096933"/>
    <w:rsid w:val="000A2969"/>
    <w:rsid w:val="000A39FF"/>
    <w:rsid w:val="000B5A24"/>
    <w:rsid w:val="000B73C7"/>
    <w:rsid w:val="000C3BB4"/>
    <w:rsid w:val="000C5328"/>
    <w:rsid w:val="000D2A8B"/>
    <w:rsid w:val="000D2A98"/>
    <w:rsid w:val="000D2C79"/>
    <w:rsid w:val="000D5B3C"/>
    <w:rsid w:val="000D6D12"/>
    <w:rsid w:val="000E1699"/>
    <w:rsid w:val="000E24EE"/>
    <w:rsid w:val="000E43BF"/>
    <w:rsid w:val="000F25E2"/>
    <w:rsid w:val="000F404B"/>
    <w:rsid w:val="000F56AA"/>
    <w:rsid w:val="000F7F95"/>
    <w:rsid w:val="00101CA8"/>
    <w:rsid w:val="00105F1F"/>
    <w:rsid w:val="00107510"/>
    <w:rsid w:val="00110876"/>
    <w:rsid w:val="00114DCD"/>
    <w:rsid w:val="001179C2"/>
    <w:rsid w:val="00120C14"/>
    <w:rsid w:val="001216CE"/>
    <w:rsid w:val="00121F3F"/>
    <w:rsid w:val="00121FDE"/>
    <w:rsid w:val="00123E4D"/>
    <w:rsid w:val="00127DE4"/>
    <w:rsid w:val="00133175"/>
    <w:rsid w:val="00134DC4"/>
    <w:rsid w:val="0014047A"/>
    <w:rsid w:val="00142722"/>
    <w:rsid w:val="001430FB"/>
    <w:rsid w:val="00144F24"/>
    <w:rsid w:val="0015159E"/>
    <w:rsid w:val="00152AD0"/>
    <w:rsid w:val="00160417"/>
    <w:rsid w:val="0016160C"/>
    <w:rsid w:val="0016412E"/>
    <w:rsid w:val="001657E8"/>
    <w:rsid w:val="001659A3"/>
    <w:rsid w:val="0017019E"/>
    <w:rsid w:val="00172F2A"/>
    <w:rsid w:val="001762D3"/>
    <w:rsid w:val="00176DCA"/>
    <w:rsid w:val="00177528"/>
    <w:rsid w:val="00177978"/>
    <w:rsid w:val="00180904"/>
    <w:rsid w:val="00181F04"/>
    <w:rsid w:val="001844F3"/>
    <w:rsid w:val="00190E9F"/>
    <w:rsid w:val="001910CE"/>
    <w:rsid w:val="00191B0A"/>
    <w:rsid w:val="00191F40"/>
    <w:rsid w:val="00194CA8"/>
    <w:rsid w:val="00195070"/>
    <w:rsid w:val="001A0FA4"/>
    <w:rsid w:val="001A121C"/>
    <w:rsid w:val="001A4521"/>
    <w:rsid w:val="001A4C2B"/>
    <w:rsid w:val="001A5082"/>
    <w:rsid w:val="001B01A5"/>
    <w:rsid w:val="001B228A"/>
    <w:rsid w:val="001B7D20"/>
    <w:rsid w:val="001C0D57"/>
    <w:rsid w:val="001C1AE9"/>
    <w:rsid w:val="001C72FD"/>
    <w:rsid w:val="001D50A4"/>
    <w:rsid w:val="001E0593"/>
    <w:rsid w:val="001E34EE"/>
    <w:rsid w:val="001E52F5"/>
    <w:rsid w:val="001F4175"/>
    <w:rsid w:val="0020772B"/>
    <w:rsid w:val="00214215"/>
    <w:rsid w:val="002161B8"/>
    <w:rsid w:val="002162CC"/>
    <w:rsid w:val="00221FC8"/>
    <w:rsid w:val="00224B5D"/>
    <w:rsid w:val="00226329"/>
    <w:rsid w:val="0023024A"/>
    <w:rsid w:val="00230789"/>
    <w:rsid w:val="00231304"/>
    <w:rsid w:val="00232EFE"/>
    <w:rsid w:val="00236695"/>
    <w:rsid w:val="00242B3A"/>
    <w:rsid w:val="002432C3"/>
    <w:rsid w:val="00244831"/>
    <w:rsid w:val="00245774"/>
    <w:rsid w:val="0025173A"/>
    <w:rsid w:val="00251D22"/>
    <w:rsid w:val="00253F88"/>
    <w:rsid w:val="00254DC2"/>
    <w:rsid w:val="00256A10"/>
    <w:rsid w:val="002637EA"/>
    <w:rsid w:val="00266991"/>
    <w:rsid w:val="00271942"/>
    <w:rsid w:val="00274B66"/>
    <w:rsid w:val="00275589"/>
    <w:rsid w:val="00276215"/>
    <w:rsid w:val="00277A47"/>
    <w:rsid w:val="00281FEC"/>
    <w:rsid w:val="002836CF"/>
    <w:rsid w:val="00290C13"/>
    <w:rsid w:val="002926E2"/>
    <w:rsid w:val="00294997"/>
    <w:rsid w:val="002968E9"/>
    <w:rsid w:val="002A6EFC"/>
    <w:rsid w:val="002B099B"/>
    <w:rsid w:val="002B130F"/>
    <w:rsid w:val="002B7CDB"/>
    <w:rsid w:val="002C260B"/>
    <w:rsid w:val="002C4D8F"/>
    <w:rsid w:val="002C78D5"/>
    <w:rsid w:val="002E17CE"/>
    <w:rsid w:val="002E3A37"/>
    <w:rsid w:val="002E483D"/>
    <w:rsid w:val="002E5C4A"/>
    <w:rsid w:val="002F1501"/>
    <w:rsid w:val="002F238A"/>
    <w:rsid w:val="002F28AF"/>
    <w:rsid w:val="002F2DB2"/>
    <w:rsid w:val="002F47EE"/>
    <w:rsid w:val="002F5D4E"/>
    <w:rsid w:val="002F6FB8"/>
    <w:rsid w:val="00302508"/>
    <w:rsid w:val="0030255D"/>
    <w:rsid w:val="00303E33"/>
    <w:rsid w:val="003136F2"/>
    <w:rsid w:val="00314A13"/>
    <w:rsid w:val="003173A7"/>
    <w:rsid w:val="00323F88"/>
    <w:rsid w:val="0032434B"/>
    <w:rsid w:val="003319C8"/>
    <w:rsid w:val="0033666D"/>
    <w:rsid w:val="00350E29"/>
    <w:rsid w:val="00351228"/>
    <w:rsid w:val="003601EA"/>
    <w:rsid w:val="00365CA4"/>
    <w:rsid w:val="00374A83"/>
    <w:rsid w:val="00376343"/>
    <w:rsid w:val="003769DF"/>
    <w:rsid w:val="003803F6"/>
    <w:rsid w:val="00390C52"/>
    <w:rsid w:val="0039576C"/>
    <w:rsid w:val="003973E0"/>
    <w:rsid w:val="003A0BC6"/>
    <w:rsid w:val="003A2D06"/>
    <w:rsid w:val="003B01A6"/>
    <w:rsid w:val="003B0FDB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610A"/>
    <w:rsid w:val="003E4C62"/>
    <w:rsid w:val="003E5EFA"/>
    <w:rsid w:val="003E60D9"/>
    <w:rsid w:val="003F137C"/>
    <w:rsid w:val="003F695B"/>
    <w:rsid w:val="004009AB"/>
    <w:rsid w:val="0040136E"/>
    <w:rsid w:val="00403C63"/>
    <w:rsid w:val="00403F00"/>
    <w:rsid w:val="004118FD"/>
    <w:rsid w:val="004204F3"/>
    <w:rsid w:val="00421A0D"/>
    <w:rsid w:val="00423D78"/>
    <w:rsid w:val="00426553"/>
    <w:rsid w:val="004304F9"/>
    <w:rsid w:val="004310DB"/>
    <w:rsid w:val="004439A2"/>
    <w:rsid w:val="00450CE3"/>
    <w:rsid w:val="0045100B"/>
    <w:rsid w:val="0045242B"/>
    <w:rsid w:val="00456091"/>
    <w:rsid w:val="004573E8"/>
    <w:rsid w:val="00457503"/>
    <w:rsid w:val="00460888"/>
    <w:rsid w:val="00463030"/>
    <w:rsid w:val="004630D9"/>
    <w:rsid w:val="00465F2A"/>
    <w:rsid w:val="00466827"/>
    <w:rsid w:val="0046699F"/>
    <w:rsid w:val="00472308"/>
    <w:rsid w:val="00472CF4"/>
    <w:rsid w:val="004738E4"/>
    <w:rsid w:val="00474C4F"/>
    <w:rsid w:val="00481996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4FB6"/>
    <w:rsid w:val="004C5012"/>
    <w:rsid w:val="004C76C8"/>
    <w:rsid w:val="004D08A8"/>
    <w:rsid w:val="004D2866"/>
    <w:rsid w:val="004D3131"/>
    <w:rsid w:val="004E373A"/>
    <w:rsid w:val="004E4CD1"/>
    <w:rsid w:val="004E7394"/>
    <w:rsid w:val="004F0083"/>
    <w:rsid w:val="004F562E"/>
    <w:rsid w:val="004F6028"/>
    <w:rsid w:val="004F778F"/>
    <w:rsid w:val="0050031D"/>
    <w:rsid w:val="005028DC"/>
    <w:rsid w:val="00504032"/>
    <w:rsid w:val="005113EB"/>
    <w:rsid w:val="005115FE"/>
    <w:rsid w:val="005140CB"/>
    <w:rsid w:val="005140E7"/>
    <w:rsid w:val="005148CE"/>
    <w:rsid w:val="00515A2B"/>
    <w:rsid w:val="00517AC2"/>
    <w:rsid w:val="00523300"/>
    <w:rsid w:val="00526EDB"/>
    <w:rsid w:val="00530C79"/>
    <w:rsid w:val="00530E33"/>
    <w:rsid w:val="00540537"/>
    <w:rsid w:val="00540B43"/>
    <w:rsid w:val="005425CF"/>
    <w:rsid w:val="00545128"/>
    <w:rsid w:val="005502F4"/>
    <w:rsid w:val="00552088"/>
    <w:rsid w:val="00553E7B"/>
    <w:rsid w:val="00555C5A"/>
    <w:rsid w:val="00565636"/>
    <w:rsid w:val="00567EA1"/>
    <w:rsid w:val="005714C7"/>
    <w:rsid w:val="00574501"/>
    <w:rsid w:val="00586E63"/>
    <w:rsid w:val="005874F3"/>
    <w:rsid w:val="00590396"/>
    <w:rsid w:val="005941C4"/>
    <w:rsid w:val="0059675C"/>
    <w:rsid w:val="00597373"/>
    <w:rsid w:val="005A37A4"/>
    <w:rsid w:val="005A5EC7"/>
    <w:rsid w:val="005B2175"/>
    <w:rsid w:val="005B7DBD"/>
    <w:rsid w:val="005C2910"/>
    <w:rsid w:val="005C3C39"/>
    <w:rsid w:val="005C5AA7"/>
    <w:rsid w:val="005C733C"/>
    <w:rsid w:val="005D3A15"/>
    <w:rsid w:val="005D6639"/>
    <w:rsid w:val="005D79F6"/>
    <w:rsid w:val="005E1109"/>
    <w:rsid w:val="005E2939"/>
    <w:rsid w:val="005E5353"/>
    <w:rsid w:val="005E5B26"/>
    <w:rsid w:val="005E6383"/>
    <w:rsid w:val="005F0044"/>
    <w:rsid w:val="005F0D56"/>
    <w:rsid w:val="005F383E"/>
    <w:rsid w:val="005F3C74"/>
    <w:rsid w:val="005F49DA"/>
    <w:rsid w:val="005F7958"/>
    <w:rsid w:val="00600CC4"/>
    <w:rsid w:val="00601540"/>
    <w:rsid w:val="006019AD"/>
    <w:rsid w:val="00606249"/>
    <w:rsid w:val="006129CC"/>
    <w:rsid w:val="006132D1"/>
    <w:rsid w:val="00613F05"/>
    <w:rsid w:val="006220F9"/>
    <w:rsid w:val="00626DEA"/>
    <w:rsid w:val="00632DEE"/>
    <w:rsid w:val="006350F4"/>
    <w:rsid w:val="0063693C"/>
    <w:rsid w:val="00637CBA"/>
    <w:rsid w:val="0064292A"/>
    <w:rsid w:val="00643FD9"/>
    <w:rsid w:val="00646CDF"/>
    <w:rsid w:val="00651414"/>
    <w:rsid w:val="00651D7B"/>
    <w:rsid w:val="006528F4"/>
    <w:rsid w:val="00654C8A"/>
    <w:rsid w:val="006555A4"/>
    <w:rsid w:val="006579CC"/>
    <w:rsid w:val="00660709"/>
    <w:rsid w:val="00666F0D"/>
    <w:rsid w:val="0067187B"/>
    <w:rsid w:val="00672AC3"/>
    <w:rsid w:val="006732ED"/>
    <w:rsid w:val="006817B3"/>
    <w:rsid w:val="00683AA9"/>
    <w:rsid w:val="006847F1"/>
    <w:rsid w:val="006858E1"/>
    <w:rsid w:val="00686B48"/>
    <w:rsid w:val="00687535"/>
    <w:rsid w:val="00691A0A"/>
    <w:rsid w:val="006A1101"/>
    <w:rsid w:val="006A2FF5"/>
    <w:rsid w:val="006A44B3"/>
    <w:rsid w:val="006A642D"/>
    <w:rsid w:val="006B3C2E"/>
    <w:rsid w:val="006B79C6"/>
    <w:rsid w:val="006C0D66"/>
    <w:rsid w:val="006C21C0"/>
    <w:rsid w:val="006C2D55"/>
    <w:rsid w:val="006C3413"/>
    <w:rsid w:val="006C5903"/>
    <w:rsid w:val="006D3B13"/>
    <w:rsid w:val="006E0B71"/>
    <w:rsid w:val="006E1098"/>
    <w:rsid w:val="006E12F1"/>
    <w:rsid w:val="006E7642"/>
    <w:rsid w:val="006F1AB8"/>
    <w:rsid w:val="006F306A"/>
    <w:rsid w:val="006F4853"/>
    <w:rsid w:val="006F7BAF"/>
    <w:rsid w:val="00701598"/>
    <w:rsid w:val="0070265C"/>
    <w:rsid w:val="007103AA"/>
    <w:rsid w:val="00712EEB"/>
    <w:rsid w:val="00714E44"/>
    <w:rsid w:val="0071696E"/>
    <w:rsid w:val="0071724B"/>
    <w:rsid w:val="00720B4B"/>
    <w:rsid w:val="00723C11"/>
    <w:rsid w:val="00726C84"/>
    <w:rsid w:val="00727322"/>
    <w:rsid w:val="007352F3"/>
    <w:rsid w:val="007410D3"/>
    <w:rsid w:val="00746D61"/>
    <w:rsid w:val="007475C1"/>
    <w:rsid w:val="007522AE"/>
    <w:rsid w:val="00753A16"/>
    <w:rsid w:val="00753C76"/>
    <w:rsid w:val="0077221F"/>
    <w:rsid w:val="00773C13"/>
    <w:rsid w:val="00774BF2"/>
    <w:rsid w:val="00782A2E"/>
    <w:rsid w:val="00785E43"/>
    <w:rsid w:val="007867C4"/>
    <w:rsid w:val="00794BCB"/>
    <w:rsid w:val="007954DA"/>
    <w:rsid w:val="00795CB8"/>
    <w:rsid w:val="007A3960"/>
    <w:rsid w:val="007A41B0"/>
    <w:rsid w:val="007A6231"/>
    <w:rsid w:val="007B0EA3"/>
    <w:rsid w:val="007B16EE"/>
    <w:rsid w:val="007B3EDA"/>
    <w:rsid w:val="007B4E30"/>
    <w:rsid w:val="007B6CF2"/>
    <w:rsid w:val="007D4019"/>
    <w:rsid w:val="007D4441"/>
    <w:rsid w:val="007D463C"/>
    <w:rsid w:val="007D53DC"/>
    <w:rsid w:val="007D690A"/>
    <w:rsid w:val="007E0A12"/>
    <w:rsid w:val="007E2E65"/>
    <w:rsid w:val="007E6115"/>
    <w:rsid w:val="008023C8"/>
    <w:rsid w:val="00806810"/>
    <w:rsid w:val="00806D63"/>
    <w:rsid w:val="0080790E"/>
    <w:rsid w:val="00815573"/>
    <w:rsid w:val="00821DAB"/>
    <w:rsid w:val="008234F6"/>
    <w:rsid w:val="008257B6"/>
    <w:rsid w:val="00831768"/>
    <w:rsid w:val="00832817"/>
    <w:rsid w:val="00833F05"/>
    <w:rsid w:val="0083686F"/>
    <w:rsid w:val="0084159E"/>
    <w:rsid w:val="008415E3"/>
    <w:rsid w:val="008469F4"/>
    <w:rsid w:val="008503D8"/>
    <w:rsid w:val="008539AF"/>
    <w:rsid w:val="00855F0E"/>
    <w:rsid w:val="00856FD5"/>
    <w:rsid w:val="00872119"/>
    <w:rsid w:val="00872B89"/>
    <w:rsid w:val="00873F40"/>
    <w:rsid w:val="00875976"/>
    <w:rsid w:val="00876758"/>
    <w:rsid w:val="00877E2D"/>
    <w:rsid w:val="00887836"/>
    <w:rsid w:val="00890732"/>
    <w:rsid w:val="008915E0"/>
    <w:rsid w:val="00896288"/>
    <w:rsid w:val="00896953"/>
    <w:rsid w:val="008A15EC"/>
    <w:rsid w:val="008A3FB6"/>
    <w:rsid w:val="008B0849"/>
    <w:rsid w:val="008B1D06"/>
    <w:rsid w:val="008B1DAE"/>
    <w:rsid w:val="008B408D"/>
    <w:rsid w:val="008C312A"/>
    <w:rsid w:val="008C452B"/>
    <w:rsid w:val="008C7901"/>
    <w:rsid w:val="008D3254"/>
    <w:rsid w:val="008D52E8"/>
    <w:rsid w:val="008D7EE4"/>
    <w:rsid w:val="008E3F3C"/>
    <w:rsid w:val="008E59B7"/>
    <w:rsid w:val="008F30A7"/>
    <w:rsid w:val="008F6D61"/>
    <w:rsid w:val="0090184B"/>
    <w:rsid w:val="00903BDC"/>
    <w:rsid w:val="00905752"/>
    <w:rsid w:val="00913622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31CF"/>
    <w:rsid w:val="00944015"/>
    <w:rsid w:val="00945A25"/>
    <w:rsid w:val="00945B30"/>
    <w:rsid w:val="00947582"/>
    <w:rsid w:val="00952EF0"/>
    <w:rsid w:val="00955B09"/>
    <w:rsid w:val="00955B40"/>
    <w:rsid w:val="009609CC"/>
    <w:rsid w:val="00960EB2"/>
    <w:rsid w:val="009624C5"/>
    <w:rsid w:val="00963A4A"/>
    <w:rsid w:val="00966C5C"/>
    <w:rsid w:val="00972923"/>
    <w:rsid w:val="00976DF8"/>
    <w:rsid w:val="009810C8"/>
    <w:rsid w:val="009879A8"/>
    <w:rsid w:val="00987CAD"/>
    <w:rsid w:val="009906DC"/>
    <w:rsid w:val="0099206C"/>
    <w:rsid w:val="009A2504"/>
    <w:rsid w:val="009A30A4"/>
    <w:rsid w:val="009A50BC"/>
    <w:rsid w:val="009A538A"/>
    <w:rsid w:val="009B0A07"/>
    <w:rsid w:val="009B3CE8"/>
    <w:rsid w:val="009B47F6"/>
    <w:rsid w:val="009B507C"/>
    <w:rsid w:val="009C0629"/>
    <w:rsid w:val="009C0687"/>
    <w:rsid w:val="009C65E5"/>
    <w:rsid w:val="009D0B7D"/>
    <w:rsid w:val="009D133E"/>
    <w:rsid w:val="009D201E"/>
    <w:rsid w:val="009D30A6"/>
    <w:rsid w:val="009E15B5"/>
    <w:rsid w:val="009E1962"/>
    <w:rsid w:val="009E2A93"/>
    <w:rsid w:val="009E401B"/>
    <w:rsid w:val="009E519E"/>
    <w:rsid w:val="009E5853"/>
    <w:rsid w:val="009F0C5C"/>
    <w:rsid w:val="009F1A85"/>
    <w:rsid w:val="009F2902"/>
    <w:rsid w:val="009F6231"/>
    <w:rsid w:val="00A0228D"/>
    <w:rsid w:val="00A0422A"/>
    <w:rsid w:val="00A05F5E"/>
    <w:rsid w:val="00A101AB"/>
    <w:rsid w:val="00A11873"/>
    <w:rsid w:val="00A166C1"/>
    <w:rsid w:val="00A204E1"/>
    <w:rsid w:val="00A21E51"/>
    <w:rsid w:val="00A22275"/>
    <w:rsid w:val="00A259E6"/>
    <w:rsid w:val="00A26B40"/>
    <w:rsid w:val="00A26ED4"/>
    <w:rsid w:val="00A2765E"/>
    <w:rsid w:val="00A278B0"/>
    <w:rsid w:val="00A308B9"/>
    <w:rsid w:val="00A308D4"/>
    <w:rsid w:val="00A44C96"/>
    <w:rsid w:val="00A52C88"/>
    <w:rsid w:val="00A52E39"/>
    <w:rsid w:val="00A53ADD"/>
    <w:rsid w:val="00A542DF"/>
    <w:rsid w:val="00A60B6F"/>
    <w:rsid w:val="00A652DF"/>
    <w:rsid w:val="00A7169A"/>
    <w:rsid w:val="00A76AEC"/>
    <w:rsid w:val="00A852D9"/>
    <w:rsid w:val="00A8549A"/>
    <w:rsid w:val="00A85A47"/>
    <w:rsid w:val="00A862CC"/>
    <w:rsid w:val="00A8665B"/>
    <w:rsid w:val="00A86C98"/>
    <w:rsid w:val="00A86CD4"/>
    <w:rsid w:val="00A87E85"/>
    <w:rsid w:val="00A91BD9"/>
    <w:rsid w:val="00A9487C"/>
    <w:rsid w:val="00A95E30"/>
    <w:rsid w:val="00A969CD"/>
    <w:rsid w:val="00AA204B"/>
    <w:rsid w:val="00AA6E79"/>
    <w:rsid w:val="00AB31F5"/>
    <w:rsid w:val="00AB5B8D"/>
    <w:rsid w:val="00AB61A7"/>
    <w:rsid w:val="00AB7B84"/>
    <w:rsid w:val="00AC0ABC"/>
    <w:rsid w:val="00AC3E43"/>
    <w:rsid w:val="00AC43EC"/>
    <w:rsid w:val="00AC4B1F"/>
    <w:rsid w:val="00AC6871"/>
    <w:rsid w:val="00AC7DF6"/>
    <w:rsid w:val="00AD23B8"/>
    <w:rsid w:val="00AD28FA"/>
    <w:rsid w:val="00AD391E"/>
    <w:rsid w:val="00AD5844"/>
    <w:rsid w:val="00AE2CA7"/>
    <w:rsid w:val="00AE2DAD"/>
    <w:rsid w:val="00AF21A0"/>
    <w:rsid w:val="00AF461F"/>
    <w:rsid w:val="00AF5142"/>
    <w:rsid w:val="00B01F64"/>
    <w:rsid w:val="00B02303"/>
    <w:rsid w:val="00B03FB0"/>
    <w:rsid w:val="00B06D3F"/>
    <w:rsid w:val="00B07DCC"/>
    <w:rsid w:val="00B11283"/>
    <w:rsid w:val="00B12C18"/>
    <w:rsid w:val="00B14F3D"/>
    <w:rsid w:val="00B14FAC"/>
    <w:rsid w:val="00B16E53"/>
    <w:rsid w:val="00B304DA"/>
    <w:rsid w:val="00B3736F"/>
    <w:rsid w:val="00B37F0E"/>
    <w:rsid w:val="00B51508"/>
    <w:rsid w:val="00B5331D"/>
    <w:rsid w:val="00B5535F"/>
    <w:rsid w:val="00B55F0B"/>
    <w:rsid w:val="00B56A9D"/>
    <w:rsid w:val="00B57B89"/>
    <w:rsid w:val="00B60293"/>
    <w:rsid w:val="00B60EA3"/>
    <w:rsid w:val="00B640AD"/>
    <w:rsid w:val="00B64ED7"/>
    <w:rsid w:val="00B66AE8"/>
    <w:rsid w:val="00B7026E"/>
    <w:rsid w:val="00B70BB4"/>
    <w:rsid w:val="00B749D8"/>
    <w:rsid w:val="00B756EB"/>
    <w:rsid w:val="00B7570A"/>
    <w:rsid w:val="00B77F2A"/>
    <w:rsid w:val="00B82347"/>
    <w:rsid w:val="00B852C3"/>
    <w:rsid w:val="00B86D25"/>
    <w:rsid w:val="00B86FAD"/>
    <w:rsid w:val="00B8708A"/>
    <w:rsid w:val="00B878E0"/>
    <w:rsid w:val="00B90904"/>
    <w:rsid w:val="00B90A59"/>
    <w:rsid w:val="00B91A60"/>
    <w:rsid w:val="00B92F86"/>
    <w:rsid w:val="00B933EE"/>
    <w:rsid w:val="00B97BAD"/>
    <w:rsid w:val="00BA5555"/>
    <w:rsid w:val="00BA7BF7"/>
    <w:rsid w:val="00BB0A85"/>
    <w:rsid w:val="00BB1670"/>
    <w:rsid w:val="00BB2C32"/>
    <w:rsid w:val="00BB6849"/>
    <w:rsid w:val="00BC6DA7"/>
    <w:rsid w:val="00BC71D0"/>
    <w:rsid w:val="00BC7843"/>
    <w:rsid w:val="00BD0079"/>
    <w:rsid w:val="00BD2A13"/>
    <w:rsid w:val="00BD35EA"/>
    <w:rsid w:val="00BE0A7B"/>
    <w:rsid w:val="00BE1124"/>
    <w:rsid w:val="00BE113C"/>
    <w:rsid w:val="00BE3660"/>
    <w:rsid w:val="00BE6759"/>
    <w:rsid w:val="00BF11A4"/>
    <w:rsid w:val="00BF34CE"/>
    <w:rsid w:val="00BF5B55"/>
    <w:rsid w:val="00BF5CCA"/>
    <w:rsid w:val="00BF742C"/>
    <w:rsid w:val="00C01C34"/>
    <w:rsid w:val="00C02C08"/>
    <w:rsid w:val="00C0361F"/>
    <w:rsid w:val="00C052FD"/>
    <w:rsid w:val="00C11FF7"/>
    <w:rsid w:val="00C1234B"/>
    <w:rsid w:val="00C15CB1"/>
    <w:rsid w:val="00C21454"/>
    <w:rsid w:val="00C2216F"/>
    <w:rsid w:val="00C22468"/>
    <w:rsid w:val="00C238CC"/>
    <w:rsid w:val="00C23C11"/>
    <w:rsid w:val="00C271DA"/>
    <w:rsid w:val="00C27E8A"/>
    <w:rsid w:val="00C30F49"/>
    <w:rsid w:val="00C31009"/>
    <w:rsid w:val="00C32843"/>
    <w:rsid w:val="00C3323D"/>
    <w:rsid w:val="00C352DD"/>
    <w:rsid w:val="00C402FB"/>
    <w:rsid w:val="00C41DD2"/>
    <w:rsid w:val="00C44E24"/>
    <w:rsid w:val="00C45A76"/>
    <w:rsid w:val="00C541BF"/>
    <w:rsid w:val="00C55BDE"/>
    <w:rsid w:val="00C57B80"/>
    <w:rsid w:val="00C63758"/>
    <w:rsid w:val="00C66CA3"/>
    <w:rsid w:val="00C676B4"/>
    <w:rsid w:val="00C73FE2"/>
    <w:rsid w:val="00C77795"/>
    <w:rsid w:val="00C81961"/>
    <w:rsid w:val="00C8273B"/>
    <w:rsid w:val="00C84036"/>
    <w:rsid w:val="00C866CC"/>
    <w:rsid w:val="00C960DB"/>
    <w:rsid w:val="00C97ED7"/>
    <w:rsid w:val="00CA2500"/>
    <w:rsid w:val="00CB354B"/>
    <w:rsid w:val="00CB6640"/>
    <w:rsid w:val="00CC1836"/>
    <w:rsid w:val="00CC485A"/>
    <w:rsid w:val="00CC5B13"/>
    <w:rsid w:val="00CC66FF"/>
    <w:rsid w:val="00CC6834"/>
    <w:rsid w:val="00CD0904"/>
    <w:rsid w:val="00CD09DD"/>
    <w:rsid w:val="00CD2CA2"/>
    <w:rsid w:val="00CD34C3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4F6B"/>
    <w:rsid w:val="00D25E4A"/>
    <w:rsid w:val="00D27B74"/>
    <w:rsid w:val="00D27F15"/>
    <w:rsid w:val="00D31EBB"/>
    <w:rsid w:val="00D35873"/>
    <w:rsid w:val="00D35F46"/>
    <w:rsid w:val="00D36027"/>
    <w:rsid w:val="00D36F89"/>
    <w:rsid w:val="00D44757"/>
    <w:rsid w:val="00D50A9D"/>
    <w:rsid w:val="00D52687"/>
    <w:rsid w:val="00D542F4"/>
    <w:rsid w:val="00D55CF5"/>
    <w:rsid w:val="00D571C4"/>
    <w:rsid w:val="00D64B8C"/>
    <w:rsid w:val="00D64EC7"/>
    <w:rsid w:val="00D65514"/>
    <w:rsid w:val="00D723D7"/>
    <w:rsid w:val="00D72F52"/>
    <w:rsid w:val="00D735FD"/>
    <w:rsid w:val="00D73B48"/>
    <w:rsid w:val="00D749B4"/>
    <w:rsid w:val="00D74A5F"/>
    <w:rsid w:val="00D86D33"/>
    <w:rsid w:val="00D870D1"/>
    <w:rsid w:val="00D873E4"/>
    <w:rsid w:val="00D971C4"/>
    <w:rsid w:val="00D97399"/>
    <w:rsid w:val="00DA032C"/>
    <w:rsid w:val="00DA0928"/>
    <w:rsid w:val="00DB02F1"/>
    <w:rsid w:val="00DB03E1"/>
    <w:rsid w:val="00DB143C"/>
    <w:rsid w:val="00DB207C"/>
    <w:rsid w:val="00DB2F87"/>
    <w:rsid w:val="00DB4DFC"/>
    <w:rsid w:val="00DB6D62"/>
    <w:rsid w:val="00DC1275"/>
    <w:rsid w:val="00DC4122"/>
    <w:rsid w:val="00DC4866"/>
    <w:rsid w:val="00DC7642"/>
    <w:rsid w:val="00DD7926"/>
    <w:rsid w:val="00DE246D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499"/>
    <w:rsid w:val="00E1594D"/>
    <w:rsid w:val="00E173CB"/>
    <w:rsid w:val="00E17419"/>
    <w:rsid w:val="00E1790F"/>
    <w:rsid w:val="00E17A6D"/>
    <w:rsid w:val="00E17C33"/>
    <w:rsid w:val="00E20DCB"/>
    <w:rsid w:val="00E20E77"/>
    <w:rsid w:val="00E237B0"/>
    <w:rsid w:val="00E27790"/>
    <w:rsid w:val="00E35E02"/>
    <w:rsid w:val="00E370C0"/>
    <w:rsid w:val="00E37306"/>
    <w:rsid w:val="00E4039B"/>
    <w:rsid w:val="00E422CC"/>
    <w:rsid w:val="00E47C60"/>
    <w:rsid w:val="00E50655"/>
    <w:rsid w:val="00E612F9"/>
    <w:rsid w:val="00E64F4F"/>
    <w:rsid w:val="00E658E1"/>
    <w:rsid w:val="00E659B9"/>
    <w:rsid w:val="00E66E4B"/>
    <w:rsid w:val="00E71424"/>
    <w:rsid w:val="00E74242"/>
    <w:rsid w:val="00E757E5"/>
    <w:rsid w:val="00E82B65"/>
    <w:rsid w:val="00E82FFB"/>
    <w:rsid w:val="00E85D1D"/>
    <w:rsid w:val="00E91E92"/>
    <w:rsid w:val="00E92112"/>
    <w:rsid w:val="00E93CBA"/>
    <w:rsid w:val="00E94053"/>
    <w:rsid w:val="00E952D0"/>
    <w:rsid w:val="00E97723"/>
    <w:rsid w:val="00EA262E"/>
    <w:rsid w:val="00EA47F0"/>
    <w:rsid w:val="00EA6F4C"/>
    <w:rsid w:val="00EB358A"/>
    <w:rsid w:val="00EB3A29"/>
    <w:rsid w:val="00EB5BD1"/>
    <w:rsid w:val="00EB6052"/>
    <w:rsid w:val="00EB7841"/>
    <w:rsid w:val="00EB790E"/>
    <w:rsid w:val="00EC1A32"/>
    <w:rsid w:val="00EC4977"/>
    <w:rsid w:val="00EC5160"/>
    <w:rsid w:val="00EC6242"/>
    <w:rsid w:val="00ED4D49"/>
    <w:rsid w:val="00EE047E"/>
    <w:rsid w:val="00EE2D4F"/>
    <w:rsid w:val="00EE5E4A"/>
    <w:rsid w:val="00EF137D"/>
    <w:rsid w:val="00EF37B7"/>
    <w:rsid w:val="00EF3BDC"/>
    <w:rsid w:val="00F01150"/>
    <w:rsid w:val="00F0598A"/>
    <w:rsid w:val="00F12F8A"/>
    <w:rsid w:val="00F147D8"/>
    <w:rsid w:val="00F16267"/>
    <w:rsid w:val="00F162A3"/>
    <w:rsid w:val="00F16DD6"/>
    <w:rsid w:val="00F16F01"/>
    <w:rsid w:val="00F17127"/>
    <w:rsid w:val="00F20D0F"/>
    <w:rsid w:val="00F255F3"/>
    <w:rsid w:val="00F27942"/>
    <w:rsid w:val="00F40B49"/>
    <w:rsid w:val="00F41488"/>
    <w:rsid w:val="00F41703"/>
    <w:rsid w:val="00F4232F"/>
    <w:rsid w:val="00F45F42"/>
    <w:rsid w:val="00F56E2D"/>
    <w:rsid w:val="00F579D5"/>
    <w:rsid w:val="00F57BA4"/>
    <w:rsid w:val="00F60D28"/>
    <w:rsid w:val="00F6235F"/>
    <w:rsid w:val="00F6267D"/>
    <w:rsid w:val="00F73468"/>
    <w:rsid w:val="00F76341"/>
    <w:rsid w:val="00F76562"/>
    <w:rsid w:val="00F80A28"/>
    <w:rsid w:val="00F933F2"/>
    <w:rsid w:val="00F93C1D"/>
    <w:rsid w:val="00FA4360"/>
    <w:rsid w:val="00FA714C"/>
    <w:rsid w:val="00FB0BC8"/>
    <w:rsid w:val="00FB20CE"/>
    <w:rsid w:val="00FB70A4"/>
    <w:rsid w:val="00FC1291"/>
    <w:rsid w:val="00FC1516"/>
    <w:rsid w:val="00FC2BB9"/>
    <w:rsid w:val="00FC4454"/>
    <w:rsid w:val="00FC539C"/>
    <w:rsid w:val="00FD2401"/>
    <w:rsid w:val="00FD334A"/>
    <w:rsid w:val="00FD382A"/>
    <w:rsid w:val="00FD4E77"/>
    <w:rsid w:val="00FD791C"/>
    <w:rsid w:val="00FE0346"/>
    <w:rsid w:val="00FE3E61"/>
    <w:rsid w:val="00FE49AF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1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21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1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21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215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2142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4215"/>
  </w:style>
  <w:style w:type="character" w:customStyle="1" w:styleId="Heading1Char">
    <w:name w:val="Heading 1 Char"/>
    <w:basedOn w:val="DefaultParagraphFont"/>
    <w:link w:val="Heading1"/>
    <w:uiPriority w:val="9"/>
    <w:rsid w:val="0021421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21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21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2142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214215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214215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214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214215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214215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2142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14215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14215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14215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14215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214215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21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421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4215"/>
  </w:style>
  <w:style w:type="character" w:customStyle="1" w:styleId="DateChar">
    <w:name w:val="Date Char"/>
    <w:basedOn w:val="DefaultParagraphFont"/>
    <w:link w:val="Date"/>
    <w:uiPriority w:val="99"/>
    <w:semiHidden/>
    <w:rsid w:val="00214215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214215"/>
  </w:style>
  <w:style w:type="paragraph" w:styleId="TOC2">
    <w:name w:val="toc 2"/>
    <w:basedOn w:val="Normal"/>
    <w:next w:val="Normal"/>
    <w:autoRedefine/>
    <w:uiPriority w:val="39"/>
    <w:unhideWhenUsed/>
    <w:rsid w:val="00214215"/>
    <w:pPr>
      <w:ind w:leftChars="200" w:left="425"/>
    </w:pPr>
  </w:style>
  <w:style w:type="character" w:customStyle="1" w:styleId="ng-binding">
    <w:name w:val="ng-binding"/>
    <w:basedOn w:val="DefaultParagraphFont"/>
    <w:rsid w:val="00214215"/>
  </w:style>
  <w:style w:type="paragraph" w:styleId="NormalWeb">
    <w:name w:val="Normal (Web)"/>
    <w:basedOn w:val="Normal"/>
    <w:uiPriority w:val="99"/>
    <w:unhideWhenUsed/>
    <w:rsid w:val="002142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214215"/>
  </w:style>
  <w:style w:type="paragraph" w:customStyle="1" w:styleId="a1">
    <w:name w:val="코드표"/>
    <w:basedOn w:val="Normal"/>
    <w:link w:val="Char1"/>
    <w:qFormat/>
    <w:rsid w:val="00214215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214215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214215"/>
  </w:style>
  <w:style w:type="character" w:customStyle="1" w:styleId="im">
    <w:name w:val="im"/>
    <w:basedOn w:val="DefaultParagraphFont"/>
    <w:rsid w:val="00214215"/>
  </w:style>
  <w:style w:type="paragraph" w:customStyle="1" w:styleId="a2">
    <w:name w:val="바탕글"/>
    <w:basedOn w:val="Normal"/>
    <w:rsid w:val="0021421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21421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2142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21421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21421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21421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214215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214215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8C84-02F7-40CD-8B9D-FADEFFD1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2238</TotalTime>
  <Pages>36</Pages>
  <Words>5051</Words>
  <Characters>28796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815</cp:revision>
  <dcterms:created xsi:type="dcterms:W3CDTF">2016-08-29T22:19:00Z</dcterms:created>
  <dcterms:modified xsi:type="dcterms:W3CDTF">2020-05-11T04:51:00Z</dcterms:modified>
</cp:coreProperties>
</file>