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77511AB4" w:rsidR="003601EA" w:rsidRPr="00D64B8C" w:rsidRDefault="00CB75BF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R</w:t>
      </w:r>
      <w:r>
        <w:rPr>
          <w:sz w:val="48"/>
          <w:szCs w:val="52"/>
        </w:rPr>
        <w:t>EST API</w:t>
      </w:r>
    </w:p>
    <w:p w14:paraId="139A3EA0" w14:textId="35EFA7C5" w:rsidR="00D64B8C" w:rsidRDefault="00CB75BF" w:rsidP="00F579D5">
      <w:r>
        <w:t>2020-05-15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3F3B5D26" w:rsidR="00BF5CCA" w:rsidRDefault="00CB75BF" w:rsidP="00F579D5">
      <w:r>
        <w:rPr>
          <w:rFonts w:hint="eastAsia"/>
        </w:rPr>
        <w:t>R</w:t>
      </w:r>
      <w:r>
        <w:t xml:space="preserve">EST API </w:t>
      </w:r>
      <w:r>
        <w:rPr>
          <w:rFonts w:hint="eastAsia"/>
        </w:rPr>
        <w:t>이해</w:t>
      </w:r>
    </w:p>
    <w:p w14:paraId="63714847" w14:textId="673FFAE2" w:rsidR="00CB75BF" w:rsidRDefault="00CB75BF" w:rsidP="00F579D5">
      <w:r>
        <w:rPr>
          <w:rFonts w:hint="eastAsia"/>
        </w:rPr>
        <w:t>a</w:t>
      </w:r>
      <w:r>
        <w:t xml:space="preserve">sios </w:t>
      </w:r>
      <w:r>
        <w:rPr>
          <w:rFonts w:hint="eastAsia"/>
        </w:rPr>
        <w:t>사용법</w:t>
      </w:r>
    </w:p>
    <w:p w14:paraId="47D21A5A" w14:textId="1E9E6BAA" w:rsidR="00D64B8C" w:rsidRDefault="00D64B8C" w:rsidP="00F579D5"/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3775057C" w14:textId="36B62392" w:rsidR="00717290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0671991" w:history="1">
        <w:r w:rsidR="00717290" w:rsidRPr="003246AE">
          <w:rPr>
            <w:rStyle w:val="Hyperlink"/>
            <w:rFonts w:hAnsi="굴림체"/>
            <w:noProof/>
          </w:rPr>
          <w:t>1.</w:t>
        </w:r>
        <w:r w:rsidR="00717290" w:rsidRPr="003246AE">
          <w:rPr>
            <w:rStyle w:val="Hyperlink"/>
            <w:noProof/>
          </w:rPr>
          <w:t xml:space="preserve"> REST API</w:t>
        </w:r>
        <w:r w:rsidR="00717290">
          <w:rPr>
            <w:noProof/>
            <w:webHidden/>
          </w:rPr>
          <w:tab/>
        </w:r>
        <w:r w:rsidR="00717290">
          <w:rPr>
            <w:noProof/>
            <w:webHidden/>
          </w:rPr>
          <w:fldChar w:fldCharType="begin"/>
        </w:r>
        <w:r w:rsidR="00717290">
          <w:rPr>
            <w:noProof/>
            <w:webHidden/>
          </w:rPr>
          <w:instrText xml:space="preserve"> PAGEREF _Toc40671991 \h </w:instrText>
        </w:r>
        <w:r w:rsidR="00717290">
          <w:rPr>
            <w:noProof/>
            <w:webHidden/>
          </w:rPr>
        </w:r>
        <w:r w:rsidR="00717290">
          <w:rPr>
            <w:noProof/>
            <w:webHidden/>
          </w:rPr>
          <w:fldChar w:fldCharType="separate"/>
        </w:r>
        <w:r w:rsidR="00717290">
          <w:rPr>
            <w:noProof/>
            <w:webHidden/>
          </w:rPr>
          <w:t>2</w:t>
        </w:r>
        <w:r w:rsidR="00717290">
          <w:rPr>
            <w:noProof/>
            <w:webHidden/>
          </w:rPr>
          <w:fldChar w:fldCharType="end"/>
        </w:r>
      </w:hyperlink>
    </w:p>
    <w:p w14:paraId="1F604236" w14:textId="2F9BF6C6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1992" w:history="1">
        <w:r w:rsidRPr="003246AE">
          <w:rPr>
            <w:rStyle w:val="Hyperlink"/>
            <w:noProof/>
          </w:rPr>
          <w:t>1) REST API는 무엇인가?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D8D521" w14:textId="7B6E691C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1993" w:history="1">
        <w:r w:rsidRPr="003246AE">
          <w:rPr>
            <w:rStyle w:val="Hyperlink"/>
            <w:noProof/>
          </w:rPr>
          <w:t>2) 프론트엔드와 백엔드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751FB6" w14:textId="414E6B66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1994" w:history="1">
        <w:r w:rsidRPr="003246AE">
          <w:rPr>
            <w:rStyle w:val="Hyperlink"/>
            <w:noProof/>
          </w:rPr>
          <w:t>3) request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4E8952" w14:textId="1CA25EE0" w:rsidR="00717290" w:rsidRDefault="0071729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0671995" w:history="1">
        <w:r w:rsidRPr="003246AE">
          <w:rPr>
            <w:rStyle w:val="Hyperlink"/>
            <w:rFonts w:hAnsi="굴림체"/>
            <w:noProof/>
          </w:rPr>
          <w:t>2.</w:t>
        </w:r>
        <w:r w:rsidRPr="003246AE">
          <w:rPr>
            <w:rStyle w:val="Hyperlink"/>
            <w:noProof/>
          </w:rPr>
          <w:t xml:space="preserve"> JSON 형식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F6E088" w14:textId="1BECEC7D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1996" w:history="1">
        <w:r w:rsidRPr="003246AE">
          <w:rPr>
            <w:rStyle w:val="Hyperlink"/>
            <w:noProof/>
          </w:rPr>
          <w:t>1) JSON 형시의 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10C820" w14:textId="49B4192F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1997" w:history="1">
        <w:r w:rsidRPr="003246AE">
          <w:rPr>
            <w:rStyle w:val="Hyperlink"/>
            <w:noProof/>
          </w:rPr>
          <w:t>2) serialization / unserialization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DA643E" w14:textId="41A4541B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1998" w:history="1">
        <w:r w:rsidRPr="003246AE">
          <w:rPr>
            <w:rStyle w:val="Hyperlink"/>
            <w:noProof/>
          </w:rPr>
          <w:t>3) serialization / unserialization 활용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4478AA" w14:textId="00C5F85C" w:rsidR="00717290" w:rsidRDefault="0071729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0671999" w:history="1">
        <w:r w:rsidRPr="003246AE">
          <w:rPr>
            <w:rStyle w:val="Hyperlink"/>
            <w:rFonts w:hAnsi="굴림체"/>
            <w:noProof/>
          </w:rPr>
          <w:t>3.</w:t>
        </w:r>
        <w:r w:rsidRPr="003246AE">
          <w:rPr>
            <w:rStyle w:val="Hyperlink"/>
            <w:noProof/>
          </w:rPr>
          <w:t xml:space="preserve"> firebase realtime database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D5D8F0" w14:textId="05925627" w:rsidR="00717290" w:rsidRDefault="0071729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0672000" w:history="1">
        <w:r w:rsidRPr="003246AE">
          <w:rPr>
            <w:rStyle w:val="Hyperlink"/>
            <w:rFonts w:hAnsi="굴림체"/>
            <w:noProof/>
          </w:rPr>
          <w:t>4.</w:t>
        </w:r>
        <w:r w:rsidRPr="003246AE">
          <w:rPr>
            <w:rStyle w:val="Hyperlink"/>
            <w:noProof/>
          </w:rPr>
          <w:t xml:space="preserve"> axios 라이브러리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F05E74" w14:textId="5154313F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2001" w:history="1">
        <w:r w:rsidRPr="003246AE">
          <w:rPr>
            <w:rStyle w:val="Hyperlink"/>
            <w:noProof/>
          </w:rPr>
          <w:t>1) 사용법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647E3B" w14:textId="0E8306CE" w:rsidR="00717290" w:rsidRDefault="0071729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0672002" w:history="1">
        <w:r w:rsidRPr="003246AE">
          <w:rPr>
            <w:rStyle w:val="Hyperlink"/>
            <w:rFonts w:hAnsi="굴림체"/>
            <w:noProof/>
          </w:rPr>
          <w:t>5.</w:t>
        </w:r>
        <w:r w:rsidRPr="003246AE">
          <w:rPr>
            <w:rStyle w:val="Hyperlink"/>
            <w:noProof/>
          </w:rPr>
          <w:t xml:space="preserve"> todo 앱5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4B5B1A" w14:textId="2130D67F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2003" w:history="1">
        <w:r w:rsidRPr="003246AE">
          <w:rPr>
            <w:rStyle w:val="Hyperlink"/>
            <w:noProof/>
          </w:rPr>
          <w:t>1) todo51.html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F2BABA" w14:textId="37964F53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2004" w:history="1">
        <w:r w:rsidRPr="003246AE">
          <w:rPr>
            <w:rStyle w:val="Hyperlink"/>
            <w:noProof/>
          </w:rPr>
          <w:t>2) todo52.html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F259F3" w14:textId="0B1C7641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2005" w:history="1">
        <w:r w:rsidRPr="003246AE">
          <w:rPr>
            <w:rStyle w:val="Hyperlink"/>
            <w:noProof/>
          </w:rPr>
          <w:t>3) todo53.html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7173CD" w14:textId="1CD924BA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2006" w:history="1">
        <w:r w:rsidRPr="003246AE">
          <w:rPr>
            <w:rStyle w:val="Hyperlink"/>
            <w:noProof/>
          </w:rPr>
          <w:t>4) todo54.html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7465FA" w14:textId="078E7806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2007" w:history="1">
        <w:r w:rsidRPr="003246AE">
          <w:rPr>
            <w:rStyle w:val="Hyperlink"/>
            <w:noProof/>
          </w:rPr>
          <w:t>5) todo55.html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78EDE2" w14:textId="431C3089" w:rsidR="00717290" w:rsidRDefault="0071729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0672008" w:history="1">
        <w:r w:rsidRPr="003246AE">
          <w:rPr>
            <w:rStyle w:val="Hyperlink"/>
            <w:rFonts w:hAnsi="굴림체"/>
            <w:noProof/>
          </w:rPr>
          <w:t>6.</w:t>
        </w:r>
        <w:r w:rsidRPr="003246AE">
          <w:rPr>
            <w:rStyle w:val="Hyperlink"/>
            <w:noProof/>
          </w:rPr>
          <w:t xml:space="preserve">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4AA435" w14:textId="3B618055" w:rsidR="00717290" w:rsidRDefault="0071729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672009" w:history="1">
        <w:r w:rsidRPr="003246AE">
          <w:rPr>
            <w:rStyle w:val="Hyperlink"/>
            <w:noProof/>
          </w:rPr>
          <w:t>1) todo17.html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2139BF8" w14:textId="128A6C6F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C38942" w14:textId="77777777" w:rsidR="004F0120" w:rsidRDefault="00CB75BF" w:rsidP="00F80A28">
      <w:pPr>
        <w:pStyle w:val="Heading1"/>
      </w:pPr>
      <w:bookmarkStart w:id="0" w:name="_Toc40671991"/>
      <w:r>
        <w:rPr>
          <w:rFonts w:hint="eastAsia"/>
        </w:rPr>
        <w:lastRenderedPageBreak/>
        <w:t>R</w:t>
      </w:r>
      <w:r>
        <w:t>EST API</w:t>
      </w:r>
      <w:bookmarkEnd w:id="0"/>
    </w:p>
    <w:p w14:paraId="3C13F728" w14:textId="5263410E" w:rsidR="00F80A28" w:rsidRDefault="00F80A28" w:rsidP="00F80A28"/>
    <w:p w14:paraId="64FD965E" w14:textId="459D01C4" w:rsidR="00F80A28" w:rsidRDefault="0087430F" w:rsidP="00F80A28">
      <w:pPr>
        <w:pStyle w:val="Heading2"/>
      </w:pPr>
      <w:bookmarkStart w:id="1" w:name="_Toc40671992"/>
      <w:r>
        <w:rPr>
          <w:rFonts w:hint="eastAsia"/>
        </w:rPr>
        <w:t>R</w:t>
      </w:r>
      <w:r>
        <w:t>EST API</w:t>
      </w:r>
      <w:r>
        <w:rPr>
          <w:rFonts w:hint="eastAsia"/>
        </w:rPr>
        <w:t>는 무엇인가?</w:t>
      </w:r>
      <w:bookmarkEnd w:id="1"/>
    </w:p>
    <w:p w14:paraId="33599512" w14:textId="2DA5C67D" w:rsidR="00C40C23" w:rsidRDefault="00C40C23" w:rsidP="00C40C23"/>
    <w:p w14:paraId="4BBC7D1B" w14:textId="11559760" w:rsidR="007F6B82" w:rsidRDefault="007F6B82" w:rsidP="00C40C23">
      <w:r>
        <w:rPr>
          <w:rFonts w:hint="eastAsia"/>
        </w:rPr>
        <w:t>모바일 앱이나,</w:t>
      </w:r>
      <w:r>
        <w:t xml:space="preserve"> javascript</w:t>
      </w:r>
      <w:r>
        <w:rPr>
          <w:rFonts w:hint="eastAsia"/>
        </w:rPr>
        <w:t>로 구현된 웹 앱에는 데이터를 저장할 서버가 필요하다.</w:t>
      </w:r>
    </w:p>
    <w:p w14:paraId="192172F1" w14:textId="55B5E8B4" w:rsidR="00F25982" w:rsidRDefault="00F25982" w:rsidP="00C40C23">
      <w:r>
        <w:rPr>
          <w:rFonts w:hint="eastAsia"/>
        </w:rPr>
        <w:t>인터넷을 통해서 앱과 통신할 수 있는 서버를 개발해야 한다.</w:t>
      </w:r>
    </w:p>
    <w:p w14:paraId="6C77DEF2" w14:textId="78771B65" w:rsidR="00F25982" w:rsidRDefault="00F25982" w:rsidP="00C40C23"/>
    <w:p w14:paraId="0C62D8DF" w14:textId="06F35B90" w:rsidR="00BA557C" w:rsidRDefault="00BA557C" w:rsidP="00C40C23">
      <w:r>
        <w:rPr>
          <w:rFonts w:hint="eastAsia"/>
        </w:rPr>
        <w:t>이런 서버를 처음부터 새로 만드는 것은 쉽지 않은 일이다.</w:t>
      </w:r>
    </w:p>
    <w:p w14:paraId="410C651A" w14:textId="634EAA73" w:rsidR="004B512D" w:rsidRDefault="009F7384" w:rsidP="00C40C23">
      <w:r>
        <w:rPr>
          <w:rFonts w:hint="eastAsia"/>
        </w:rPr>
        <w:t>네트웍 프로그래밍이 쉽지 않은 기술이기 때문이다.</w:t>
      </w:r>
    </w:p>
    <w:p w14:paraId="770C42EF" w14:textId="77777777" w:rsidR="009F7384" w:rsidRDefault="009F7384" w:rsidP="00C40C23"/>
    <w:p w14:paraId="71E9558A" w14:textId="0EFE9797" w:rsidR="004B512D" w:rsidRDefault="004B512D" w:rsidP="00C40C23">
      <w:r>
        <w:rPr>
          <w:rFonts w:hint="eastAsia"/>
        </w:rPr>
        <w:t>웹 서버 프로그래밍 기술을 이용하면</w:t>
      </w:r>
      <w:r w:rsidR="009F7384">
        <w:rPr>
          <w:rFonts w:hint="eastAsia"/>
        </w:rPr>
        <w:t>,</w:t>
      </w:r>
      <w:r w:rsidR="009F7384">
        <w:t xml:space="preserve"> </w:t>
      </w:r>
      <w:r w:rsidR="009F7384">
        <w:rPr>
          <w:rFonts w:hint="eastAsia"/>
        </w:rPr>
        <w:t>네트웍 프로그래밍 없이,</w:t>
      </w:r>
    </w:p>
    <w:p w14:paraId="580A279D" w14:textId="5472CE86" w:rsidR="009F7384" w:rsidRDefault="009F7384" w:rsidP="00C40C23">
      <w:r>
        <w:rPr>
          <w:rFonts w:hint="eastAsia"/>
        </w:rPr>
        <w:t xml:space="preserve">아주 편하게 </w:t>
      </w:r>
      <w:r w:rsidR="0048022E">
        <w:rPr>
          <w:rFonts w:hint="eastAsia"/>
        </w:rPr>
        <w:t>서버를 개발할 수 있다.</w:t>
      </w:r>
    </w:p>
    <w:p w14:paraId="5369CABD" w14:textId="738BDA26" w:rsidR="0048022E" w:rsidRDefault="0048022E" w:rsidP="00C40C23"/>
    <w:p w14:paraId="6679B394" w14:textId="0A8A8B51" w:rsidR="007F6B82" w:rsidRDefault="00F707E7" w:rsidP="00C40C23">
      <w:r>
        <w:rPr>
          <w:rFonts w:hint="eastAsia"/>
        </w:rPr>
        <w:t>일반적인 웹 서버 프로그래은,</w:t>
      </w:r>
      <w:r>
        <w:t xml:space="preserve"> </w:t>
      </w:r>
      <w:r>
        <w:rPr>
          <w:rFonts w:hint="eastAsia"/>
        </w:rPr>
        <w:t xml:space="preserve">웹브라우저창에 그려질 </w:t>
      </w:r>
      <w:r>
        <w:t xml:space="preserve">HTML </w:t>
      </w:r>
      <w:r>
        <w:rPr>
          <w:rFonts w:hint="eastAsia"/>
        </w:rPr>
        <w:t>태그들을 출력한다.</w:t>
      </w:r>
    </w:p>
    <w:p w14:paraId="000F58D4" w14:textId="5D75DCA5" w:rsidR="00F707E7" w:rsidRDefault="00F707E7" w:rsidP="00C40C23"/>
    <w:p w14:paraId="0D9E7BAA" w14:textId="04A76564" w:rsidR="008261D1" w:rsidRDefault="008261D1" w:rsidP="00C40C23">
      <w:r>
        <w:rPr>
          <w:rFonts w:hint="eastAsia"/>
        </w:rPr>
        <w:t>모바일 앱이나,</w:t>
      </w:r>
      <w:r>
        <w:t xml:space="preserve"> javascvript </w:t>
      </w:r>
      <w:r>
        <w:rPr>
          <w:rFonts w:hint="eastAsia"/>
        </w:rPr>
        <w:t>앱을 위한 웹 서버 프로그램은,</w:t>
      </w:r>
    </w:p>
    <w:p w14:paraId="02CFA8D0" w14:textId="1ECC455B" w:rsidR="00F707E7" w:rsidRDefault="008261D1" w:rsidP="00C40C23">
      <w:r>
        <w:rPr>
          <w:rFonts w:hint="eastAsia"/>
        </w:rPr>
        <w:t>앱이 사용할 데이터를 출력해야 한다.</w:t>
      </w:r>
    </w:p>
    <w:p w14:paraId="1D8D6F67" w14:textId="2DCA786D" w:rsidR="008261D1" w:rsidRDefault="00DD4846" w:rsidP="00C40C23">
      <w:r>
        <w:rPr>
          <w:rFonts w:hint="eastAsia"/>
        </w:rPr>
        <w:t xml:space="preserve">보통 </w:t>
      </w:r>
      <w:r>
        <w:t xml:space="preserve">JSON </w:t>
      </w:r>
      <w:r>
        <w:rPr>
          <w:rFonts w:hint="eastAsia"/>
        </w:rPr>
        <w:t xml:space="preserve">형식이나 </w:t>
      </w:r>
      <w:r>
        <w:t xml:space="preserve">XML </w:t>
      </w:r>
      <w:r>
        <w:rPr>
          <w:rFonts w:hint="eastAsia"/>
        </w:rPr>
        <w:t>형식으로 데이터를 출력한다.</w:t>
      </w:r>
    </w:p>
    <w:p w14:paraId="4B7AABB6" w14:textId="3C1A5536" w:rsidR="00DD4846" w:rsidRDefault="00DD4846" w:rsidP="00C40C23"/>
    <w:p w14:paraId="5943C844" w14:textId="6AC56D84" w:rsidR="00DD4846" w:rsidRDefault="00DC3C84" w:rsidP="00C40C23">
      <w:r>
        <w:rPr>
          <w:rFonts w:hint="eastAsia"/>
        </w:rPr>
        <w:t xml:space="preserve">위와 같은 목적으로 구현된 웹 서버 프로그램을 </w:t>
      </w:r>
      <w:r w:rsidR="00E356D0">
        <w:t>REST</w:t>
      </w:r>
      <w:r w:rsidR="00DE43F0">
        <w:t>ful Service</w:t>
      </w:r>
      <w:r w:rsidR="00E356D0">
        <w:t xml:space="preserve"> </w:t>
      </w:r>
      <w:r w:rsidR="00E356D0">
        <w:rPr>
          <w:rFonts w:hint="eastAsia"/>
        </w:rPr>
        <w:t>이라고 한다.</w:t>
      </w:r>
    </w:p>
    <w:p w14:paraId="04AD862D" w14:textId="4C055C4E" w:rsidR="00E356D0" w:rsidRDefault="00C1148C" w:rsidP="00C40C23">
      <w:r>
        <w:rPr>
          <w:rFonts w:hint="eastAsia"/>
        </w:rPr>
        <w:t>즉 웹브라우</w:t>
      </w:r>
      <w:r w:rsidR="002D2982">
        <w:rPr>
          <w:rFonts w:hint="eastAsia"/>
        </w:rPr>
        <w:t>저를 위한 웹 서버 프로그램이 아니고,</w:t>
      </w:r>
    </w:p>
    <w:p w14:paraId="04B3052A" w14:textId="41F21FFE" w:rsidR="002D2982" w:rsidRDefault="002D2982" w:rsidP="00C40C23">
      <w:r>
        <w:rPr>
          <w:rFonts w:hint="eastAsia"/>
        </w:rPr>
        <w:t xml:space="preserve">클라이언트 앱을 위한 웹 서버 프로그램이 </w:t>
      </w:r>
      <w:r>
        <w:t>REST</w:t>
      </w:r>
      <w:r w:rsidR="00DE43F0">
        <w:t>ful Service</w:t>
      </w:r>
      <w:r>
        <w:t xml:space="preserve"> </w:t>
      </w:r>
      <w:r>
        <w:rPr>
          <w:rFonts w:hint="eastAsia"/>
        </w:rPr>
        <w:t>이다.</w:t>
      </w:r>
    </w:p>
    <w:p w14:paraId="39940F99" w14:textId="3306E733" w:rsidR="00D71129" w:rsidRDefault="00D71129" w:rsidP="0087430F"/>
    <w:p w14:paraId="2AE0525D" w14:textId="05DFB943" w:rsidR="00680418" w:rsidRDefault="00680418" w:rsidP="0087430F">
      <w:r>
        <w:rPr>
          <w:rFonts w:hint="eastAsia"/>
        </w:rPr>
        <w:t>R</w:t>
      </w:r>
      <w:r>
        <w:t>ESTful Service</w:t>
      </w:r>
      <w:r>
        <w:rPr>
          <w:rFonts w:hint="eastAsia"/>
        </w:rPr>
        <w:t xml:space="preserve">가 제공하는 </w:t>
      </w:r>
      <w:r>
        <w:t xml:space="preserve">URL </w:t>
      </w:r>
      <w:r>
        <w:rPr>
          <w:rFonts w:hint="eastAsia"/>
        </w:rPr>
        <w:t xml:space="preserve">목록이 </w:t>
      </w:r>
      <w:r>
        <w:t xml:space="preserve">REST API </w:t>
      </w:r>
      <w:r>
        <w:rPr>
          <w:rFonts w:hint="eastAsia"/>
        </w:rPr>
        <w:t>이다.</w:t>
      </w:r>
    </w:p>
    <w:p w14:paraId="72D30312" w14:textId="143E10C4" w:rsidR="00680418" w:rsidRDefault="006C6DAA" w:rsidP="0087430F">
      <w:r>
        <w:rPr>
          <w:rFonts w:hint="eastAsia"/>
        </w:rPr>
        <w:t xml:space="preserve">클라이언트 앱은 </w:t>
      </w:r>
      <w:r>
        <w:t>REST API URL</w:t>
      </w:r>
      <w:r>
        <w:rPr>
          <w:rFonts w:hint="eastAsia"/>
        </w:rPr>
        <w:t>을 서버에 요청해서</w:t>
      </w:r>
      <w:r>
        <w:t xml:space="preserve">, </w:t>
      </w:r>
      <w:r>
        <w:rPr>
          <w:rFonts w:hint="eastAsia"/>
        </w:rPr>
        <w:t>서버와 데이터를 주고 받는다.</w:t>
      </w:r>
    </w:p>
    <w:p w14:paraId="2C15EC6C" w14:textId="79EBB192" w:rsidR="006C6DAA" w:rsidRDefault="006C6DAA" w:rsidP="0087430F"/>
    <w:p w14:paraId="620825C6" w14:textId="2BE65AF1" w:rsidR="006C6DAA" w:rsidRDefault="006C6DAA" w:rsidP="0087430F">
      <w:r>
        <w:rPr>
          <w:rFonts w:hint="eastAsia"/>
        </w:rPr>
        <w:t>클라이언트 앱과 R</w:t>
      </w:r>
      <w:r>
        <w:t xml:space="preserve">ESTful Service </w:t>
      </w:r>
      <w:r>
        <w:rPr>
          <w:rFonts w:hint="eastAsia"/>
        </w:rPr>
        <w:t xml:space="preserve">서버 사이의 통신은 당연히 </w:t>
      </w:r>
      <w:r>
        <w:t xml:space="preserve">HTTP, HTTPS </w:t>
      </w:r>
      <w:r>
        <w:rPr>
          <w:rFonts w:hint="eastAsia"/>
        </w:rPr>
        <w:t>프로토콜을 사용한다.</w:t>
      </w:r>
    </w:p>
    <w:p w14:paraId="3F3BAC50" w14:textId="6F4E4DF4" w:rsidR="006C6DAA" w:rsidRDefault="006C6DAA" w:rsidP="0087430F"/>
    <w:p w14:paraId="2A118221" w14:textId="3FE7F79B" w:rsidR="006C6DAA" w:rsidRDefault="006C6DAA" w:rsidP="0087430F"/>
    <w:p w14:paraId="4112DE22" w14:textId="6D0B0080" w:rsidR="009C1549" w:rsidRDefault="009C1549" w:rsidP="009C1549">
      <w:pPr>
        <w:pStyle w:val="Heading2"/>
      </w:pPr>
      <w:bookmarkStart w:id="2" w:name="_Toc40671993"/>
      <w:r>
        <w:rPr>
          <w:rFonts w:hint="eastAsia"/>
        </w:rPr>
        <w:t>프론트엔드와 백엔드</w:t>
      </w:r>
      <w:bookmarkEnd w:id="2"/>
    </w:p>
    <w:p w14:paraId="2F42DC37" w14:textId="3DE66609" w:rsidR="00680418" w:rsidRDefault="005C2974" w:rsidP="0087430F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언어로 개발된 클라이언트 앱이 프론트엔드이다.</w:t>
      </w:r>
    </w:p>
    <w:p w14:paraId="5681F54B" w14:textId="77777777" w:rsidR="002B2404" w:rsidRDefault="002B2404" w:rsidP="0087430F"/>
    <w:p w14:paraId="0F2697EE" w14:textId="52AC23EC" w:rsidR="005C2974" w:rsidRDefault="005C2974" w:rsidP="0087430F">
      <w:r>
        <w:rPr>
          <w:rFonts w:hint="eastAsia"/>
        </w:rPr>
        <w:t>클라이언트 앱</w:t>
      </w:r>
      <w:r w:rsidR="00744B43">
        <w:rPr>
          <w:rFonts w:hint="eastAsia"/>
        </w:rPr>
        <w:t>에 데이터를 제공하기 위한 서버가 백엔드이다.</w:t>
      </w:r>
    </w:p>
    <w:p w14:paraId="30EB013B" w14:textId="3BC49D57" w:rsidR="002B2404" w:rsidRDefault="002B2404" w:rsidP="0087430F">
      <w:r>
        <w:rPr>
          <w:rFonts w:hint="eastAsia"/>
        </w:rPr>
        <w:t xml:space="preserve">백엔드는 </w:t>
      </w:r>
      <w:r>
        <w:t>REST API</w:t>
      </w:r>
      <w:r>
        <w:rPr>
          <w:rFonts w:hint="eastAsia"/>
        </w:rPr>
        <w:t>를 클라이언트 앱에 제공해야 한다.</w:t>
      </w:r>
    </w:p>
    <w:p w14:paraId="00D4E4BB" w14:textId="02579069" w:rsidR="002B2404" w:rsidRDefault="002B2404" w:rsidP="0087430F"/>
    <w:p w14:paraId="744BC1A4" w14:textId="076A3E7C" w:rsidR="002B2404" w:rsidRDefault="002B2404" w:rsidP="0087430F">
      <w:r>
        <w:rPr>
          <w:rFonts w:hint="eastAsia"/>
        </w:rPr>
        <w:t xml:space="preserve">클라이언트 앱은 백엔드의 </w:t>
      </w:r>
      <w:r>
        <w:t>REST API URL</w:t>
      </w:r>
      <w:r>
        <w:rPr>
          <w:rFonts w:hint="eastAsia"/>
        </w:rPr>
        <w:t>을 요청해서,</w:t>
      </w:r>
      <w:r>
        <w:t xml:space="preserve"> </w:t>
      </w:r>
      <w:r>
        <w:rPr>
          <w:rFonts w:hint="eastAsia"/>
        </w:rPr>
        <w:t>서버와 데이터를 주고 받는다.</w:t>
      </w:r>
    </w:p>
    <w:p w14:paraId="11EBC858" w14:textId="1D719706" w:rsidR="002B2404" w:rsidRDefault="002B2404" w:rsidP="0087430F"/>
    <w:p w14:paraId="29BB821B" w14:textId="4C004235" w:rsidR="002B2404" w:rsidRDefault="004F493A" w:rsidP="0087430F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개발자는 </w:t>
      </w:r>
      <w:r>
        <w:t>node.js</w:t>
      </w:r>
      <w:r w:rsidR="00A30DEE">
        <w:rPr>
          <w:rFonts w:hint="eastAsia"/>
        </w:rPr>
        <w:t xml:space="preserve"> 기술로</w:t>
      </w:r>
      <w:r>
        <w:rPr>
          <w:rFonts w:hint="eastAsia"/>
        </w:rPr>
        <w:t xml:space="preserve"> 백엔드를 개발한다.</w:t>
      </w:r>
    </w:p>
    <w:p w14:paraId="11474501" w14:textId="2D3A2B3B" w:rsidR="004F493A" w:rsidRDefault="004F493A" w:rsidP="0087430F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개발자는 </w:t>
      </w:r>
      <w:r>
        <w:t>spring</w:t>
      </w:r>
      <w:r w:rsidR="00A30DEE">
        <w:rPr>
          <w:rFonts w:hint="eastAsia"/>
        </w:rPr>
        <w:t xml:space="preserve"> 기술로 백엔드를 개발한다.</w:t>
      </w:r>
    </w:p>
    <w:p w14:paraId="2B994902" w14:textId="32928BA6" w:rsidR="00A30DEE" w:rsidRDefault="00A30DEE" w:rsidP="0087430F"/>
    <w:p w14:paraId="64A1B252" w14:textId="6354DCFE" w:rsidR="00744B43" w:rsidRDefault="00F003AD" w:rsidP="0087430F">
      <w:r>
        <w:rPr>
          <w:rFonts w:hint="eastAsia"/>
        </w:rPr>
        <w:t>클라이언트 앱과 서버 사이에 전달되는 데이터</w:t>
      </w:r>
      <w:r w:rsidR="00BB6135">
        <w:rPr>
          <w:rFonts w:hint="eastAsia"/>
        </w:rPr>
        <w:t>는</w:t>
      </w:r>
      <w:r w:rsidR="00FF5263">
        <w:rPr>
          <w:rFonts w:hint="eastAsia"/>
        </w:rPr>
        <w:t xml:space="preserve"> </w:t>
      </w:r>
      <w:r w:rsidR="00F85041">
        <w:rPr>
          <w:rFonts w:hint="eastAsia"/>
        </w:rPr>
        <w:t>대부분</w:t>
      </w:r>
      <w:r>
        <w:rPr>
          <w:rFonts w:hint="eastAsia"/>
        </w:rPr>
        <w:t xml:space="preserve"> J</w:t>
      </w:r>
      <w:r>
        <w:t xml:space="preserve">SON </w:t>
      </w:r>
      <w:r>
        <w:rPr>
          <w:rFonts w:hint="eastAsia"/>
        </w:rPr>
        <w:t>형식</w:t>
      </w:r>
      <w:r w:rsidR="00FF5263">
        <w:rPr>
          <w:rFonts w:hint="eastAsia"/>
        </w:rPr>
        <w:t>이다.</w:t>
      </w:r>
    </w:p>
    <w:p w14:paraId="535FF1EA" w14:textId="43B81413" w:rsidR="00BB6135" w:rsidRDefault="00BB6135" w:rsidP="0087430F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형식</w:t>
      </w:r>
      <w:r w:rsidR="00F85041">
        <w:rPr>
          <w:rFonts w:hint="eastAsia"/>
        </w:rPr>
        <w:t>을 사용하기도 한다.</w:t>
      </w:r>
    </w:p>
    <w:p w14:paraId="6F8423D7" w14:textId="6E895D72" w:rsidR="00DE43F0" w:rsidRDefault="00DE43F0" w:rsidP="0087430F"/>
    <w:p w14:paraId="26D2DF84" w14:textId="7F588065" w:rsidR="007C554C" w:rsidRDefault="007C554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CF2709" w14:textId="03775E58" w:rsidR="00D135B6" w:rsidRDefault="00D135B6" w:rsidP="00D135B6">
      <w:pPr>
        <w:pStyle w:val="Heading2"/>
      </w:pPr>
      <w:bookmarkStart w:id="3" w:name="_Toc40671994"/>
      <w:r>
        <w:rPr>
          <w:rFonts w:hint="eastAsia"/>
        </w:rPr>
        <w:lastRenderedPageBreak/>
        <w:t>r</w:t>
      </w:r>
      <w:r>
        <w:t>equest method</w:t>
      </w:r>
      <w:bookmarkEnd w:id="3"/>
    </w:p>
    <w:p w14:paraId="10F74E95" w14:textId="4900B611" w:rsidR="00D135B6" w:rsidRDefault="00D135B6" w:rsidP="00D135B6">
      <w:r>
        <w:rPr>
          <w:rFonts w:hint="eastAsia"/>
        </w:rPr>
        <w:t>일반적인 웹 서버 프로그래밍에서,</w:t>
      </w:r>
      <w:r>
        <w:t xml:space="preserve"> </w:t>
      </w:r>
      <w:r>
        <w:rPr>
          <w:rFonts w:hint="eastAsia"/>
        </w:rPr>
        <w:t xml:space="preserve">웹브라우저가 웹서버를 호출하는 </w:t>
      </w:r>
      <w:r w:rsidR="000B12FE">
        <w:rPr>
          <w:rFonts w:hint="eastAsia"/>
        </w:rPr>
        <w:t xml:space="preserve">요청 </w:t>
      </w:r>
      <w:r>
        <w:rPr>
          <w:rFonts w:hint="eastAsia"/>
        </w:rPr>
        <w:t>방식(</w:t>
      </w:r>
      <w:r w:rsidR="000B12FE">
        <w:t xml:space="preserve">request </w:t>
      </w:r>
      <w:r>
        <w:t>method)</w:t>
      </w:r>
      <w:r>
        <w:rPr>
          <w:rFonts w:hint="eastAsia"/>
        </w:rPr>
        <w:t>은</w:t>
      </w:r>
    </w:p>
    <w:p w14:paraId="1377DB5B" w14:textId="6962943F" w:rsidR="00D135B6" w:rsidRDefault="00D135B6" w:rsidP="00D135B6">
      <w:r>
        <w:t xml:space="preserve">GET </w:t>
      </w:r>
      <w:r>
        <w:rPr>
          <w:rFonts w:hint="eastAsia"/>
        </w:rPr>
        <w:t xml:space="preserve">방식과 </w:t>
      </w:r>
      <w:r>
        <w:t xml:space="preserve">POST </w:t>
      </w:r>
      <w:r>
        <w:rPr>
          <w:rFonts w:hint="eastAsia"/>
        </w:rPr>
        <w:t>방식이 있다.</w:t>
      </w:r>
    </w:p>
    <w:p w14:paraId="05DE1181" w14:textId="445A6CBC" w:rsidR="00D135B6" w:rsidRDefault="00D135B6" w:rsidP="00D135B6"/>
    <w:p w14:paraId="5C0A4B47" w14:textId="5E72C345" w:rsidR="00D135B6" w:rsidRDefault="00D135B6" w:rsidP="00D135B6">
      <w:r>
        <w:rPr>
          <w:rFonts w:hint="eastAsia"/>
        </w:rPr>
        <w:t>R</w:t>
      </w:r>
      <w:r>
        <w:t xml:space="preserve">EST API </w:t>
      </w:r>
      <w:r>
        <w:rPr>
          <w:rFonts w:hint="eastAsia"/>
        </w:rPr>
        <w:t xml:space="preserve">에서는 </w:t>
      </w:r>
      <w:r w:rsidR="000B12FE">
        <w:t xml:space="preserve">GET, POST, PUT, DELETE </w:t>
      </w:r>
      <w:r w:rsidR="004B59A1">
        <w:rPr>
          <w:rFonts w:hint="eastAsia"/>
        </w:rPr>
        <w:t xml:space="preserve">요청 </w:t>
      </w:r>
      <w:r w:rsidR="000B12FE">
        <w:rPr>
          <w:rFonts w:hint="eastAsia"/>
        </w:rPr>
        <w:t>방식을 사용한다.</w:t>
      </w:r>
    </w:p>
    <w:p w14:paraId="73BA2008" w14:textId="6CDD42CC" w:rsidR="007C554C" w:rsidRDefault="007C554C" w:rsidP="00D135B6">
      <w:r>
        <w:rPr>
          <w:rFonts w:hint="eastAsia"/>
        </w:rPr>
        <w:t xml:space="preserve">각각의 </w:t>
      </w:r>
      <w:r>
        <w:t>request method</w:t>
      </w:r>
      <w:r>
        <w:rPr>
          <w:rFonts w:hint="eastAsia"/>
        </w:rPr>
        <w:t>는 다음과 같은 경우에 사용한다.</w:t>
      </w:r>
    </w:p>
    <w:p w14:paraId="116EA5F3" w14:textId="5954C1FF" w:rsidR="000B12FE" w:rsidRDefault="000B12FE" w:rsidP="00D135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2316"/>
      </w:tblGrid>
      <w:tr w:rsidR="007C554C" w:rsidRPr="007C554C" w14:paraId="1DB0D146" w14:textId="77777777" w:rsidTr="007C554C">
        <w:tc>
          <w:tcPr>
            <w:tcW w:w="0" w:type="auto"/>
            <w:shd w:val="clear" w:color="auto" w:fill="D9D9D9" w:themeFill="background1" w:themeFillShade="D9"/>
          </w:tcPr>
          <w:p w14:paraId="5FCDEB78" w14:textId="77777777" w:rsidR="007C554C" w:rsidRPr="007C554C" w:rsidRDefault="007C554C" w:rsidP="00E811ED">
            <w:r w:rsidRPr="007C554C">
              <w:rPr>
                <w:rFonts w:hint="eastAsia"/>
              </w:rPr>
              <w:t>r</w:t>
            </w:r>
            <w:r w:rsidRPr="007C554C">
              <w:t>equest method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CF3853" w14:textId="77777777" w:rsidR="007C554C" w:rsidRPr="007C554C" w:rsidRDefault="007C554C" w:rsidP="00E811ED">
            <w:r w:rsidRPr="007C554C">
              <w:rPr>
                <w:rFonts w:hint="eastAsia"/>
              </w:rPr>
              <w:t>요청</w:t>
            </w:r>
          </w:p>
        </w:tc>
      </w:tr>
      <w:tr w:rsidR="007C554C" w:rsidRPr="007C554C" w14:paraId="532F594A" w14:textId="77777777" w:rsidTr="007C554C">
        <w:tc>
          <w:tcPr>
            <w:tcW w:w="0" w:type="auto"/>
          </w:tcPr>
          <w:p w14:paraId="23592D7E" w14:textId="77777777" w:rsidR="007C554C" w:rsidRPr="007C554C" w:rsidRDefault="007C554C" w:rsidP="00E811ED">
            <w:r w:rsidRPr="007C554C">
              <w:rPr>
                <w:rFonts w:hint="eastAsia"/>
              </w:rPr>
              <w:t>G</w:t>
            </w:r>
            <w:r w:rsidRPr="007C554C">
              <w:t>ET</w:t>
            </w:r>
          </w:p>
        </w:tc>
        <w:tc>
          <w:tcPr>
            <w:tcW w:w="0" w:type="auto"/>
          </w:tcPr>
          <w:p w14:paraId="2F33040E" w14:textId="77777777" w:rsidR="007C554C" w:rsidRPr="007C554C" w:rsidRDefault="007C554C" w:rsidP="00E811ED">
            <w:r w:rsidRPr="007C554C">
              <w:rPr>
                <w:rFonts w:hint="eastAsia"/>
              </w:rPr>
              <w:t xml:space="preserve">데이터 조회 요청 </w:t>
            </w:r>
          </w:p>
        </w:tc>
      </w:tr>
      <w:tr w:rsidR="007C554C" w:rsidRPr="007C554C" w14:paraId="17996154" w14:textId="77777777" w:rsidTr="007C554C">
        <w:tc>
          <w:tcPr>
            <w:tcW w:w="0" w:type="auto"/>
          </w:tcPr>
          <w:p w14:paraId="5A813B4E" w14:textId="77777777" w:rsidR="007C554C" w:rsidRPr="007C554C" w:rsidRDefault="007C554C" w:rsidP="00E811ED">
            <w:r w:rsidRPr="007C554C">
              <w:rPr>
                <w:rFonts w:hint="eastAsia"/>
              </w:rPr>
              <w:t>P</w:t>
            </w:r>
            <w:r w:rsidRPr="007C554C">
              <w:t>OST</w:t>
            </w:r>
          </w:p>
        </w:tc>
        <w:tc>
          <w:tcPr>
            <w:tcW w:w="0" w:type="auto"/>
          </w:tcPr>
          <w:p w14:paraId="2ACD0DDB" w14:textId="77777777" w:rsidR="007C554C" w:rsidRPr="007C554C" w:rsidRDefault="007C554C" w:rsidP="00E811ED">
            <w:r w:rsidRPr="007C554C">
              <w:rPr>
                <w:rFonts w:hint="eastAsia"/>
              </w:rPr>
              <w:t>신규 데이터 등록 요청</w:t>
            </w:r>
          </w:p>
        </w:tc>
      </w:tr>
      <w:tr w:rsidR="007C554C" w:rsidRPr="007C554C" w14:paraId="23750948" w14:textId="77777777" w:rsidTr="007C554C">
        <w:tc>
          <w:tcPr>
            <w:tcW w:w="0" w:type="auto"/>
          </w:tcPr>
          <w:p w14:paraId="72379407" w14:textId="77777777" w:rsidR="007C554C" w:rsidRPr="007C554C" w:rsidRDefault="007C554C" w:rsidP="00E811ED">
            <w:r w:rsidRPr="007C554C">
              <w:rPr>
                <w:rFonts w:hint="eastAsia"/>
              </w:rPr>
              <w:t>P</w:t>
            </w:r>
            <w:r w:rsidRPr="007C554C">
              <w:t>UT</w:t>
            </w:r>
          </w:p>
        </w:tc>
        <w:tc>
          <w:tcPr>
            <w:tcW w:w="0" w:type="auto"/>
          </w:tcPr>
          <w:p w14:paraId="5936B971" w14:textId="77777777" w:rsidR="007C554C" w:rsidRPr="007C554C" w:rsidRDefault="007C554C" w:rsidP="00E811ED">
            <w:r w:rsidRPr="007C554C">
              <w:rPr>
                <w:rFonts w:hint="eastAsia"/>
              </w:rPr>
              <w:t>데이터 수정 요청</w:t>
            </w:r>
          </w:p>
        </w:tc>
      </w:tr>
      <w:tr w:rsidR="007C554C" w:rsidRPr="007C554C" w14:paraId="560BEFDF" w14:textId="77777777" w:rsidTr="007C554C">
        <w:tc>
          <w:tcPr>
            <w:tcW w:w="0" w:type="auto"/>
          </w:tcPr>
          <w:p w14:paraId="5BF1D1D7" w14:textId="77777777" w:rsidR="007C554C" w:rsidRPr="007C554C" w:rsidRDefault="007C554C" w:rsidP="00E811ED">
            <w:r w:rsidRPr="007C554C">
              <w:rPr>
                <w:rFonts w:hint="eastAsia"/>
              </w:rPr>
              <w:t>D</w:t>
            </w:r>
            <w:r w:rsidRPr="007C554C">
              <w:t>ELETE</w:t>
            </w:r>
          </w:p>
        </w:tc>
        <w:tc>
          <w:tcPr>
            <w:tcW w:w="0" w:type="auto"/>
          </w:tcPr>
          <w:p w14:paraId="670C1845" w14:textId="77777777" w:rsidR="007C554C" w:rsidRPr="007C554C" w:rsidRDefault="007C554C" w:rsidP="00E811ED">
            <w:r w:rsidRPr="007C554C">
              <w:rPr>
                <w:rFonts w:hint="eastAsia"/>
              </w:rPr>
              <w:t>데이터 삭제 요청</w:t>
            </w:r>
          </w:p>
        </w:tc>
      </w:tr>
    </w:tbl>
    <w:p w14:paraId="29B1B692" w14:textId="77777777" w:rsidR="007C554C" w:rsidRDefault="007C554C" w:rsidP="00D135B6"/>
    <w:p w14:paraId="7100BCDD" w14:textId="0568BBF2" w:rsidR="00D135B6" w:rsidRPr="00D135B6" w:rsidRDefault="00D135B6" w:rsidP="00D135B6"/>
    <w:p w14:paraId="1C24D3DC" w14:textId="77777777" w:rsidR="00D135B6" w:rsidRPr="00D135B6" w:rsidRDefault="00D135B6" w:rsidP="00D135B6"/>
    <w:p w14:paraId="18EA11A7" w14:textId="66B3F108" w:rsidR="00F11882" w:rsidRDefault="00F11882" w:rsidP="0087430F"/>
    <w:p w14:paraId="2032B70B" w14:textId="54A4F37E" w:rsidR="00F11882" w:rsidRDefault="00F1188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71E0216" w14:textId="6B04A5BE" w:rsidR="00F11882" w:rsidRDefault="00F11882" w:rsidP="00365F88">
      <w:pPr>
        <w:pStyle w:val="Heading1"/>
      </w:pPr>
      <w:bookmarkStart w:id="4" w:name="_Toc40671995"/>
      <w:r>
        <w:lastRenderedPageBreak/>
        <w:t xml:space="preserve">JSON </w:t>
      </w:r>
      <w:r>
        <w:rPr>
          <w:rFonts w:hint="eastAsia"/>
        </w:rPr>
        <w:t>형식</w:t>
      </w:r>
      <w:bookmarkEnd w:id="4"/>
    </w:p>
    <w:p w14:paraId="2C5759E5" w14:textId="73732591" w:rsidR="00F11882" w:rsidRDefault="00F11882" w:rsidP="00F11882">
      <w:r>
        <w:rPr>
          <w:rFonts w:hint="eastAsia"/>
        </w:rPr>
        <w:t>(J</w:t>
      </w:r>
      <w:r>
        <w:t>avascript Object Notation)</w:t>
      </w:r>
    </w:p>
    <w:p w14:paraId="23752151" w14:textId="257850D6" w:rsidR="00F11882" w:rsidRDefault="001670D8" w:rsidP="00F11882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언어의 객체와</w:t>
      </w:r>
      <w:r>
        <w:t xml:space="preserve"> </w:t>
      </w:r>
      <w:r>
        <w:rPr>
          <w:rFonts w:hint="eastAsia"/>
        </w:rPr>
        <w:t xml:space="preserve">배열 문법으로 데이터를 </w:t>
      </w:r>
      <w:r w:rsidR="00E735FA">
        <w:rPr>
          <w:rFonts w:hint="eastAsia"/>
        </w:rPr>
        <w:t>표현한 것을 말한다.</w:t>
      </w:r>
    </w:p>
    <w:p w14:paraId="13C1EC86" w14:textId="38D705F1" w:rsidR="00E735FA" w:rsidRDefault="00E735FA" w:rsidP="00F11882"/>
    <w:p w14:paraId="2C0BC638" w14:textId="77777777" w:rsidR="00365F88" w:rsidRDefault="00365F88" w:rsidP="00F11882"/>
    <w:p w14:paraId="17C1F1D7" w14:textId="5862864F" w:rsidR="00E735FA" w:rsidRDefault="00D925A3" w:rsidP="00D925A3">
      <w:pPr>
        <w:pStyle w:val="Heading2"/>
        <w:ind w:left="400" w:hanging="400"/>
      </w:pPr>
      <w:bookmarkStart w:id="5" w:name="_Toc40671996"/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 xml:space="preserve">형시의 </w:t>
      </w:r>
      <w:r w:rsidR="00E735FA">
        <w:rPr>
          <w:rFonts w:hint="eastAsia"/>
        </w:rPr>
        <w:t>예</w:t>
      </w:r>
      <w:bookmarkEnd w:id="5"/>
    </w:p>
    <w:p w14:paraId="56C775FD" w14:textId="69151D8F" w:rsidR="00D925A3" w:rsidRPr="00D925A3" w:rsidRDefault="00D925A3" w:rsidP="00D925A3">
      <w:pPr>
        <w:pStyle w:val="Heading3"/>
      </w:pPr>
      <w:r>
        <w:rPr>
          <w:rFonts w:hint="eastAsia"/>
        </w:rPr>
        <w:t>객체</w:t>
      </w:r>
    </w:p>
    <w:p w14:paraId="7E742A15" w14:textId="4B51D59D" w:rsidR="00E735FA" w:rsidRDefault="00DC6785" w:rsidP="00F11882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CE304B">
        <w:rPr>
          <w:rFonts w:ascii="Consolas" w:eastAsia="굴림" w:hAnsi="Consolas" w:cs="굴림"/>
          <w:color w:val="000000"/>
          <w:kern w:val="0"/>
          <w:szCs w:val="20"/>
        </w:rPr>
        <w:t>{ 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"name"</w:t>
      </w:r>
      <w:r w:rsidRPr="00CE304B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홍길동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, 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"age"</w:t>
      </w:r>
      <w:r w:rsidRPr="00CE304B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E304B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 }</w:t>
      </w:r>
    </w:p>
    <w:p w14:paraId="1D7CD0CA" w14:textId="6A1BE551" w:rsidR="00D925A3" w:rsidRDefault="00D925A3" w:rsidP="00F11882"/>
    <w:p w14:paraId="4B39439E" w14:textId="6DA3EA41" w:rsidR="00D925A3" w:rsidRPr="00F11882" w:rsidRDefault="00D925A3" w:rsidP="00D925A3">
      <w:pPr>
        <w:pStyle w:val="Heading3"/>
      </w:pPr>
      <w:r>
        <w:rPr>
          <w:rFonts w:hint="eastAsia"/>
        </w:rPr>
        <w:t>배열</w:t>
      </w:r>
    </w:p>
    <w:p w14:paraId="596D1873" w14:textId="6C608731" w:rsidR="00CE304B" w:rsidRPr="00CE304B" w:rsidRDefault="00CE304B" w:rsidP="00CE304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E304B">
        <w:rPr>
          <w:rFonts w:ascii="Consolas" w:eastAsia="굴림" w:hAnsi="Consolas" w:cs="굴림"/>
          <w:color w:val="000000"/>
          <w:kern w:val="0"/>
          <w:szCs w:val="20"/>
        </w:rPr>
        <w:t>[{ 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"name"</w:t>
      </w:r>
      <w:r w:rsidRPr="00CE304B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홍길동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, 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"age"</w:t>
      </w:r>
      <w:r w:rsidRPr="00CE304B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E304B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 }, { 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"name"</w:t>
      </w:r>
      <w:r w:rsidRPr="00CE304B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임꺽정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, </w:t>
      </w:r>
      <w:r w:rsidRPr="00CE304B">
        <w:rPr>
          <w:rFonts w:ascii="Consolas" w:eastAsia="굴림" w:hAnsi="Consolas" w:cs="굴림"/>
          <w:color w:val="A31515"/>
          <w:kern w:val="0"/>
          <w:szCs w:val="20"/>
        </w:rPr>
        <w:t>"age"</w:t>
      </w:r>
      <w:r w:rsidRPr="00CE304B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E304B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CE304B">
        <w:rPr>
          <w:rFonts w:ascii="Consolas" w:eastAsia="굴림" w:hAnsi="Consolas" w:cs="굴림"/>
          <w:color w:val="000000"/>
          <w:kern w:val="0"/>
          <w:szCs w:val="20"/>
        </w:rPr>
        <w:t> }];</w:t>
      </w:r>
    </w:p>
    <w:p w14:paraId="5BF4553C" w14:textId="4776C1B4" w:rsidR="00775B5B" w:rsidRDefault="00775B5B" w:rsidP="00775B5B"/>
    <w:p w14:paraId="31F1E73D" w14:textId="0A1FD78A" w:rsidR="00775B5B" w:rsidRDefault="00775B5B" w:rsidP="00775B5B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문법에서 객체의 속성명을 따옴표로 묶어도 되고,</w:t>
      </w:r>
      <w:r>
        <w:t xml:space="preserve"> </w:t>
      </w:r>
      <w:r>
        <w:rPr>
          <w:rFonts w:hint="eastAsia"/>
        </w:rPr>
        <w:t>묶지 않아도 되지만,</w:t>
      </w:r>
    </w:p>
    <w:p w14:paraId="029C72B9" w14:textId="34050F3B" w:rsidR="00775B5B" w:rsidRDefault="00775B5B" w:rsidP="00775B5B"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형식에서는 반드시 속성명을 따옴표로 묶어야 한다.</w:t>
      </w:r>
    </w:p>
    <w:p w14:paraId="41261B95" w14:textId="6DFCF21A" w:rsidR="00775B5B" w:rsidRDefault="00775B5B" w:rsidP="00775B5B"/>
    <w:p w14:paraId="1BE0BA85" w14:textId="17604986" w:rsidR="00775B5B" w:rsidRDefault="00775B5B" w:rsidP="00775B5B"/>
    <w:p w14:paraId="63F15EE9" w14:textId="10F42988" w:rsidR="00775B5B" w:rsidRDefault="00F11BB9" w:rsidP="00F11BB9">
      <w:pPr>
        <w:pStyle w:val="Heading2"/>
      </w:pPr>
      <w:bookmarkStart w:id="6" w:name="_Toc40671997"/>
      <w:r>
        <w:rPr>
          <w:rFonts w:hint="eastAsia"/>
        </w:rPr>
        <w:t>s</w:t>
      </w:r>
      <w:r>
        <w:t>erializ</w:t>
      </w:r>
      <w:r w:rsidR="00AF06A1">
        <w:t>ation / unserialization</w:t>
      </w:r>
      <w:bookmarkEnd w:id="6"/>
    </w:p>
    <w:p w14:paraId="2A833FE8" w14:textId="77777777" w:rsidR="00AF06A1" w:rsidRDefault="00AF06A1" w:rsidP="00AF06A1"/>
    <w:p w14:paraId="01E9EF19" w14:textId="062D6B4C" w:rsidR="00AF06A1" w:rsidRDefault="00AF06A1" w:rsidP="00AF06A1">
      <w:r>
        <w:rPr>
          <w:rFonts w:hint="eastAsia"/>
        </w:rPr>
        <w:t>객체나 배열을</w:t>
      </w:r>
      <w:r w:rsidR="00147156">
        <w:t xml:space="preserve"> JSON </w:t>
      </w:r>
      <w:r w:rsidR="00147156">
        <w:rPr>
          <w:rFonts w:hint="eastAsia"/>
        </w:rPr>
        <w:t xml:space="preserve">형식의 문자열로 변환하는 것을 </w:t>
      </w:r>
      <w:r w:rsidR="00147156">
        <w:t xml:space="preserve">serialization </w:t>
      </w:r>
      <w:r w:rsidR="00147156">
        <w:rPr>
          <w:rFonts w:hint="eastAsia"/>
        </w:rPr>
        <w:t>이라고 한다.</w:t>
      </w:r>
    </w:p>
    <w:p w14:paraId="4D71DF30" w14:textId="78A34376" w:rsidR="00147156" w:rsidRPr="00AF06A1" w:rsidRDefault="00147156" w:rsidP="00AF06A1">
      <w:r>
        <w:t xml:space="preserve">JSON </w:t>
      </w:r>
      <w:r>
        <w:rPr>
          <w:rFonts w:hint="eastAsia"/>
        </w:rPr>
        <w:t xml:space="preserve">형식의 문자열로부터 객체나 배열을 생성하는 것을 </w:t>
      </w:r>
      <w:r>
        <w:t xml:space="preserve">unserialization </w:t>
      </w:r>
      <w:r>
        <w:rPr>
          <w:rFonts w:hint="eastAsia"/>
        </w:rPr>
        <w:t>이라고 한다.</w:t>
      </w:r>
    </w:p>
    <w:p w14:paraId="0FEC5790" w14:textId="0B530C86" w:rsidR="006F41BC" w:rsidRDefault="006F41BC" w:rsidP="00775B5B"/>
    <w:p w14:paraId="19BA48E9" w14:textId="7B997CEE" w:rsidR="006F41BC" w:rsidRDefault="006F41BC" w:rsidP="00775B5B">
      <w:r>
        <w:rPr>
          <w:rFonts w:hint="eastAsia"/>
        </w:rPr>
        <w:t>클라이언트 앱에서 서버로 데이터를 보낼 때,</w:t>
      </w:r>
      <w:r w:rsidR="00D26D39">
        <w:t xml:space="preserve">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형식</w:t>
      </w:r>
      <w:r w:rsidR="00D26D39">
        <w:rPr>
          <w:rFonts w:hint="eastAsia"/>
        </w:rPr>
        <w:t>의 문자열로</w:t>
      </w:r>
      <w:r>
        <w:rPr>
          <w:rFonts w:hint="eastAsia"/>
        </w:rPr>
        <w:t xml:space="preserve"> </w:t>
      </w:r>
      <w:r>
        <w:t>seriali</w:t>
      </w:r>
      <w:r w:rsidR="00D26D39">
        <w:t xml:space="preserve">ze </w:t>
      </w:r>
      <w:r w:rsidR="00D26D39">
        <w:rPr>
          <w:rFonts w:hint="eastAsia"/>
        </w:rPr>
        <w:t>해서 보내야 한다.</w:t>
      </w:r>
    </w:p>
    <w:p w14:paraId="53D618EA" w14:textId="63D9C826" w:rsidR="00D26D39" w:rsidRDefault="00D26D39" w:rsidP="00775B5B">
      <w:r>
        <w:rPr>
          <w:rFonts w:hint="eastAsia"/>
        </w:rPr>
        <w:t xml:space="preserve">서버에서 받아온 </w:t>
      </w:r>
      <w:r>
        <w:t xml:space="preserve">JSON </w:t>
      </w:r>
      <w:r>
        <w:rPr>
          <w:rFonts w:hint="eastAsia"/>
        </w:rPr>
        <w:t xml:space="preserve">형식의 문자열을 </w:t>
      </w:r>
      <w:r>
        <w:t xml:space="preserve">unserialize </w:t>
      </w:r>
      <w:r>
        <w:rPr>
          <w:rFonts w:hint="eastAsia"/>
        </w:rPr>
        <w:t>해서 데이터 객체를 만들어야 한다.</w:t>
      </w:r>
    </w:p>
    <w:p w14:paraId="34E05570" w14:textId="1D3A784A" w:rsidR="00D26D39" w:rsidRDefault="00D26D39" w:rsidP="00775B5B"/>
    <w:p w14:paraId="6725771D" w14:textId="743BBFA3" w:rsidR="00D26D39" w:rsidRDefault="00231F54" w:rsidP="00231F54">
      <w:pPr>
        <w:pStyle w:val="Heading3"/>
      </w:pPr>
      <w:r>
        <w:rPr>
          <w:rFonts w:hint="eastAsia"/>
        </w:rPr>
        <w:t>s</w:t>
      </w:r>
      <w:r>
        <w:t>erialize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F54" w14:paraId="7A88BF52" w14:textId="77777777" w:rsidTr="00231F54">
        <w:tc>
          <w:tcPr>
            <w:tcW w:w="10456" w:type="dxa"/>
          </w:tcPr>
          <w:p w14:paraId="67A97874" w14:textId="77777777" w:rsidR="00705A02" w:rsidRPr="00705A02" w:rsidRDefault="00705A02" w:rsidP="00705A0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05A0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05A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person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{ </w:t>
            </w:r>
            <w:r w:rsidRPr="00705A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05A0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705A0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홍길동</w:t>
            </w:r>
            <w:r w:rsidRPr="00705A0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705A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age: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05A0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};</w:t>
            </w:r>
          </w:p>
          <w:p w14:paraId="6B7EEFF7" w14:textId="77777777" w:rsidR="00705A02" w:rsidRPr="00705A02" w:rsidRDefault="00705A02" w:rsidP="00705A0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FC8B596" w14:textId="77777777" w:rsidR="00705A02" w:rsidRPr="00705A02" w:rsidRDefault="00705A02" w:rsidP="00705A0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05A0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05A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705A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JSON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705A0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stringify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705A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person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51EB3A32" w14:textId="77777777" w:rsidR="00705A02" w:rsidRPr="00705A02" w:rsidRDefault="00705A02" w:rsidP="00705A0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05A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console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705A0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log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705A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705A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5BC39DC7" w14:textId="2C4FC4C6" w:rsidR="00231F54" w:rsidRPr="008F65FB" w:rsidRDefault="00231F54" w:rsidP="00231F54"/>
        </w:tc>
      </w:tr>
    </w:tbl>
    <w:p w14:paraId="3333BE96" w14:textId="77777777" w:rsidR="00231F54" w:rsidRPr="00231F54" w:rsidRDefault="00231F54" w:rsidP="00231F54"/>
    <w:p w14:paraId="1DAFB2C0" w14:textId="2DD8BAD6" w:rsidR="00775B5B" w:rsidRDefault="003A2D6A" w:rsidP="00775B5B">
      <w:r>
        <w:rPr>
          <w:rFonts w:hint="eastAsia"/>
        </w:rPr>
        <w:t>J</w:t>
      </w:r>
      <w:r>
        <w:t>SON.stringify(</w:t>
      </w:r>
      <w:r>
        <w:rPr>
          <w:rFonts w:hint="eastAsia"/>
        </w:rPr>
        <w:t>객체)</w:t>
      </w:r>
    </w:p>
    <w:p w14:paraId="500B0F2A" w14:textId="42C86A50" w:rsidR="003A2D6A" w:rsidRDefault="003A2D6A" w:rsidP="00775B5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객체를 </w:t>
      </w:r>
      <w:r>
        <w:t xml:space="preserve">JSON </w:t>
      </w:r>
      <w:r>
        <w:rPr>
          <w:rFonts w:hint="eastAsia"/>
        </w:rPr>
        <w:t>형식의 문자열</w:t>
      </w:r>
      <w:r w:rsidR="00BD132B">
        <w:rPr>
          <w:rFonts w:hint="eastAsia"/>
        </w:rPr>
        <w:t>로 변환해서</w:t>
      </w:r>
      <w:r>
        <w:rPr>
          <w:rFonts w:hint="eastAsia"/>
        </w:rPr>
        <w:t xml:space="preserve"> 리턴한다.</w:t>
      </w:r>
    </w:p>
    <w:p w14:paraId="0623FE20" w14:textId="77777777" w:rsidR="003A2D6A" w:rsidRPr="00BD132B" w:rsidRDefault="003A2D6A" w:rsidP="00775B5B"/>
    <w:p w14:paraId="7E9BB84A" w14:textId="256CCC1B" w:rsidR="00F11882" w:rsidRDefault="00BD132B" w:rsidP="00BD132B">
      <w:pPr>
        <w:pStyle w:val="Heading3"/>
      </w:pPr>
      <w:r>
        <w:rPr>
          <w:rFonts w:hint="eastAsia"/>
        </w:rPr>
        <w:t>u</w:t>
      </w:r>
      <w:r>
        <w:t>nserialize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132B" w14:paraId="497A1AA0" w14:textId="77777777" w:rsidTr="00BD132B">
        <w:tc>
          <w:tcPr>
            <w:tcW w:w="10456" w:type="dxa"/>
          </w:tcPr>
          <w:p w14:paraId="62E1FD12" w14:textId="77777777" w:rsidR="00BD132B" w:rsidRPr="00BD132B" w:rsidRDefault="00BD132B" w:rsidP="00BD132B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132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D132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132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D132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D132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'{"name":"</w:t>
            </w:r>
            <w:r w:rsidRPr="00BD132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홍길동</w:t>
            </w:r>
            <w:r w:rsidRPr="00BD132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","age":16}'</w:t>
            </w:r>
            <w:r w:rsidRPr="00BD132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2B684D1" w14:textId="77777777" w:rsidR="00BD132B" w:rsidRPr="00BD132B" w:rsidRDefault="00BD132B" w:rsidP="00BD132B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F120144" w14:textId="77777777" w:rsidR="00BD132B" w:rsidRPr="00BD132B" w:rsidRDefault="00BD132B" w:rsidP="00BD132B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132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D132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132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person</w:t>
            </w:r>
            <w:r w:rsidRPr="00BD132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D132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JSON</w:t>
            </w:r>
            <w:r w:rsidRPr="00BD132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132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parse</w:t>
            </w:r>
            <w:r w:rsidRPr="00BD132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D132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D132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0C78882" w14:textId="77777777" w:rsidR="00BD132B" w:rsidRPr="00BD132B" w:rsidRDefault="00BD132B" w:rsidP="00BD132B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132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console</w:t>
            </w:r>
            <w:r w:rsidRPr="00BD132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132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log</w:t>
            </w:r>
            <w:r w:rsidRPr="00BD132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D132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person</w:t>
            </w:r>
            <w:r w:rsidRPr="00BD132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9F86651" w14:textId="77777777" w:rsidR="00BD132B" w:rsidRDefault="00BD132B" w:rsidP="00BD132B"/>
        </w:tc>
      </w:tr>
    </w:tbl>
    <w:p w14:paraId="59DEE0AE" w14:textId="60E11CD5" w:rsidR="00BD132B" w:rsidRDefault="00BD132B" w:rsidP="00BD132B"/>
    <w:p w14:paraId="371BFD35" w14:textId="0C84C685" w:rsidR="00BD132B" w:rsidRDefault="00BD132B" w:rsidP="00BD132B">
      <w:r>
        <w:rPr>
          <w:rFonts w:hint="eastAsia"/>
        </w:rPr>
        <w:t>J</w:t>
      </w:r>
      <w:r>
        <w:t>SON.parse(</w:t>
      </w:r>
      <w:r>
        <w:rPr>
          <w:rFonts w:hint="eastAsia"/>
        </w:rPr>
        <w:t>문자열)</w:t>
      </w:r>
    </w:p>
    <w:p w14:paraId="5CC088E6" w14:textId="3752BD9E" w:rsidR="00BD132B" w:rsidRDefault="00BD132B" w:rsidP="00BD132B">
      <w:r>
        <w:rPr>
          <w:rFonts w:hint="eastAsia"/>
        </w:rPr>
        <w:t xml:space="preserve"> </w:t>
      </w:r>
      <w:r>
        <w:t xml:space="preserve"> JSON </w:t>
      </w:r>
      <w:r>
        <w:rPr>
          <w:rFonts w:hint="eastAsia"/>
        </w:rPr>
        <w:t>형식의 문자열로부터 객체를 생성해서 리턴한다.</w:t>
      </w:r>
    </w:p>
    <w:p w14:paraId="7C412EF6" w14:textId="6BB38807" w:rsidR="00E113A7" w:rsidRDefault="00E113A7" w:rsidP="00BD132B"/>
    <w:p w14:paraId="61766DB3" w14:textId="03CF61AA" w:rsidR="00E113A7" w:rsidRDefault="00E113A7" w:rsidP="00BD132B"/>
    <w:p w14:paraId="45E2564D" w14:textId="1715B3DF" w:rsidR="00C6041C" w:rsidRDefault="00C6041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6A23B11" w14:textId="169C4399" w:rsidR="00C6041C" w:rsidRDefault="00C6041C" w:rsidP="00C6041C">
      <w:pPr>
        <w:pStyle w:val="Heading2"/>
      </w:pPr>
      <w:bookmarkStart w:id="7" w:name="_Toc40671998"/>
      <w:r>
        <w:rPr>
          <w:rFonts w:hint="eastAsia"/>
        </w:rPr>
        <w:lastRenderedPageBreak/>
        <w:t>s</w:t>
      </w:r>
      <w:r>
        <w:t xml:space="preserve">erialization / unserialization </w:t>
      </w:r>
      <w:r>
        <w:rPr>
          <w:rFonts w:hint="eastAsia"/>
        </w:rPr>
        <w:t>활용</w:t>
      </w:r>
      <w:bookmarkEnd w:id="7"/>
    </w:p>
    <w:p w14:paraId="03DA0FAA" w14:textId="77777777" w:rsidR="00C6041C" w:rsidRPr="00C6041C" w:rsidRDefault="00C6041C" w:rsidP="00C6041C"/>
    <w:p w14:paraId="61425349" w14:textId="577C5427" w:rsidR="00E113A7" w:rsidRDefault="00E113A7" w:rsidP="00E113A7">
      <w:pPr>
        <w:pStyle w:val="Heading3"/>
      </w:pPr>
      <w:r>
        <w:rPr>
          <w:rFonts w:hint="eastAsia"/>
        </w:rPr>
        <w:t>d</w:t>
      </w:r>
      <w:r>
        <w:t>eep copy</w:t>
      </w:r>
    </w:p>
    <w:p w14:paraId="57B53542" w14:textId="1645836B" w:rsidR="00E113A7" w:rsidRPr="00E113A7" w:rsidRDefault="00E113A7" w:rsidP="00E113A7">
      <w:r>
        <w:rPr>
          <w:rFonts w:hint="eastAsia"/>
        </w:rPr>
        <w:t>s</w:t>
      </w:r>
      <w:r>
        <w:t>erialize</w:t>
      </w:r>
      <w:r>
        <w:rPr>
          <w:rFonts w:hint="eastAsia"/>
        </w:rPr>
        <w:t xml:space="preserve">와 </w:t>
      </w:r>
      <w:r>
        <w:t>unserialize</w:t>
      </w:r>
      <w:r w:rsidR="00C6041C">
        <w:rPr>
          <w:rFonts w:hint="eastAsia"/>
        </w:rPr>
        <w:t xml:space="preserve">를 이용하여 </w:t>
      </w:r>
      <w:r w:rsidR="00C6041C">
        <w:t>deep copy</w:t>
      </w:r>
      <w:r w:rsidR="00C6041C">
        <w:rPr>
          <w:rFonts w:hint="eastAsia"/>
        </w:rPr>
        <w:t>를 구현할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29A6" w14:paraId="52065F29" w14:textId="77777777" w:rsidTr="009129A6">
        <w:tc>
          <w:tcPr>
            <w:tcW w:w="10456" w:type="dxa"/>
          </w:tcPr>
          <w:p w14:paraId="448B0AAF" w14:textId="77777777" w:rsidR="009129A6" w:rsidRPr="009129A6" w:rsidRDefault="009129A6" w:rsidP="009129A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29A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a1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[{ </w:t>
            </w:r>
            <w:r w:rsidRPr="009129A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"name"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129A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홍길동</w:t>
            </w:r>
            <w:r w:rsidRPr="009129A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9129A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"age"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}, { </w:t>
            </w:r>
            <w:r w:rsidRPr="009129A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"name"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129A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임꺽정</w:t>
            </w:r>
            <w:r w:rsidRPr="009129A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9129A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"age"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19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}];</w:t>
            </w:r>
          </w:p>
          <w:p w14:paraId="2525A408" w14:textId="77777777" w:rsidR="009129A6" w:rsidRPr="009129A6" w:rsidRDefault="009129A6" w:rsidP="009129A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012932F" w14:textId="77777777" w:rsidR="009129A6" w:rsidRPr="009129A6" w:rsidRDefault="009129A6" w:rsidP="009129A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29A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JSON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129A6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stringify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a1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53A54877" w14:textId="77777777" w:rsidR="009129A6" w:rsidRPr="009129A6" w:rsidRDefault="009129A6" w:rsidP="009129A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29A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a2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JSON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129A6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parse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6D9E7A2" w14:textId="77777777" w:rsidR="009129A6" w:rsidRPr="009129A6" w:rsidRDefault="009129A6" w:rsidP="009129A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097E2A1" w14:textId="77777777" w:rsidR="009129A6" w:rsidRPr="009129A6" w:rsidRDefault="009129A6" w:rsidP="009129A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console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129A6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log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129A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a2</w:t>
            </w:r>
            <w:r w:rsidRPr="009129A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D904079" w14:textId="77777777" w:rsidR="009129A6" w:rsidRPr="009129A6" w:rsidRDefault="009129A6" w:rsidP="00BD132B"/>
        </w:tc>
      </w:tr>
    </w:tbl>
    <w:p w14:paraId="2928438F" w14:textId="29CC23E0" w:rsidR="009129A6" w:rsidRDefault="009129A6" w:rsidP="00BD132B">
      <w:r>
        <w:t xml:space="preserve">a1 </w:t>
      </w:r>
      <w:r>
        <w:rPr>
          <w:rFonts w:hint="eastAsia"/>
        </w:rPr>
        <w:t xml:space="preserve">배열을 </w:t>
      </w:r>
      <w:r>
        <w:t xml:space="preserve">deep copy </w:t>
      </w:r>
      <w:r>
        <w:rPr>
          <w:rFonts w:hint="eastAsia"/>
        </w:rPr>
        <w:t xml:space="preserve">하여 </w:t>
      </w:r>
      <w:r>
        <w:t xml:space="preserve">a2 </w:t>
      </w:r>
      <w:r>
        <w:rPr>
          <w:rFonts w:hint="eastAsia"/>
        </w:rPr>
        <w:t>배열을 생성하였다.</w:t>
      </w:r>
    </w:p>
    <w:p w14:paraId="178907B1" w14:textId="7EF8D76E" w:rsidR="009B6627" w:rsidRDefault="009B6627" w:rsidP="00BD132B"/>
    <w:p w14:paraId="2B6D97C4" w14:textId="7CB6CA40" w:rsidR="009B6627" w:rsidRDefault="009B6627" w:rsidP="00BD132B">
      <w:r>
        <w:rPr>
          <w:rFonts w:hint="eastAsia"/>
        </w:rPr>
        <w:t>a</w:t>
      </w:r>
      <w:r>
        <w:t xml:space="preserve">1 </w:t>
      </w:r>
      <w:r>
        <w:rPr>
          <w:rFonts w:hint="eastAsia"/>
        </w:rPr>
        <w:t xml:space="preserve">배열과 그 </w:t>
      </w:r>
      <w:r w:rsidR="00A1457E">
        <w:rPr>
          <w:rFonts w:hint="eastAsia"/>
        </w:rPr>
        <w:t xml:space="preserve">내부 데이터들을 전부 </w:t>
      </w:r>
      <w:r w:rsidR="00A1457E">
        <w:t xml:space="preserve">JSON </w:t>
      </w:r>
      <w:r w:rsidR="00A1457E">
        <w:rPr>
          <w:rFonts w:hint="eastAsia"/>
        </w:rPr>
        <w:t>형식의 문자열로 만들고,</w:t>
      </w:r>
    </w:p>
    <w:p w14:paraId="52BE3814" w14:textId="3AE80611" w:rsidR="00A1457E" w:rsidRDefault="00A1457E" w:rsidP="00BD132B">
      <w:r>
        <w:rPr>
          <w:rFonts w:hint="eastAsia"/>
        </w:rPr>
        <w:t xml:space="preserve">그 </w:t>
      </w:r>
      <w:r>
        <w:t xml:space="preserve">JSON </w:t>
      </w:r>
      <w:r>
        <w:rPr>
          <w:rFonts w:hint="eastAsia"/>
        </w:rPr>
        <w:t xml:space="preserve">형식의 문자열로부터 새로 </w:t>
      </w:r>
      <w:r>
        <w:t xml:space="preserve">a2 </w:t>
      </w:r>
      <w:r>
        <w:rPr>
          <w:rFonts w:hint="eastAsia"/>
        </w:rPr>
        <w:t xml:space="preserve">배열을 생성하였다. </w:t>
      </w:r>
      <w:r>
        <w:t>=&gt; deep copy</w:t>
      </w:r>
    </w:p>
    <w:p w14:paraId="723D906A" w14:textId="77777777" w:rsidR="00A1457E" w:rsidRDefault="00A1457E" w:rsidP="00BD132B"/>
    <w:p w14:paraId="7B1BE5E2" w14:textId="784F05A3" w:rsidR="00451F70" w:rsidRDefault="00451F70" w:rsidP="00BD132B"/>
    <w:p w14:paraId="73A4BC32" w14:textId="31162001" w:rsidR="009129A6" w:rsidRDefault="00451F70" w:rsidP="00451F70">
      <w:pPr>
        <w:pStyle w:val="Heading3"/>
      </w:pPr>
      <w:r>
        <w:rPr>
          <w:rFonts w:hint="eastAsia"/>
        </w:rPr>
        <w:t>d</w:t>
      </w:r>
      <w:r>
        <w:t xml:space="preserve">eep </w:t>
      </w:r>
      <w:r w:rsidR="002175A6">
        <w:t>compare</w:t>
      </w:r>
    </w:p>
    <w:p w14:paraId="73D6F0C7" w14:textId="77777777" w:rsidR="00451F70" w:rsidRDefault="00451F70" w:rsidP="00451F70">
      <w:r>
        <w:rPr>
          <w:rFonts w:hint="eastAsia"/>
        </w:rPr>
        <w:t>s</w:t>
      </w:r>
      <w:r>
        <w:t>erialize</w:t>
      </w:r>
      <w:r>
        <w:rPr>
          <w:rFonts w:hint="eastAsia"/>
        </w:rPr>
        <w:t xml:space="preserve">를 이용하여 </w:t>
      </w:r>
      <w:r>
        <w:t>deep equals</w:t>
      </w:r>
      <w:r>
        <w:rPr>
          <w:rFonts w:hint="eastAsia"/>
        </w:rPr>
        <w:t>를 쉽게 구현할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6627" w14:paraId="37EA402A" w14:textId="77777777" w:rsidTr="009B6627">
        <w:tc>
          <w:tcPr>
            <w:tcW w:w="10456" w:type="dxa"/>
          </w:tcPr>
          <w:p w14:paraId="2C24917D" w14:textId="77777777" w:rsidR="009B6627" w:rsidRPr="009B6627" w:rsidRDefault="009B6627" w:rsidP="009B662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B662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a1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[{ </w:t>
            </w:r>
            <w:r w:rsidRPr="009B662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"name"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B662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B662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홍길동</w:t>
            </w:r>
            <w:r w:rsidRPr="009B662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9B662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"age"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B662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}, { </w:t>
            </w:r>
            <w:r w:rsidRPr="009B662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"name"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B662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B662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임꺽정</w:t>
            </w:r>
            <w:r w:rsidRPr="009B662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9B662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"age"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B662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19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}];</w:t>
            </w:r>
          </w:p>
          <w:p w14:paraId="11EE222F" w14:textId="77777777" w:rsidR="009B6627" w:rsidRPr="009B6627" w:rsidRDefault="009B6627" w:rsidP="009B662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7A21A45" w14:textId="77777777" w:rsidR="009B6627" w:rsidRPr="009B6627" w:rsidRDefault="009B6627" w:rsidP="009B662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B662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JSON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B6627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stringify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a1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0D6C7EC" w14:textId="77777777" w:rsidR="009B6627" w:rsidRPr="009B6627" w:rsidRDefault="009B6627" w:rsidP="009B662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B662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a2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JSON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B6627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parse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AC07024" w14:textId="77777777" w:rsidR="009B6627" w:rsidRPr="009B6627" w:rsidRDefault="009B6627" w:rsidP="009B662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39AF2E3" w14:textId="77777777" w:rsidR="009B6627" w:rsidRPr="009B6627" w:rsidRDefault="009B6627" w:rsidP="009B662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console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B6627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log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a2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A64D831" w14:textId="77777777" w:rsidR="009B6627" w:rsidRPr="009B6627" w:rsidRDefault="009B6627" w:rsidP="009B662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9C68EAB" w14:textId="77777777" w:rsidR="009B6627" w:rsidRPr="009B6627" w:rsidRDefault="009B6627" w:rsidP="009B6627">
            <w:pPr>
              <w:widowControl/>
              <w:shd w:val="clear" w:color="auto" w:fill="FFFF99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B6627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JSON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B6627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stringify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a1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== 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JSON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B6627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stringify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a2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))</w:t>
            </w:r>
          </w:p>
          <w:p w14:paraId="415BF8CF" w14:textId="77777777" w:rsidR="009B6627" w:rsidRPr="009B6627" w:rsidRDefault="009B6627" w:rsidP="009B662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B662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console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B6627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log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B662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"equals"</w:t>
            </w:r>
            <w:r w:rsidRPr="009B662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038A3A2" w14:textId="77777777" w:rsidR="009B6627" w:rsidRDefault="009B6627" w:rsidP="00451F70"/>
        </w:tc>
      </w:tr>
    </w:tbl>
    <w:p w14:paraId="69A6EC6B" w14:textId="0C786AD4" w:rsidR="00451F70" w:rsidRDefault="00451F70" w:rsidP="00451F70"/>
    <w:p w14:paraId="5954F76C" w14:textId="53D973FA" w:rsidR="006959F6" w:rsidRDefault="006959F6" w:rsidP="006959F6">
      <w:r>
        <w:rPr>
          <w:rFonts w:hint="eastAsia"/>
        </w:rPr>
        <w:t>a</w:t>
      </w:r>
      <w:r>
        <w:t xml:space="preserve">1 </w:t>
      </w:r>
      <w:r>
        <w:rPr>
          <w:rFonts w:hint="eastAsia"/>
        </w:rPr>
        <w:t xml:space="preserve">배열과 </w:t>
      </w:r>
      <w:r>
        <w:t xml:space="preserve">a2 </w:t>
      </w:r>
      <w:r>
        <w:rPr>
          <w:rFonts w:hint="eastAsia"/>
        </w:rPr>
        <w:t xml:space="preserve">배열을 그 내부 데이터들을 전부 </w:t>
      </w:r>
      <w:r>
        <w:t xml:space="preserve">JSON </w:t>
      </w:r>
      <w:r>
        <w:rPr>
          <w:rFonts w:hint="eastAsia"/>
        </w:rPr>
        <w:t>형식의 문자열로 만들고,</w:t>
      </w:r>
    </w:p>
    <w:p w14:paraId="58432F09" w14:textId="187DC3D3" w:rsidR="006959F6" w:rsidRDefault="006959F6" w:rsidP="006959F6">
      <w:r>
        <w:rPr>
          <w:rFonts w:hint="eastAsia"/>
        </w:rPr>
        <w:t>이 두 문자열을 비교한다.</w:t>
      </w:r>
      <w:r w:rsidR="002175A6">
        <w:t xml:space="preserve"> =&gt; deep compare</w:t>
      </w:r>
    </w:p>
    <w:p w14:paraId="2BCE3E8F" w14:textId="32CC3CD3" w:rsidR="002175A6" w:rsidRDefault="002175A6" w:rsidP="006959F6"/>
    <w:p w14:paraId="60462DF0" w14:textId="09F34101" w:rsidR="0001185A" w:rsidRDefault="0001185A" w:rsidP="006959F6">
      <w:r>
        <w:rPr>
          <w:rFonts w:hint="eastAsia"/>
        </w:rPr>
        <w:t>조심할 부분,</w:t>
      </w:r>
      <w:r>
        <w:t xml:space="preserve"> </w:t>
      </w:r>
      <w:r>
        <w:rPr>
          <w:rFonts w:hint="eastAsia"/>
        </w:rPr>
        <w:t>객체의 속성이 만들어진 순서가 다르면,</w:t>
      </w:r>
      <w:r>
        <w:t xml:space="preserve"> </w:t>
      </w:r>
      <w:r>
        <w:rPr>
          <w:rFonts w:hint="eastAsia"/>
        </w:rPr>
        <w:t>직렬화된 문자열의 내용도 다르다.</w:t>
      </w:r>
    </w:p>
    <w:p w14:paraId="541182FA" w14:textId="73F702E9" w:rsidR="0001185A" w:rsidRDefault="00D86BF7" w:rsidP="006959F6">
      <w:pPr>
        <w:rPr>
          <w:rFonts w:hint="eastAsia"/>
        </w:rPr>
      </w:pPr>
      <w:r>
        <w:rPr>
          <w:rFonts w:hint="eastAsia"/>
        </w:rPr>
        <w:t>객체의 속성의 순서가 다를뿐 속성의 값이 같은 경우에</w:t>
      </w:r>
      <w:r>
        <w:t xml:space="preserve">, </w:t>
      </w:r>
      <w:r>
        <w:rPr>
          <w:rFonts w:hint="eastAsia"/>
        </w:rPr>
        <w:t xml:space="preserve">위 방법으로 비교하면 </w:t>
      </w:r>
      <w:r>
        <w:t>false</w:t>
      </w:r>
      <w:r>
        <w:rPr>
          <w:rFonts w:hint="eastAsia"/>
        </w:rPr>
        <w:t>가 된다.</w:t>
      </w:r>
    </w:p>
    <w:p w14:paraId="0A80C553" w14:textId="77777777" w:rsidR="002175A6" w:rsidRDefault="002175A6" w:rsidP="006959F6"/>
    <w:p w14:paraId="02A6F015" w14:textId="77777777" w:rsidR="006959F6" w:rsidRPr="006959F6" w:rsidRDefault="006959F6" w:rsidP="00451F70"/>
    <w:p w14:paraId="4E9FB326" w14:textId="77777777" w:rsidR="00E113A7" w:rsidRDefault="00E113A7" w:rsidP="00BD132B"/>
    <w:p w14:paraId="64D2E672" w14:textId="348A738B" w:rsidR="00E113A7" w:rsidRDefault="00E113A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B1D2CF" w14:textId="5A6F566F" w:rsidR="00690C15" w:rsidRDefault="00DC230D" w:rsidP="00DC230D">
      <w:pPr>
        <w:pStyle w:val="Heading1"/>
      </w:pPr>
      <w:bookmarkStart w:id="8" w:name="_Toc40671999"/>
      <w:r>
        <w:rPr>
          <w:rFonts w:hint="eastAsia"/>
        </w:rPr>
        <w:lastRenderedPageBreak/>
        <w:t>f</w:t>
      </w:r>
      <w:r>
        <w:t>irebase realtime database REST API</w:t>
      </w:r>
      <w:bookmarkEnd w:id="8"/>
    </w:p>
    <w:p w14:paraId="7C53B7C3" w14:textId="32BDB312" w:rsidR="00530C05" w:rsidRDefault="00530C05" w:rsidP="00530C05"/>
    <w:p w14:paraId="328B7D80" w14:textId="0CBDAE01" w:rsidR="00530C05" w:rsidRPr="00530C05" w:rsidRDefault="00530C05" w:rsidP="00530C05">
      <w:r>
        <w:rPr>
          <w:rFonts w:hint="eastAsia"/>
        </w:rPr>
        <w:t>R</w:t>
      </w:r>
      <w:r>
        <w:t xml:space="preserve">EST API </w:t>
      </w:r>
      <w:r>
        <w:rPr>
          <w:rFonts w:hint="eastAsia"/>
        </w:rPr>
        <w:t>예제를 구현하려면,</w:t>
      </w:r>
      <w:r>
        <w:t xml:space="preserve"> RESTful Service</w:t>
      </w:r>
      <w:r>
        <w:rPr>
          <w:rFonts w:hint="eastAsia"/>
        </w:rPr>
        <w:t>를 제공하는 백엔드 서버가 필요하다.</w:t>
      </w:r>
    </w:p>
    <w:p w14:paraId="3B067E11" w14:textId="63C90ABE" w:rsidR="00DC230D" w:rsidRDefault="00DC230D" w:rsidP="00DC230D"/>
    <w:p w14:paraId="72562C29" w14:textId="15F37457" w:rsidR="00250E2E" w:rsidRDefault="00250E2E" w:rsidP="00DC230D">
      <w:r>
        <w:t>firebase realtime database</w:t>
      </w:r>
      <w:r>
        <w:rPr>
          <w:rFonts w:hint="eastAsia"/>
        </w:rPr>
        <w:t xml:space="preserve">는 </w:t>
      </w:r>
      <w:r>
        <w:t>REST API</w:t>
      </w:r>
      <w:r>
        <w:rPr>
          <w:rFonts w:hint="eastAsia"/>
        </w:rPr>
        <w:t xml:space="preserve"> 기능을 제공한다.</w:t>
      </w:r>
    </w:p>
    <w:p w14:paraId="37C2F1CB" w14:textId="3807A500" w:rsidR="00250E2E" w:rsidRDefault="00250E2E" w:rsidP="00DC230D">
      <w:r>
        <w:rPr>
          <w:rFonts w:hint="eastAsia"/>
        </w:rPr>
        <w:t>이 기능을 이용하면,</w:t>
      </w:r>
      <w:r>
        <w:t xml:space="preserve"> </w:t>
      </w:r>
      <w:r w:rsidR="00530C05">
        <w:rPr>
          <w:rFonts w:hint="eastAsia"/>
        </w:rPr>
        <w:t xml:space="preserve">우리는 백엔드 서버를 개발하지 않고도 </w:t>
      </w:r>
      <w:r w:rsidR="00530C05">
        <w:t xml:space="preserve">REST API </w:t>
      </w:r>
      <w:r w:rsidR="00530C05">
        <w:rPr>
          <w:rFonts w:hint="eastAsia"/>
        </w:rPr>
        <w:t>예제를 구현해 볼 수 있다.</w:t>
      </w:r>
    </w:p>
    <w:p w14:paraId="1851BEDA" w14:textId="13138079" w:rsidR="00530C05" w:rsidRDefault="00530C05" w:rsidP="00DC230D"/>
    <w:p w14:paraId="6E345C2C" w14:textId="2DB34A35" w:rsidR="00530C05" w:rsidRDefault="00C07170" w:rsidP="00DC230D">
      <w:r w:rsidRPr="00C07170">
        <w:rPr>
          <w:noProof/>
        </w:rPr>
        <w:drawing>
          <wp:inline distT="0" distB="0" distL="0" distR="0" wp14:anchorId="532ADCAB" wp14:editId="2BDF39A5">
            <wp:extent cx="6645910" cy="4818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8FDF" w14:textId="78C635D3" w:rsidR="00C07170" w:rsidRDefault="00C07170" w:rsidP="00DC230D"/>
    <w:p w14:paraId="511A4A58" w14:textId="77777777" w:rsidR="004F0120" w:rsidRDefault="00C07170" w:rsidP="00DC230D">
      <w:r>
        <w:rPr>
          <w:rFonts w:hint="eastAsia"/>
        </w:rPr>
        <w:t xml:space="preserve">이 </w:t>
      </w:r>
      <w:r>
        <w:t xml:space="preserve">REST API </w:t>
      </w:r>
      <w:r>
        <w:rPr>
          <w:rFonts w:hint="eastAsia"/>
        </w:rPr>
        <w:t>기능을 사용할 수 있으려면,</w:t>
      </w:r>
    </w:p>
    <w:p w14:paraId="4BECDB9A" w14:textId="0D3F5130" w:rsidR="00C07170" w:rsidRDefault="007114C6" w:rsidP="00DC230D">
      <w:r>
        <w:rPr>
          <w:rFonts w:hint="eastAsia"/>
        </w:rPr>
        <w:t>익명의</w:t>
      </w:r>
      <w:r>
        <w:t>(</w:t>
      </w:r>
      <w:r>
        <w:rPr>
          <w:rFonts w:hint="eastAsia"/>
        </w:rPr>
        <w:t>a</w:t>
      </w:r>
      <w:r>
        <w:t xml:space="preserve">nonymous) </w:t>
      </w:r>
      <w:r>
        <w:rPr>
          <w:rFonts w:hint="eastAsia"/>
        </w:rPr>
        <w:t>사용자도 D</w:t>
      </w:r>
      <w:r>
        <w:t>B</w:t>
      </w:r>
      <w:r>
        <w:rPr>
          <w:rFonts w:hint="eastAsia"/>
        </w:rPr>
        <w:t>를 읽고 쓸 수 있도록 위와 같이 설정해야 한다.</w:t>
      </w:r>
    </w:p>
    <w:p w14:paraId="71FE6528" w14:textId="477BB38E" w:rsidR="007114C6" w:rsidRDefault="007114C6" w:rsidP="00DC230D"/>
    <w:p w14:paraId="6FA42A85" w14:textId="77777777" w:rsidR="007114C6" w:rsidRDefault="007114C6" w:rsidP="00DC230D"/>
    <w:p w14:paraId="2D90CE30" w14:textId="77777777" w:rsidR="00530C05" w:rsidRDefault="00530C05" w:rsidP="00DC230D"/>
    <w:p w14:paraId="401CCF79" w14:textId="77777777" w:rsidR="00DC230D" w:rsidRDefault="00DC230D" w:rsidP="00DC230D"/>
    <w:p w14:paraId="5D10D0D3" w14:textId="77777777" w:rsidR="00DC230D" w:rsidRPr="00DC230D" w:rsidRDefault="00DC230D" w:rsidP="00DC230D"/>
    <w:p w14:paraId="62181EFF" w14:textId="77777777" w:rsidR="00CA1855" w:rsidRPr="00CA1855" w:rsidRDefault="00CA1855" w:rsidP="00CA1855"/>
    <w:p w14:paraId="66227BD4" w14:textId="52508FB1" w:rsidR="00D24240" w:rsidRDefault="00D2424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C0CEC0" w14:textId="77777777" w:rsidR="00D24240" w:rsidRDefault="00D24240" w:rsidP="00D24240">
      <w:pPr>
        <w:pStyle w:val="Heading1"/>
      </w:pPr>
      <w:bookmarkStart w:id="9" w:name="_Toc40672000"/>
      <w:r>
        <w:rPr>
          <w:rFonts w:hint="eastAsia"/>
        </w:rPr>
        <w:lastRenderedPageBreak/>
        <w:t>a</w:t>
      </w:r>
      <w:r>
        <w:t xml:space="preserve">xios </w:t>
      </w:r>
      <w:r>
        <w:rPr>
          <w:rFonts w:hint="eastAsia"/>
        </w:rPr>
        <w:t>라이브러리</w:t>
      </w:r>
      <w:bookmarkEnd w:id="9"/>
    </w:p>
    <w:p w14:paraId="0AA21292" w14:textId="77777777" w:rsidR="00D24240" w:rsidRDefault="00D24240" w:rsidP="00D24240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클라이언트 앱에서 백엔드 서버를 호출하기 위해 사용하는 라이브러리 중 하나가 </w:t>
      </w:r>
      <w:r>
        <w:t xml:space="preserve">axios </w:t>
      </w:r>
      <w:r>
        <w:rPr>
          <w:rFonts w:hint="eastAsia"/>
        </w:rPr>
        <w:t>이다.</w:t>
      </w:r>
    </w:p>
    <w:p w14:paraId="06AF15AD" w14:textId="77777777" w:rsidR="00D24240" w:rsidRPr="00FD4B0F" w:rsidRDefault="00D24240" w:rsidP="00D24240"/>
    <w:p w14:paraId="05CCCD12" w14:textId="6098EAC8" w:rsidR="00D24240" w:rsidRDefault="00D24240" w:rsidP="00D24240">
      <w:pPr>
        <w:pStyle w:val="Heading2"/>
      </w:pPr>
      <w:bookmarkStart w:id="10" w:name="_Toc40672001"/>
      <w:r>
        <w:rPr>
          <w:rFonts w:hint="eastAsia"/>
        </w:rPr>
        <w:t>사용법</w:t>
      </w:r>
      <w:bookmarkEnd w:id="10"/>
    </w:p>
    <w:p w14:paraId="6573E248" w14:textId="70C3CE21" w:rsidR="00FD4B0F" w:rsidRPr="00FD4B0F" w:rsidRDefault="00FD4B0F" w:rsidP="00FD4B0F">
      <w:r>
        <w:rPr>
          <w:rFonts w:hint="eastAsia"/>
        </w:rPr>
        <w:t>a</w:t>
      </w:r>
      <w:r>
        <w:t xml:space="preserve">xios </w:t>
      </w:r>
      <w:r>
        <w:rPr>
          <w:rFonts w:hint="eastAsia"/>
        </w:rPr>
        <w:t xml:space="preserve">라이브러리를 이용하여 </w:t>
      </w:r>
      <w:r>
        <w:t>firebase realtime database REST API</w:t>
      </w:r>
      <w:r>
        <w:rPr>
          <w:rFonts w:hint="eastAsia"/>
        </w:rPr>
        <w:t xml:space="preserve">를 </w:t>
      </w:r>
      <w:r w:rsidR="006F1B51">
        <w:rPr>
          <w:rFonts w:hint="eastAsia"/>
        </w:rPr>
        <w:t>사용하는 방법은 다음과 같다.</w:t>
      </w:r>
    </w:p>
    <w:p w14:paraId="1CE3DBA5" w14:textId="77777777" w:rsidR="00D24240" w:rsidRDefault="00D24240" w:rsidP="00D24240"/>
    <w:p w14:paraId="6C6E13F1" w14:textId="77777777" w:rsidR="00D24240" w:rsidRDefault="00D24240" w:rsidP="00D24240">
      <w:pPr>
        <w:pStyle w:val="Heading3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t xml:space="preserve">axios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포함하기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4240" w14:paraId="58BD9D8D" w14:textId="77777777" w:rsidTr="0027787F">
        <w:tc>
          <w:tcPr>
            <w:tcW w:w="10456" w:type="dxa"/>
          </w:tcPr>
          <w:p w14:paraId="55FFFDEF" w14:textId="77777777" w:rsidR="00D24240" w:rsidRPr="001D3A70" w:rsidRDefault="00D24240" w:rsidP="0027787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E5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E5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E5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8E5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E585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"https://unpkg.com/axios/dist/axios.min.js"</w:t>
            </w:r>
            <w:r w:rsidRPr="008E5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</w:tc>
      </w:tr>
    </w:tbl>
    <w:p w14:paraId="7D52215B" w14:textId="77777777" w:rsidR="00D24240" w:rsidRDefault="00D24240" w:rsidP="00D24240"/>
    <w:p w14:paraId="52D698EB" w14:textId="77777777" w:rsidR="00D24240" w:rsidRDefault="00D24240" w:rsidP="00D24240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문서에서 </w:t>
      </w:r>
      <w:r>
        <w:t xml:space="preserve">axios </w:t>
      </w:r>
      <w:r>
        <w:rPr>
          <w:rFonts w:hint="eastAsia"/>
        </w:rPr>
        <w:t>라이브러리를 사용하려면,</w:t>
      </w:r>
      <w:r>
        <w:t xml:space="preserve"> </w:t>
      </w:r>
      <w:r>
        <w:rPr>
          <w:rFonts w:hint="eastAsia"/>
        </w:rPr>
        <w:t xml:space="preserve">위 태그를 </w:t>
      </w:r>
      <w:r>
        <w:t xml:space="preserve">header </w:t>
      </w:r>
      <w:r>
        <w:rPr>
          <w:rFonts w:hint="eastAsia"/>
        </w:rPr>
        <w:t>부분에 넣어야 한다.</w:t>
      </w:r>
    </w:p>
    <w:p w14:paraId="0DB548C4" w14:textId="77777777" w:rsidR="00D24240" w:rsidRPr="0055588D" w:rsidRDefault="00D24240" w:rsidP="00D24240">
      <w:r>
        <w:rPr>
          <w:rFonts w:hint="eastAsia"/>
        </w:rPr>
        <w:t xml:space="preserve">위 태그에 의해서, </w:t>
      </w:r>
      <w:r>
        <w:t xml:space="preserve">axios.min.js </w:t>
      </w:r>
      <w:r>
        <w:rPr>
          <w:rFonts w:hint="eastAsia"/>
        </w:rPr>
        <w:t>파일이 서버로부터 웹브라우저로 전송되어 실행된다.</w:t>
      </w:r>
    </w:p>
    <w:p w14:paraId="7EB52F10" w14:textId="77777777" w:rsidR="00D24240" w:rsidRPr="00C939FE" w:rsidRDefault="00D24240" w:rsidP="00D24240"/>
    <w:p w14:paraId="07DB6AEF" w14:textId="77777777" w:rsidR="00D24240" w:rsidRDefault="00D24240" w:rsidP="00D24240">
      <w:pPr>
        <w:pStyle w:val="Heading3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4240" w14:paraId="64893C72" w14:textId="77777777" w:rsidTr="0027787F">
        <w:tc>
          <w:tcPr>
            <w:tcW w:w="10456" w:type="dxa"/>
          </w:tcPr>
          <w:p w14:paraId="07A1F884" w14:textId="77777777" w:rsidR="00D24240" w:rsidRPr="00910C6F" w:rsidRDefault="00D24240" w:rsidP="0027787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0C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axios</w:t>
            </w:r>
            <w:r w:rsidRPr="00910C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10C6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get</w:t>
            </w:r>
            <w:r w:rsidRPr="00910C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10C6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'https://skhu-lsj.firebaseio.com/todo4.json'</w:t>
            </w:r>
            <w:r w:rsidRPr="00910C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6BC7A170" w14:textId="77777777" w:rsidR="00D24240" w:rsidRPr="00910C6F" w:rsidRDefault="00D24240" w:rsidP="0027787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0C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.</w:t>
            </w:r>
            <w:r w:rsidRPr="00910C6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then</w:t>
            </w:r>
            <w:r w:rsidRPr="00910C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10C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response</w:t>
            </w:r>
            <w:r w:rsidRPr="00910C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0C6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910C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10C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910C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10C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todoMap</w:t>
            </w:r>
            <w:r w:rsidRPr="00910C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10C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response</w:t>
            </w:r>
            <w:r w:rsidRPr="00910C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10C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</w:t>
            </w:r>
            <w:r w:rsidRPr="00910C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7FE0DDDE" w14:textId="77777777" w:rsidR="00D24240" w:rsidRDefault="00D24240" w:rsidP="00D24240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메소드의 파라미터는 요청할 </w:t>
      </w:r>
      <w:r>
        <w:t xml:space="preserve">URL </w:t>
      </w:r>
      <w:r>
        <w:rPr>
          <w:rFonts w:hint="eastAsia"/>
        </w:rPr>
        <w:t>이고</w:t>
      </w:r>
    </w:p>
    <w:p w14:paraId="70AC8289" w14:textId="77777777" w:rsidR="00D24240" w:rsidRDefault="00D24240" w:rsidP="00D24240"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메소드의 파라미터는 화살표 함수이다.</w:t>
      </w:r>
    </w:p>
    <w:p w14:paraId="2518A966" w14:textId="77777777" w:rsidR="00D24240" w:rsidRDefault="00D24240" w:rsidP="00D24240"/>
    <w:p w14:paraId="3E2769A0" w14:textId="4D8BA526" w:rsidR="00D24240" w:rsidRDefault="00D24240" w:rsidP="00D24240">
      <w:r w:rsidRPr="00910C6F">
        <w:rPr>
          <w:rFonts w:ascii="Consolas" w:eastAsia="굴림" w:hAnsi="Consolas" w:cs="굴림"/>
          <w:color w:val="A31515"/>
          <w:kern w:val="0"/>
          <w:szCs w:val="20"/>
        </w:rPr>
        <w:t>'https://skhu-lsj.firebaseio.com/todo4.json'</w:t>
      </w:r>
      <w:r>
        <w:rPr>
          <w:rFonts w:ascii="Consolas" w:eastAsia="굴림" w:hAnsi="Consolas" w:cs="굴림"/>
          <w:color w:val="A31515"/>
          <w:kern w:val="0"/>
          <w:szCs w:val="20"/>
        </w:rPr>
        <w:t xml:space="preserve"> </w:t>
      </w:r>
      <w:r w:rsidRPr="005E2BBA">
        <w:t>URL</w:t>
      </w:r>
      <w:r>
        <w:rPr>
          <w:rFonts w:hint="eastAsia"/>
        </w:rPr>
        <w:t xml:space="preserve">을 </w:t>
      </w:r>
      <w:r>
        <w:t xml:space="preserve">get </w:t>
      </w:r>
      <w:r>
        <w:rPr>
          <w:rFonts w:hint="eastAsia"/>
        </w:rPr>
        <w:t>방식으로 요청한다.</w:t>
      </w:r>
    </w:p>
    <w:p w14:paraId="1F7A6CAE" w14:textId="77777777" w:rsidR="00CB38BC" w:rsidRDefault="00CB38BC" w:rsidP="00D24240">
      <w:pPr>
        <w:rPr>
          <w:rFonts w:ascii="Consolas" w:eastAsia="굴림" w:hAnsi="Consolas" w:cs="굴림"/>
          <w:color w:val="A31515"/>
          <w:kern w:val="0"/>
          <w:szCs w:val="20"/>
        </w:rPr>
      </w:pPr>
    </w:p>
    <w:p w14:paraId="014B7621" w14:textId="7BFE0B17" w:rsidR="00E83B78" w:rsidRDefault="00CB38BC" w:rsidP="00D24240">
      <w:r w:rsidRPr="00910C6F">
        <w:rPr>
          <w:rFonts w:ascii="Consolas" w:eastAsia="굴림" w:hAnsi="Consolas" w:cs="굴림"/>
          <w:color w:val="A31515"/>
          <w:kern w:val="0"/>
          <w:szCs w:val="20"/>
        </w:rPr>
        <w:t>skhu-lsj</w:t>
      </w:r>
      <w:r w:rsidR="00E83B78">
        <w:t xml:space="preserve"> </w:t>
      </w:r>
      <w:r w:rsidR="00E83B78">
        <w:rPr>
          <w:rFonts w:hint="eastAsia"/>
        </w:rPr>
        <w:t>부분은 f</w:t>
      </w:r>
      <w:r w:rsidR="00E83B78">
        <w:t xml:space="preserve">irebase </w:t>
      </w:r>
      <w:r w:rsidR="00E83B78">
        <w:rPr>
          <w:rFonts w:hint="eastAsia"/>
        </w:rPr>
        <w:t xml:space="preserve">서버 프로젝트 </w:t>
      </w:r>
      <w:r>
        <w:t xml:space="preserve">ID </w:t>
      </w:r>
      <w:r>
        <w:rPr>
          <w:rFonts w:hint="eastAsia"/>
        </w:rPr>
        <w:t>이다.</w:t>
      </w:r>
    </w:p>
    <w:p w14:paraId="5BFC6CB0" w14:textId="353141E1" w:rsidR="00CB38BC" w:rsidRDefault="00CB38BC" w:rsidP="00D24240">
      <w:r w:rsidRPr="00910C6F">
        <w:rPr>
          <w:rFonts w:ascii="Consolas" w:eastAsia="굴림" w:hAnsi="Consolas" w:cs="굴림"/>
          <w:color w:val="A31515"/>
          <w:kern w:val="0"/>
          <w:szCs w:val="20"/>
        </w:rPr>
        <w:t>todo4</w:t>
      </w:r>
      <w:r>
        <w:rPr>
          <w:rFonts w:ascii="Consolas" w:eastAsia="굴림" w:hAnsi="Consolas" w:cs="굴림"/>
          <w:color w:val="A31515"/>
          <w:kern w:val="0"/>
          <w:szCs w:val="20"/>
        </w:rPr>
        <w:t xml:space="preserve"> </w:t>
      </w:r>
      <w:r w:rsidRPr="00CB38BC">
        <w:t>부분은</w:t>
      </w:r>
      <w:r>
        <w:rPr>
          <w:rFonts w:hint="eastAsia"/>
        </w:rPr>
        <w:t xml:space="preserve"> f</w:t>
      </w:r>
      <w:r>
        <w:t xml:space="preserve">irebase </w:t>
      </w:r>
      <w:r>
        <w:rPr>
          <w:rFonts w:hint="eastAsia"/>
        </w:rPr>
        <w:t>r</w:t>
      </w:r>
      <w:r>
        <w:t xml:space="preserve">ealtime database </w:t>
      </w:r>
      <w:r>
        <w:rPr>
          <w:rFonts w:hint="eastAsia"/>
        </w:rPr>
        <w:t>항목 이름이다.</w:t>
      </w:r>
    </w:p>
    <w:p w14:paraId="3DB920A4" w14:textId="2A17BBA6" w:rsidR="00CB38BC" w:rsidRDefault="00CB38BC" w:rsidP="00D24240"/>
    <w:p w14:paraId="64AB594E" w14:textId="2C01484F" w:rsidR="006F1B51" w:rsidRDefault="00146267" w:rsidP="00D24240">
      <w:r>
        <w:rPr>
          <w:rFonts w:hint="eastAsia"/>
        </w:rPr>
        <w:t>f</w:t>
      </w:r>
      <w:r>
        <w:t>irebase DB</w:t>
      </w:r>
      <w:r>
        <w:rPr>
          <w:rFonts w:hint="eastAsia"/>
        </w:rPr>
        <w:t>의</w:t>
      </w:r>
      <w:r w:rsidR="006F1B51">
        <w:rPr>
          <w:rFonts w:hint="eastAsia"/>
        </w:rPr>
        <w:t xml:space="preserve"> t</w:t>
      </w:r>
      <w:r w:rsidR="006F1B51">
        <w:t xml:space="preserve">odo4 </w:t>
      </w:r>
      <w:r w:rsidR="006F1B51">
        <w:rPr>
          <w:rFonts w:hint="eastAsia"/>
        </w:rPr>
        <w:t>데이터 항목을 조회한다.</w:t>
      </w:r>
    </w:p>
    <w:p w14:paraId="73D69B1D" w14:textId="77777777" w:rsidR="00146267" w:rsidRDefault="00146267" w:rsidP="00D24240"/>
    <w:p w14:paraId="090BE21D" w14:textId="77777777" w:rsidR="00D24240" w:rsidRDefault="00D24240" w:rsidP="00D24240">
      <w:r>
        <w:rPr>
          <w:rFonts w:hint="eastAsia"/>
        </w:rPr>
        <w:t>서버가 전송한 데이터가 도착하면,</w:t>
      </w:r>
      <w:r>
        <w:t xml:space="preserve"> </w:t>
      </w:r>
      <w:r>
        <w:rPr>
          <w:rFonts w:hint="eastAsia"/>
        </w:rPr>
        <w:t>화살표 함수가 호출된다.</w:t>
      </w:r>
    </w:p>
    <w:p w14:paraId="27EE34D9" w14:textId="02260D7F" w:rsidR="00D24240" w:rsidRDefault="00D24240" w:rsidP="00D24240">
      <w:r>
        <w:rPr>
          <w:rFonts w:hint="eastAsia"/>
        </w:rPr>
        <w:t xml:space="preserve">서버가 전송한 데이터는 </w:t>
      </w:r>
      <w:r>
        <w:t xml:space="preserve">response.data </w:t>
      </w:r>
      <w:r>
        <w:rPr>
          <w:rFonts w:hint="eastAsia"/>
        </w:rPr>
        <w:t>이다.</w:t>
      </w:r>
    </w:p>
    <w:p w14:paraId="08E0736B" w14:textId="25B87EC8" w:rsidR="00CB38BC" w:rsidRDefault="00CB38BC" w:rsidP="00D24240"/>
    <w:p w14:paraId="31E47DE3" w14:textId="25BE43BF" w:rsidR="00CB38BC" w:rsidRDefault="00CB38BC" w:rsidP="00D24240"/>
    <w:p w14:paraId="131D56B1" w14:textId="77777777" w:rsidR="002251D8" w:rsidRDefault="002251D8" w:rsidP="002251D8">
      <w:pPr>
        <w:pStyle w:val="Heading3"/>
      </w:pPr>
      <w:r>
        <w:t xml:space="preserve">firebase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t>ID</w:t>
      </w:r>
    </w:p>
    <w:p w14:paraId="67938F74" w14:textId="77777777" w:rsidR="002251D8" w:rsidRDefault="002251D8" w:rsidP="002251D8">
      <w:r w:rsidRPr="00F77B29">
        <w:rPr>
          <w:noProof/>
        </w:rPr>
        <w:drawing>
          <wp:inline distT="0" distB="0" distL="0" distR="0" wp14:anchorId="30DA0A90" wp14:editId="37D401C4">
            <wp:extent cx="5934903" cy="255305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2E67" w14:textId="77777777" w:rsidR="002251D8" w:rsidRDefault="002251D8" w:rsidP="002251D8">
      <w:r>
        <w:t xml:space="preserve">firebase </w:t>
      </w:r>
      <w:r>
        <w:rPr>
          <w:rFonts w:hint="eastAsia"/>
        </w:rPr>
        <w:t xml:space="preserve">서버 프로젝트 </w:t>
      </w:r>
      <w:r>
        <w:t>ID</w:t>
      </w:r>
      <w:r>
        <w:rPr>
          <w:rFonts w:hint="eastAsia"/>
        </w:rPr>
        <w:t xml:space="preserve">는 </w:t>
      </w:r>
      <w:hyperlink r:id="rId10" w:history="1">
        <w:r w:rsidRPr="005842E8">
          <w:rPr>
            <w:color w:val="0000FF"/>
            <w:u w:val="single"/>
          </w:rPr>
          <w:t>https://console.firebase.google.com/</w:t>
        </w:r>
      </w:hyperlink>
      <w:r>
        <w:t xml:space="preserve"> </w:t>
      </w:r>
      <w:r>
        <w:rPr>
          <w:rFonts w:hint="eastAsia"/>
        </w:rPr>
        <w:t>에서 확인할 수 있다.</w:t>
      </w:r>
    </w:p>
    <w:p w14:paraId="22F3361A" w14:textId="660FD85E" w:rsidR="002251D8" w:rsidRDefault="002251D8" w:rsidP="002251D8"/>
    <w:p w14:paraId="08EC7BC6" w14:textId="6AF2ED9D" w:rsidR="002251D8" w:rsidRDefault="002251D8" w:rsidP="002251D8">
      <w:r>
        <w:rPr>
          <w:rFonts w:hint="eastAsia"/>
        </w:rPr>
        <w:t xml:space="preserve">빨간색 사각형 부분이 </w:t>
      </w:r>
      <w:r>
        <w:t xml:space="preserve">firebase </w:t>
      </w:r>
      <w:r>
        <w:rPr>
          <w:rFonts w:hint="eastAsia"/>
        </w:rPr>
        <w:t xml:space="preserve">프로젝트 </w:t>
      </w:r>
      <w:r>
        <w:t xml:space="preserve">ID </w:t>
      </w:r>
      <w:r>
        <w:rPr>
          <w:rFonts w:hint="eastAsia"/>
        </w:rPr>
        <w:t>이다.</w:t>
      </w:r>
    </w:p>
    <w:p w14:paraId="04929082" w14:textId="3E20E59D" w:rsidR="002251D8" w:rsidRDefault="002251D8" w:rsidP="002251D8">
      <w:r>
        <w:rPr>
          <w:rFonts w:hint="eastAsia"/>
        </w:rPr>
        <w:t xml:space="preserve">파란색 사각형 부분은 </w:t>
      </w:r>
      <w:r>
        <w:t xml:space="preserve">firebase </w:t>
      </w:r>
      <w:r>
        <w:rPr>
          <w:rFonts w:hint="eastAsia"/>
        </w:rPr>
        <w:t>프로젝트 이름이다.</w:t>
      </w:r>
    </w:p>
    <w:p w14:paraId="0F159A58" w14:textId="5DE7DCAB" w:rsidR="002251D8" w:rsidRDefault="002251D8" w:rsidP="002251D8"/>
    <w:p w14:paraId="23097912" w14:textId="77777777" w:rsidR="006D13EA" w:rsidRDefault="006D13EA" w:rsidP="002251D8"/>
    <w:p w14:paraId="7C74B499" w14:textId="61D1D2B8" w:rsidR="00087E0C" w:rsidRDefault="001E4502" w:rsidP="001E4502">
      <w:pPr>
        <w:pStyle w:val="Heading3"/>
      </w:pPr>
      <w:r>
        <w:rPr>
          <w:rFonts w:hint="eastAsia"/>
        </w:rPr>
        <w:t>f</w:t>
      </w:r>
      <w:r>
        <w:t>irebase realtime database REST API URL</w:t>
      </w:r>
    </w:p>
    <w:p w14:paraId="676F3891" w14:textId="071255E0" w:rsidR="002251D8" w:rsidRDefault="00087E0C" w:rsidP="002251D8">
      <w:r w:rsidRPr="00910C6F">
        <w:rPr>
          <w:rFonts w:ascii="Consolas" w:eastAsia="굴림" w:hAnsi="Consolas" w:cs="굴림"/>
          <w:color w:val="A31515"/>
          <w:kern w:val="0"/>
          <w:szCs w:val="20"/>
        </w:rPr>
        <w:t>'https://</w:t>
      </w:r>
      <w:r w:rsidRPr="001E4502">
        <w:rPr>
          <w:rFonts w:ascii="Consolas" w:eastAsia="굴림" w:hAnsi="Consolas" w:cs="굴림" w:hint="eastAsia"/>
          <w:color w:val="A31515"/>
          <w:kern w:val="0"/>
          <w:szCs w:val="20"/>
          <w:shd w:val="clear" w:color="auto" w:fill="FFFF99"/>
        </w:rPr>
        <w:t>프로젝트</w:t>
      </w:r>
      <w:r w:rsidRPr="001E4502">
        <w:rPr>
          <w:rFonts w:ascii="Consolas" w:eastAsia="굴림" w:hAnsi="Consolas" w:cs="굴림" w:hint="eastAsia"/>
          <w:color w:val="A31515"/>
          <w:kern w:val="0"/>
          <w:szCs w:val="20"/>
          <w:shd w:val="clear" w:color="auto" w:fill="FFFF99"/>
        </w:rPr>
        <w:t>I</w:t>
      </w:r>
      <w:r w:rsidRPr="001E4502">
        <w:rPr>
          <w:rFonts w:ascii="Consolas" w:eastAsia="굴림" w:hAnsi="Consolas" w:cs="굴림"/>
          <w:color w:val="A31515"/>
          <w:kern w:val="0"/>
          <w:szCs w:val="20"/>
          <w:shd w:val="clear" w:color="auto" w:fill="FFFF99"/>
        </w:rPr>
        <w:t>D</w:t>
      </w:r>
      <w:r w:rsidRPr="00910C6F">
        <w:rPr>
          <w:rFonts w:ascii="Consolas" w:eastAsia="굴림" w:hAnsi="Consolas" w:cs="굴림"/>
          <w:color w:val="A31515"/>
          <w:kern w:val="0"/>
          <w:szCs w:val="20"/>
        </w:rPr>
        <w:t>.firebaseio.com/</w:t>
      </w:r>
      <w:r w:rsidRPr="001E4502">
        <w:rPr>
          <w:rFonts w:ascii="Consolas" w:eastAsia="굴림" w:hAnsi="Consolas" w:cs="굴림" w:hint="eastAsia"/>
          <w:color w:val="A31515"/>
          <w:kern w:val="0"/>
          <w:szCs w:val="20"/>
          <w:shd w:val="clear" w:color="auto" w:fill="FFFF99"/>
        </w:rPr>
        <w:t>데이터</w:t>
      </w:r>
      <w:r w:rsidRPr="001E4502">
        <w:rPr>
          <w:rFonts w:ascii="Consolas" w:eastAsia="굴림" w:hAnsi="Consolas" w:cs="굴림" w:hint="eastAsia"/>
          <w:color w:val="A31515"/>
          <w:kern w:val="0"/>
          <w:szCs w:val="20"/>
          <w:shd w:val="clear" w:color="auto" w:fill="FFFF99"/>
        </w:rPr>
        <w:t>_</w:t>
      </w:r>
      <w:r w:rsidRPr="001E4502">
        <w:rPr>
          <w:rFonts w:ascii="Consolas" w:eastAsia="굴림" w:hAnsi="Consolas" w:cs="굴림" w:hint="eastAsia"/>
          <w:color w:val="A31515"/>
          <w:kern w:val="0"/>
          <w:szCs w:val="20"/>
          <w:shd w:val="clear" w:color="auto" w:fill="FFFF99"/>
        </w:rPr>
        <w:t>항목</w:t>
      </w:r>
      <w:r w:rsidRPr="001E4502">
        <w:rPr>
          <w:rFonts w:ascii="Consolas" w:eastAsia="굴림" w:hAnsi="Consolas" w:cs="굴림"/>
          <w:color w:val="A31515"/>
          <w:kern w:val="0"/>
          <w:szCs w:val="20"/>
          <w:shd w:val="clear" w:color="auto" w:fill="FFFF99"/>
        </w:rPr>
        <w:t>_</w:t>
      </w:r>
      <w:r w:rsidRPr="001E4502">
        <w:rPr>
          <w:rFonts w:ascii="Consolas" w:eastAsia="굴림" w:hAnsi="Consolas" w:cs="굴림" w:hint="eastAsia"/>
          <w:color w:val="A31515"/>
          <w:kern w:val="0"/>
          <w:szCs w:val="20"/>
          <w:shd w:val="clear" w:color="auto" w:fill="FFFF99"/>
        </w:rPr>
        <w:t>경로</w:t>
      </w:r>
      <w:r w:rsidRPr="00910C6F">
        <w:rPr>
          <w:rFonts w:ascii="Consolas" w:eastAsia="굴림" w:hAnsi="Consolas" w:cs="굴림"/>
          <w:color w:val="A31515"/>
          <w:kern w:val="0"/>
          <w:szCs w:val="20"/>
        </w:rPr>
        <w:t>.json'</w:t>
      </w:r>
    </w:p>
    <w:p w14:paraId="37438277" w14:textId="14B9E204" w:rsidR="002251D8" w:rsidRDefault="002251D8" w:rsidP="002251D8"/>
    <w:p w14:paraId="3A207A7C" w14:textId="1A025D5C" w:rsidR="003517F0" w:rsidRDefault="003517F0" w:rsidP="002251D8">
      <w:r>
        <w:rPr>
          <w:rFonts w:hint="eastAsia"/>
        </w:rPr>
        <w:lastRenderedPageBreak/>
        <w:t xml:space="preserve">자신의 </w:t>
      </w:r>
      <w:r w:rsidR="006D13EA">
        <w:rPr>
          <w:rFonts w:hint="eastAsia"/>
        </w:rPr>
        <w:t>f</w:t>
      </w:r>
      <w:r w:rsidR="006D13EA">
        <w:t xml:space="preserve">irebase </w:t>
      </w:r>
      <w:r w:rsidR="006D13EA">
        <w:rPr>
          <w:rFonts w:hint="eastAsia"/>
        </w:rPr>
        <w:t>프로젝트I</w:t>
      </w:r>
      <w:r w:rsidR="006D13EA">
        <w:t>D</w:t>
      </w:r>
      <w:r w:rsidR="006D13EA">
        <w:rPr>
          <w:rFonts w:hint="eastAsia"/>
        </w:rPr>
        <w:t xml:space="preserve">를 확인해서 </w:t>
      </w:r>
      <w:r w:rsidR="006D13EA">
        <w:t>URL</w:t>
      </w:r>
      <w:r w:rsidR="006D13EA">
        <w:rPr>
          <w:rFonts w:hint="eastAsia"/>
        </w:rPr>
        <w:t>을 수정하자.</w:t>
      </w:r>
    </w:p>
    <w:p w14:paraId="67C458ED" w14:textId="72947960" w:rsidR="006D13EA" w:rsidRDefault="006D13EA" w:rsidP="002251D8"/>
    <w:p w14:paraId="45014CB0" w14:textId="77777777" w:rsidR="006D13EA" w:rsidRDefault="006D13EA" w:rsidP="002251D8"/>
    <w:p w14:paraId="37938295" w14:textId="77777777" w:rsidR="00D24240" w:rsidRDefault="00D24240" w:rsidP="00D24240">
      <w:pPr>
        <w:pStyle w:val="Heading3"/>
      </w:pP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4240" w14:paraId="3F278326" w14:textId="77777777" w:rsidTr="0027787F">
        <w:tc>
          <w:tcPr>
            <w:tcW w:w="10456" w:type="dxa"/>
          </w:tcPr>
          <w:p w14:paraId="310559E2" w14:textId="77777777" w:rsidR="00D24240" w:rsidRPr="00D13BA4" w:rsidRDefault="00D24240" w:rsidP="0027787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13BA4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axios</w:t>
            </w:r>
            <w:r w:rsidRPr="00D13BA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D13BA4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post</w:t>
            </w:r>
            <w:r w:rsidRPr="00D13BA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D13BA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'https://skhu-lsj.firebaseio.com/todo4.json'</w:t>
            </w:r>
            <w:r w:rsidRPr="00D13BA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D13BA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D13BA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D13BA4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D13BA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3555FF14" w14:textId="77777777" w:rsidR="00D24240" w:rsidRPr="00D13BA4" w:rsidRDefault="00D24240" w:rsidP="0027787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13BA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.</w:t>
            </w:r>
            <w:r w:rsidRPr="00D13BA4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then</w:t>
            </w:r>
            <w:r w:rsidRPr="00D13BA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D13BA4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response</w:t>
            </w:r>
            <w:r w:rsidRPr="00D13BA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13BA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D13BA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13BA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D13BA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D13BA4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reload</w:t>
            </w:r>
            <w:r w:rsidRPr="00D13BA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());</w:t>
            </w:r>
          </w:p>
        </w:tc>
      </w:tr>
    </w:tbl>
    <w:p w14:paraId="69DF1D52" w14:textId="77777777" w:rsidR="00D24240" w:rsidRDefault="00D24240" w:rsidP="00D24240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메소드의 첫째 파라미터는 요청할 </w:t>
      </w:r>
      <w:r>
        <w:t xml:space="preserve">URL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둘째 파라미터는 등록할 데이터이다.</w:t>
      </w:r>
    </w:p>
    <w:p w14:paraId="2F74CECC" w14:textId="77777777" w:rsidR="00D24240" w:rsidRDefault="00D24240" w:rsidP="00D24240"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메소드의 파라미터는 화살표 함수이다.</w:t>
      </w:r>
    </w:p>
    <w:p w14:paraId="2F2E3330" w14:textId="77777777" w:rsidR="00D24240" w:rsidRPr="0074155A" w:rsidRDefault="00D24240" w:rsidP="00D24240"/>
    <w:p w14:paraId="1A6E926E" w14:textId="77777777" w:rsidR="00D24240" w:rsidRDefault="00D24240" w:rsidP="00D24240">
      <w:r w:rsidRPr="00910C6F">
        <w:rPr>
          <w:rFonts w:ascii="Consolas" w:eastAsia="굴림" w:hAnsi="Consolas" w:cs="굴림"/>
          <w:color w:val="A31515"/>
          <w:kern w:val="0"/>
          <w:szCs w:val="20"/>
        </w:rPr>
        <w:t>'https://skhu-lsj.firebaseio.com/todo4.json'</w:t>
      </w:r>
      <w:r>
        <w:rPr>
          <w:rFonts w:ascii="Consolas" w:eastAsia="굴림" w:hAnsi="Consolas" w:cs="굴림"/>
          <w:color w:val="A31515"/>
          <w:kern w:val="0"/>
          <w:szCs w:val="20"/>
        </w:rPr>
        <w:t xml:space="preserve"> </w:t>
      </w:r>
      <w:r w:rsidRPr="005E2BBA">
        <w:t>URL</w:t>
      </w:r>
      <w:r>
        <w:rPr>
          <w:rFonts w:hint="eastAsia"/>
        </w:rPr>
        <w:t>을 p</w:t>
      </w:r>
      <w:r>
        <w:t xml:space="preserve">ost </w:t>
      </w:r>
      <w:r>
        <w:rPr>
          <w:rFonts w:hint="eastAsia"/>
        </w:rPr>
        <w:t>방식으로 요청한다.</w:t>
      </w:r>
    </w:p>
    <w:p w14:paraId="1EF43F35" w14:textId="7A7FF64A" w:rsidR="00D24240" w:rsidRDefault="00D24240" w:rsidP="00D24240">
      <w:r>
        <w:t xml:space="preserve">   </w:t>
      </w:r>
      <w:r>
        <w:rPr>
          <w:rFonts w:hint="eastAsia"/>
        </w:rPr>
        <w:t xml:space="preserve">이 때 </w:t>
      </w:r>
      <w:r>
        <w:t xml:space="preserve">this.todo </w:t>
      </w:r>
      <w:r>
        <w:rPr>
          <w:rFonts w:hint="eastAsia"/>
        </w:rPr>
        <w:t xml:space="preserve">데이터가 </w:t>
      </w:r>
      <w:r>
        <w:t>request parameter</w:t>
      </w:r>
      <w:r>
        <w:rPr>
          <w:rFonts w:hint="eastAsia"/>
        </w:rPr>
        <w:t xml:space="preserve"> 데이터가 되어 서버에 전송된다.</w:t>
      </w:r>
    </w:p>
    <w:p w14:paraId="56CC813A" w14:textId="77777777" w:rsidR="005D1CC3" w:rsidRDefault="005D1CC3" w:rsidP="00D24240"/>
    <w:p w14:paraId="1A187A1C" w14:textId="0E2C5BDA" w:rsidR="00BF0383" w:rsidRDefault="00146267" w:rsidP="00D24240">
      <w:r>
        <w:rPr>
          <w:rFonts w:hint="eastAsia"/>
        </w:rPr>
        <w:t>f</w:t>
      </w:r>
      <w:r>
        <w:t>irebase DB</w:t>
      </w:r>
      <w:r>
        <w:rPr>
          <w:rFonts w:hint="eastAsia"/>
        </w:rPr>
        <w:t xml:space="preserve">의 </w:t>
      </w:r>
      <w:r w:rsidR="00BF0383">
        <w:t xml:space="preserve">todo4 </w:t>
      </w:r>
      <w:r w:rsidR="00BF0383">
        <w:rPr>
          <w:rFonts w:hint="eastAsia"/>
        </w:rPr>
        <w:t>데이터 항목 아래에 신규 데이터가 등록된다.</w:t>
      </w:r>
    </w:p>
    <w:p w14:paraId="0AF3A0BD" w14:textId="77777777" w:rsidR="00146267" w:rsidRPr="0074155A" w:rsidRDefault="00146267" w:rsidP="00D24240"/>
    <w:p w14:paraId="4EA4475F" w14:textId="77777777" w:rsidR="0069128C" w:rsidRDefault="0069128C" w:rsidP="0069128C">
      <w:r>
        <w:rPr>
          <w:rFonts w:hint="eastAsia"/>
        </w:rPr>
        <w:t>서버가 작업을 마치고,</w:t>
      </w:r>
      <w:r>
        <w:t xml:space="preserve"> </w:t>
      </w:r>
      <w:r>
        <w:rPr>
          <w:rFonts w:hint="eastAsia"/>
        </w:rPr>
        <w:t>작업 결과 데이터를 전송하면,</w:t>
      </w:r>
      <w:r>
        <w:t xml:space="preserve"> </w:t>
      </w:r>
      <w:r>
        <w:rPr>
          <w:rFonts w:hint="eastAsia"/>
        </w:rPr>
        <w:t>화살표 함수가 호출된다.</w:t>
      </w:r>
    </w:p>
    <w:p w14:paraId="0F52E5ED" w14:textId="77777777" w:rsidR="0069128C" w:rsidRDefault="0069128C" w:rsidP="0069128C">
      <w:r>
        <w:rPr>
          <w:rFonts w:hint="eastAsia"/>
        </w:rPr>
        <w:t xml:space="preserve">서버가 전송한 작업 결과 데이터는 </w:t>
      </w:r>
      <w:r>
        <w:t xml:space="preserve">response.data </w:t>
      </w:r>
      <w:r>
        <w:rPr>
          <w:rFonts w:hint="eastAsia"/>
        </w:rPr>
        <w:t>이다.</w:t>
      </w:r>
    </w:p>
    <w:p w14:paraId="5315FA66" w14:textId="77777777" w:rsidR="00D24240" w:rsidRPr="0069128C" w:rsidRDefault="00D24240" w:rsidP="00D24240"/>
    <w:p w14:paraId="0D340A8D" w14:textId="77777777" w:rsidR="00D24240" w:rsidRPr="0074155A" w:rsidRDefault="00D24240" w:rsidP="00D24240"/>
    <w:p w14:paraId="2085817E" w14:textId="77777777" w:rsidR="00D24240" w:rsidRDefault="00D24240" w:rsidP="00D24240">
      <w:pPr>
        <w:pStyle w:val="Heading3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4240" w14:paraId="51FA824B" w14:textId="77777777" w:rsidTr="0027787F">
        <w:tc>
          <w:tcPr>
            <w:tcW w:w="10456" w:type="dxa"/>
          </w:tcPr>
          <w:p w14:paraId="3CC57014" w14:textId="77777777" w:rsidR="00D24240" w:rsidRPr="00D3504D" w:rsidRDefault="00D24240" w:rsidP="0027787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3504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axios</w:t>
            </w:r>
            <w:r w:rsidRPr="00D350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D3504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put</w:t>
            </w:r>
            <w:r w:rsidRPr="00D350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D3504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'https://skhu-lsj.firebaseio.com/todo4/</w:t>
            </w:r>
            <w:r>
              <w:rPr>
                <w:rFonts w:ascii="Consolas" w:eastAsia="굴림" w:hAnsi="Consolas" w:cs="굴림" w:hint="eastAsia"/>
                <w:color w:val="A31515"/>
                <w:kern w:val="0"/>
                <w:szCs w:val="20"/>
              </w:rPr>
              <w:t>데이터</w:t>
            </w:r>
            <w:r>
              <w:rPr>
                <w:rFonts w:ascii="Consolas" w:eastAsia="굴림" w:hAnsi="Consolas" w:cs="굴림" w:hint="eastAsia"/>
                <w:color w:val="A31515"/>
                <w:kern w:val="0"/>
                <w:szCs w:val="20"/>
              </w:rPr>
              <w:t>_</w:t>
            </w:r>
            <w:r>
              <w:rPr>
                <w:rFonts w:ascii="Consolas" w:eastAsia="굴림" w:hAnsi="Consolas" w:cs="굴림" w:hint="eastAsia"/>
                <w:color w:val="A31515"/>
                <w:kern w:val="0"/>
                <w:szCs w:val="20"/>
              </w:rPr>
              <w:t>키</w:t>
            </w:r>
            <w:r w:rsidRPr="00D3504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.json'</w:t>
            </w:r>
            <w:r w:rsidRPr="00D350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D3504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D350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D3504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D350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7D6976AB" w14:textId="77777777" w:rsidR="00D24240" w:rsidRPr="00D13BA4" w:rsidRDefault="00D24240" w:rsidP="0027787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350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.</w:t>
            </w:r>
            <w:r w:rsidRPr="00D3504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then</w:t>
            </w:r>
            <w:r w:rsidRPr="00D350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D3504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response</w:t>
            </w:r>
            <w:r w:rsidRPr="00D350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3504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D350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3504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D350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D3504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reload</w:t>
            </w:r>
            <w:r w:rsidRPr="00D350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());</w:t>
            </w:r>
          </w:p>
        </w:tc>
      </w:tr>
    </w:tbl>
    <w:p w14:paraId="126560F9" w14:textId="77777777" w:rsidR="00D24240" w:rsidRDefault="00D24240" w:rsidP="00D24240">
      <w:r>
        <w:t xml:space="preserve">put </w:t>
      </w:r>
      <w:r>
        <w:rPr>
          <w:rFonts w:hint="eastAsia"/>
        </w:rPr>
        <w:t xml:space="preserve">메소드의 첫째 파라미터는 요청할 </w:t>
      </w:r>
      <w:r>
        <w:t xml:space="preserve">URL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둘째 파라미터는 저장할 데이터이다.</w:t>
      </w:r>
    </w:p>
    <w:p w14:paraId="5645EF3F" w14:textId="77777777" w:rsidR="00D24240" w:rsidRDefault="00D24240" w:rsidP="00D24240"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메소드의 파라미터는 화살표 함수이다.</w:t>
      </w:r>
    </w:p>
    <w:p w14:paraId="53F825F8" w14:textId="77777777" w:rsidR="00D24240" w:rsidRPr="0074155A" w:rsidRDefault="00D24240" w:rsidP="00D24240"/>
    <w:p w14:paraId="71D56C03" w14:textId="77777777" w:rsidR="00D24240" w:rsidRDefault="00D24240" w:rsidP="00D24240">
      <w:r w:rsidRPr="00910C6F">
        <w:rPr>
          <w:rFonts w:ascii="Consolas" w:eastAsia="굴림" w:hAnsi="Consolas" w:cs="굴림"/>
          <w:color w:val="A31515"/>
          <w:kern w:val="0"/>
          <w:szCs w:val="20"/>
        </w:rPr>
        <w:t>'https://skhu-lsj.firebaseio.com/todo4</w:t>
      </w:r>
      <w:r>
        <w:rPr>
          <w:rFonts w:ascii="Consolas" w:eastAsia="굴림" w:hAnsi="Consolas" w:cs="굴림"/>
          <w:color w:val="A31515"/>
          <w:kern w:val="0"/>
          <w:szCs w:val="20"/>
        </w:rPr>
        <w:t>/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데이터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_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키</w:t>
      </w:r>
      <w:r w:rsidRPr="00910C6F">
        <w:rPr>
          <w:rFonts w:ascii="Consolas" w:eastAsia="굴림" w:hAnsi="Consolas" w:cs="굴림"/>
          <w:color w:val="A31515"/>
          <w:kern w:val="0"/>
          <w:szCs w:val="20"/>
        </w:rPr>
        <w:t>.json'</w:t>
      </w:r>
      <w:r>
        <w:rPr>
          <w:rFonts w:ascii="Consolas" w:eastAsia="굴림" w:hAnsi="Consolas" w:cs="굴림"/>
          <w:color w:val="A31515"/>
          <w:kern w:val="0"/>
          <w:szCs w:val="20"/>
        </w:rPr>
        <w:t xml:space="preserve"> </w:t>
      </w:r>
      <w:r w:rsidRPr="005E2BBA">
        <w:t>URL</w:t>
      </w:r>
      <w:r>
        <w:rPr>
          <w:rFonts w:hint="eastAsia"/>
        </w:rPr>
        <w:t>을 p</w:t>
      </w:r>
      <w:r>
        <w:t xml:space="preserve">ost </w:t>
      </w:r>
      <w:r>
        <w:rPr>
          <w:rFonts w:hint="eastAsia"/>
        </w:rPr>
        <w:t>방식으로 요청한다.</w:t>
      </w:r>
    </w:p>
    <w:p w14:paraId="239DB5E3" w14:textId="7E866F66" w:rsidR="00D24240" w:rsidRDefault="00D24240" w:rsidP="00D24240">
      <w:r>
        <w:t xml:space="preserve">   </w:t>
      </w:r>
      <w:r>
        <w:rPr>
          <w:rFonts w:hint="eastAsia"/>
        </w:rPr>
        <w:t xml:space="preserve">이 때 </w:t>
      </w:r>
      <w:r>
        <w:t xml:space="preserve">this.todo </w:t>
      </w:r>
      <w:r>
        <w:rPr>
          <w:rFonts w:hint="eastAsia"/>
        </w:rPr>
        <w:t xml:space="preserve">데이터가 </w:t>
      </w:r>
      <w:r>
        <w:t>request parameter</w:t>
      </w:r>
      <w:r>
        <w:rPr>
          <w:rFonts w:hint="eastAsia"/>
        </w:rPr>
        <w:t xml:space="preserve"> 데이터가 되어 서버에 전송된다.</w:t>
      </w:r>
    </w:p>
    <w:p w14:paraId="066C9A63" w14:textId="77777777" w:rsidR="005D1CC3" w:rsidRDefault="005D1CC3" w:rsidP="00D24240"/>
    <w:p w14:paraId="71F0F335" w14:textId="0065EFB5" w:rsidR="00146267" w:rsidRDefault="005D1CC3" w:rsidP="00BF0383">
      <w:r>
        <w:rPr>
          <w:rFonts w:hint="eastAsia"/>
        </w:rPr>
        <w:t>f</w:t>
      </w:r>
      <w:r>
        <w:t>irebase DB</w:t>
      </w:r>
      <w:r>
        <w:rPr>
          <w:rFonts w:hint="eastAsia"/>
        </w:rPr>
        <w:t xml:space="preserve">의 </w:t>
      </w:r>
      <w:r w:rsidR="00BF0383">
        <w:t xml:space="preserve">todo4 </w:t>
      </w:r>
      <w:r w:rsidR="00BF0383">
        <w:rPr>
          <w:rFonts w:hint="eastAsia"/>
        </w:rPr>
        <w:t xml:space="preserve">데이터 항목 아래의 </w:t>
      </w:r>
      <w:r w:rsidR="00BF0383">
        <w:t>'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데이터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_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키</w:t>
      </w:r>
      <w:r w:rsidR="00BF0383">
        <w:rPr>
          <w:rFonts w:hint="eastAsia"/>
        </w:rPr>
        <w:t>'</w:t>
      </w:r>
      <w:r w:rsidR="00BF0383">
        <w:t xml:space="preserve"> </w:t>
      </w:r>
      <w:r w:rsidR="00146267">
        <w:rPr>
          <w:rFonts w:hint="eastAsia"/>
        </w:rPr>
        <w:t>키(</w:t>
      </w:r>
      <w:r w:rsidR="00146267">
        <w:t>key)</w:t>
      </w:r>
      <w:r w:rsidR="00BF0383">
        <w:rPr>
          <w:rFonts w:hint="eastAsia"/>
        </w:rPr>
        <w:t xml:space="preserve">에 </w:t>
      </w:r>
      <w:r w:rsidR="00146267">
        <w:rPr>
          <w:rFonts w:hint="eastAsia"/>
        </w:rPr>
        <w:t xml:space="preserve">해당하는 </w:t>
      </w:r>
      <w:r w:rsidR="00BF0383">
        <w:rPr>
          <w:rFonts w:hint="eastAsia"/>
        </w:rPr>
        <w:t>데이터</w:t>
      </w:r>
      <w:r w:rsidR="00146267">
        <w:rPr>
          <w:rFonts w:hint="eastAsia"/>
        </w:rPr>
        <w:t xml:space="preserve"> 항목을 업데이트 한다.</w:t>
      </w:r>
    </w:p>
    <w:p w14:paraId="4C0206C3" w14:textId="77777777" w:rsidR="005D1CC3" w:rsidRPr="005D1CC3" w:rsidRDefault="005D1CC3" w:rsidP="00BF0383"/>
    <w:p w14:paraId="7457969C" w14:textId="335F7699" w:rsidR="00D24240" w:rsidRDefault="00D24240" w:rsidP="00D24240">
      <w:r>
        <w:rPr>
          <w:rFonts w:hint="eastAsia"/>
        </w:rPr>
        <w:t>서버가 작업을 마치고,</w:t>
      </w:r>
      <w:r>
        <w:t xml:space="preserve"> </w:t>
      </w:r>
      <w:r>
        <w:rPr>
          <w:rFonts w:hint="eastAsia"/>
        </w:rPr>
        <w:t>작업 결과 데이터를 전송하면,</w:t>
      </w:r>
      <w:r>
        <w:t xml:space="preserve"> </w:t>
      </w:r>
      <w:r>
        <w:rPr>
          <w:rFonts w:hint="eastAsia"/>
        </w:rPr>
        <w:t>화살표 함수가 호출된다.</w:t>
      </w:r>
    </w:p>
    <w:p w14:paraId="5F39D402" w14:textId="77777777" w:rsidR="00D24240" w:rsidRDefault="00D24240" w:rsidP="00D24240">
      <w:r>
        <w:rPr>
          <w:rFonts w:hint="eastAsia"/>
        </w:rPr>
        <w:t xml:space="preserve">서버가 전송한 작업 결과 데이터는 </w:t>
      </w:r>
      <w:r>
        <w:t xml:space="preserve">response.data </w:t>
      </w:r>
      <w:r>
        <w:rPr>
          <w:rFonts w:hint="eastAsia"/>
        </w:rPr>
        <w:t>이다.</w:t>
      </w:r>
    </w:p>
    <w:p w14:paraId="48873BF3" w14:textId="61A9AFF8" w:rsidR="00D24240" w:rsidRDefault="00D24240" w:rsidP="00D24240"/>
    <w:p w14:paraId="45D0A64B" w14:textId="77777777" w:rsidR="005D1CC3" w:rsidRDefault="005D1CC3" w:rsidP="00D24240"/>
    <w:p w14:paraId="0713B059" w14:textId="77777777" w:rsidR="00D24240" w:rsidRDefault="00D24240" w:rsidP="00D24240">
      <w:pPr>
        <w:pStyle w:val="Heading3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4240" w14:paraId="6D3193AE" w14:textId="77777777" w:rsidTr="0027787F">
        <w:tc>
          <w:tcPr>
            <w:tcW w:w="10456" w:type="dxa"/>
          </w:tcPr>
          <w:p w14:paraId="1960FC5C" w14:textId="77777777" w:rsidR="00D24240" w:rsidRPr="00CA1855" w:rsidRDefault="00D24240" w:rsidP="0027787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185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axios</w:t>
            </w:r>
            <w:r w:rsidRPr="00CA18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CA185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delete</w:t>
            </w:r>
            <w:r w:rsidRPr="00CA18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CA185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'https://skhu-lsj.firebaseio.com/todo4/</w:t>
            </w:r>
            <w:r>
              <w:rPr>
                <w:rFonts w:ascii="Consolas" w:eastAsia="굴림" w:hAnsi="Consolas" w:cs="굴림" w:hint="eastAsia"/>
                <w:color w:val="A31515"/>
                <w:kern w:val="0"/>
                <w:szCs w:val="20"/>
              </w:rPr>
              <w:t>데이터</w:t>
            </w:r>
            <w:r>
              <w:rPr>
                <w:rFonts w:ascii="Consolas" w:eastAsia="굴림" w:hAnsi="Consolas" w:cs="굴림" w:hint="eastAsia"/>
                <w:color w:val="A31515"/>
                <w:kern w:val="0"/>
                <w:szCs w:val="20"/>
              </w:rPr>
              <w:t>_</w:t>
            </w:r>
            <w:r>
              <w:rPr>
                <w:rFonts w:ascii="Consolas" w:eastAsia="굴림" w:hAnsi="Consolas" w:cs="굴림" w:hint="eastAsia"/>
                <w:color w:val="A31515"/>
                <w:kern w:val="0"/>
                <w:szCs w:val="20"/>
              </w:rPr>
              <w:t>키</w:t>
            </w:r>
            <w:r w:rsidRPr="00CA185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.json'</w:t>
            </w:r>
            <w:r w:rsidRPr="00CA18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38BE077A" w14:textId="77777777" w:rsidR="00D24240" w:rsidRPr="00CA1855" w:rsidRDefault="00D24240" w:rsidP="0027787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18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.</w:t>
            </w:r>
            <w:r w:rsidRPr="00CA185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then</w:t>
            </w:r>
            <w:r w:rsidRPr="00CA18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CA185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response</w:t>
            </w:r>
            <w:r w:rsidRPr="00CA18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CA18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CA18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CA18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CA18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CA185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reload</w:t>
            </w:r>
            <w:r w:rsidRPr="00CA18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());</w:t>
            </w:r>
          </w:p>
        </w:tc>
      </w:tr>
    </w:tbl>
    <w:p w14:paraId="21FB7B8A" w14:textId="77777777" w:rsidR="00D24240" w:rsidRDefault="00D24240" w:rsidP="00D24240">
      <w:r>
        <w:t xml:space="preserve">delete </w:t>
      </w:r>
      <w:r>
        <w:rPr>
          <w:rFonts w:hint="eastAsia"/>
        </w:rPr>
        <w:t xml:space="preserve">메소드의 첫째 파라미터는 요청할 </w:t>
      </w:r>
      <w:r>
        <w:t xml:space="preserve">URL </w:t>
      </w:r>
      <w:r>
        <w:rPr>
          <w:rFonts w:hint="eastAsia"/>
        </w:rPr>
        <w:t>이다.</w:t>
      </w:r>
    </w:p>
    <w:p w14:paraId="47BF2464" w14:textId="77777777" w:rsidR="00D24240" w:rsidRDefault="00D24240" w:rsidP="00D24240"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메소드의 파라미터는 화살표 함수이다.</w:t>
      </w:r>
    </w:p>
    <w:p w14:paraId="0AE3E035" w14:textId="77777777" w:rsidR="00D24240" w:rsidRPr="0074155A" w:rsidRDefault="00D24240" w:rsidP="00D24240"/>
    <w:p w14:paraId="631CF67E" w14:textId="77777777" w:rsidR="00D24240" w:rsidRDefault="00D24240" w:rsidP="00D24240">
      <w:r w:rsidRPr="00910C6F">
        <w:rPr>
          <w:rFonts w:ascii="Consolas" w:eastAsia="굴림" w:hAnsi="Consolas" w:cs="굴림"/>
          <w:color w:val="A31515"/>
          <w:kern w:val="0"/>
          <w:szCs w:val="20"/>
        </w:rPr>
        <w:t>'https://skhu-lsj.firebaseio.com/todo4</w:t>
      </w:r>
      <w:r>
        <w:rPr>
          <w:rFonts w:ascii="Consolas" w:eastAsia="굴림" w:hAnsi="Consolas" w:cs="굴림"/>
          <w:color w:val="A31515"/>
          <w:kern w:val="0"/>
          <w:szCs w:val="20"/>
        </w:rPr>
        <w:t>/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데이터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_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키</w:t>
      </w:r>
      <w:r w:rsidRPr="00910C6F">
        <w:rPr>
          <w:rFonts w:ascii="Consolas" w:eastAsia="굴림" w:hAnsi="Consolas" w:cs="굴림"/>
          <w:color w:val="A31515"/>
          <w:kern w:val="0"/>
          <w:szCs w:val="20"/>
        </w:rPr>
        <w:t>.json'</w:t>
      </w:r>
      <w:r>
        <w:rPr>
          <w:rFonts w:ascii="Consolas" w:eastAsia="굴림" w:hAnsi="Consolas" w:cs="굴림"/>
          <w:color w:val="A31515"/>
          <w:kern w:val="0"/>
          <w:szCs w:val="20"/>
        </w:rPr>
        <w:t xml:space="preserve"> </w:t>
      </w:r>
      <w:r w:rsidRPr="005E2BBA">
        <w:t>URL</w:t>
      </w:r>
      <w:r>
        <w:rPr>
          <w:rFonts w:hint="eastAsia"/>
        </w:rPr>
        <w:t xml:space="preserve">을 </w:t>
      </w:r>
      <w:r>
        <w:t xml:space="preserve">delete </w:t>
      </w:r>
      <w:r>
        <w:rPr>
          <w:rFonts w:hint="eastAsia"/>
        </w:rPr>
        <w:t>방식으로 요청한다.</w:t>
      </w:r>
    </w:p>
    <w:p w14:paraId="5842906C" w14:textId="77777777" w:rsidR="0069128C" w:rsidRDefault="0069128C" w:rsidP="00146267"/>
    <w:p w14:paraId="459DA2E4" w14:textId="77777777" w:rsidR="0069128C" w:rsidRDefault="0069128C" w:rsidP="0069128C">
      <w:r>
        <w:rPr>
          <w:rFonts w:hint="eastAsia"/>
        </w:rPr>
        <w:t>f</w:t>
      </w:r>
      <w:r>
        <w:t>irebase DB</w:t>
      </w:r>
      <w:r>
        <w:rPr>
          <w:rFonts w:hint="eastAsia"/>
        </w:rPr>
        <w:t xml:space="preserve">의 </w:t>
      </w:r>
      <w:r>
        <w:t xml:space="preserve">todo4 </w:t>
      </w:r>
      <w:r>
        <w:rPr>
          <w:rFonts w:hint="eastAsia"/>
        </w:rPr>
        <w:t xml:space="preserve">데이터 항목 아래의 </w:t>
      </w:r>
      <w:r>
        <w:t>'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데이터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_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키</w:t>
      </w:r>
      <w:r>
        <w:rPr>
          <w:rFonts w:hint="eastAsia"/>
        </w:rPr>
        <w:t>'</w:t>
      </w:r>
      <w:r>
        <w:t xml:space="preserve"> </w:t>
      </w:r>
      <w:r>
        <w:rPr>
          <w:rFonts w:hint="eastAsia"/>
        </w:rPr>
        <w:t>키(</w:t>
      </w:r>
      <w:r>
        <w:t>key)</w:t>
      </w:r>
      <w:r>
        <w:rPr>
          <w:rFonts w:hint="eastAsia"/>
        </w:rPr>
        <w:t>에 해당하는 데이터 항목을 삭제한다.</w:t>
      </w:r>
    </w:p>
    <w:p w14:paraId="393429DE" w14:textId="77777777" w:rsidR="0069128C" w:rsidRPr="0069128C" w:rsidRDefault="0069128C" w:rsidP="00146267"/>
    <w:p w14:paraId="6929242D" w14:textId="77777777" w:rsidR="00D24240" w:rsidRDefault="00D24240" w:rsidP="00D24240">
      <w:r>
        <w:rPr>
          <w:rFonts w:hint="eastAsia"/>
        </w:rPr>
        <w:t>서버가 삭제 작업을 마치고,</w:t>
      </w:r>
      <w:r>
        <w:t xml:space="preserve"> </w:t>
      </w:r>
      <w:r>
        <w:rPr>
          <w:rFonts w:hint="eastAsia"/>
        </w:rPr>
        <w:t>작업 결과 데이터를 전송하면,</w:t>
      </w:r>
      <w:r>
        <w:t xml:space="preserve"> </w:t>
      </w:r>
      <w:r>
        <w:rPr>
          <w:rFonts w:hint="eastAsia"/>
        </w:rPr>
        <w:t>화살표 함수가 호출된다.</w:t>
      </w:r>
    </w:p>
    <w:p w14:paraId="6A5DBB78" w14:textId="77777777" w:rsidR="00D24240" w:rsidRDefault="00D24240" w:rsidP="00D24240">
      <w:r>
        <w:rPr>
          <w:rFonts w:hint="eastAsia"/>
        </w:rPr>
        <w:t xml:space="preserve">서버가 전송한 작업 결과 데이터는 </w:t>
      </w:r>
      <w:r>
        <w:t xml:space="preserve">response.data </w:t>
      </w:r>
      <w:r>
        <w:rPr>
          <w:rFonts w:hint="eastAsia"/>
        </w:rPr>
        <w:t>이다.</w:t>
      </w:r>
    </w:p>
    <w:p w14:paraId="28EDE4BB" w14:textId="77777777" w:rsidR="00D24240" w:rsidRDefault="00D24240" w:rsidP="00D24240"/>
    <w:p w14:paraId="77A55BD4" w14:textId="0E68FD42" w:rsidR="00D135B6" w:rsidRDefault="00D135B6" w:rsidP="00D135B6"/>
    <w:p w14:paraId="6CC8949B" w14:textId="0BFD46E2" w:rsidR="00FC744D" w:rsidRDefault="00FC744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9505E0" w14:textId="600F5E7F" w:rsidR="0069128C" w:rsidRDefault="00FC744D" w:rsidP="00FC744D">
      <w:pPr>
        <w:pStyle w:val="Heading1"/>
      </w:pPr>
      <w:bookmarkStart w:id="11" w:name="_Toc40672002"/>
      <w:r>
        <w:lastRenderedPageBreak/>
        <w:t>todo</w:t>
      </w:r>
      <w:r w:rsidR="00CE531E">
        <w:t xml:space="preserve"> </w:t>
      </w:r>
      <w:r w:rsidR="00CE531E">
        <w:rPr>
          <w:rFonts w:hint="eastAsia"/>
        </w:rPr>
        <w:t>앱</w:t>
      </w:r>
      <w:r w:rsidR="00CE531E">
        <w:rPr>
          <w:rFonts w:hint="eastAsia"/>
        </w:rPr>
        <w:t>5</w:t>
      </w:r>
      <w:bookmarkEnd w:id="11"/>
    </w:p>
    <w:p w14:paraId="48A91DB4" w14:textId="7351DF85" w:rsidR="00CE531E" w:rsidRDefault="001508C1" w:rsidP="00CE531E">
      <w:pPr>
        <w:pStyle w:val="Heading2"/>
      </w:pPr>
      <w:bookmarkStart w:id="12" w:name="_Toc40672003"/>
      <w:r>
        <w:rPr>
          <w:rFonts w:hint="eastAsia"/>
        </w:rPr>
        <w:t>t</w:t>
      </w:r>
      <w:r>
        <w:t>odo51.html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4926" w14:paraId="6C98A7DA" w14:textId="77777777" w:rsidTr="001E4926">
        <w:tc>
          <w:tcPr>
            <w:tcW w:w="10456" w:type="dxa"/>
          </w:tcPr>
          <w:p w14:paraId="6830320F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lang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"ko"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BFD55A6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0CB7FDE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9F55B2F" w14:textId="77777777" w:rsidR="001E4926" w:rsidRPr="001E4926" w:rsidRDefault="001E4926" w:rsidP="00467CB1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54B81DB9" w14:textId="77777777" w:rsidR="001E4926" w:rsidRPr="001E4926" w:rsidRDefault="001E4926" w:rsidP="00467CB1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"https://unpkg.com/axios/dist/axios.min.js"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6592197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"https://kit.fontawesome.com/68abb170e0.js"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crossorigin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"anonymous"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46A8077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"todo3.css"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4CF0A34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25C756D7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6B5B49CC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82B1331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"main"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78C10DA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&lt;h1&gt;&lt;i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"fas fa-clipboard-check"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&gt;&lt;/i&gt;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36F2AB2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&lt;table&gt;</w:t>
            </w:r>
          </w:p>
          <w:p w14:paraId="0AC5F504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</w:t>
            </w:r>
          </w:p>
          <w:p w14:paraId="675541CA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제목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4CC9CA15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745A7073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4C98F066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"(todo, key) in todoMap"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v-bind:key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"key"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24B6661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todo.title }}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41A34B3D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todo.due_date }}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308A3F40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42A936CB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v-if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"Object.keys(todoMap).length == 0"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0A7DA97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colspan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"2"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등록된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자료가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없습니다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7279D2AE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469458EB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&lt;/table&gt;</w:t>
            </w:r>
          </w:p>
          <w:p w14:paraId="44240504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4E13588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ECF7C65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8E40E4D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005711F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0BD1813D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F57C5DE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54EC524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todoMap: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{}</w:t>
            </w:r>
          </w:p>
          <w:p w14:paraId="19EDDAB6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54EC296B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02FDDBA5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FE00063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2F7BBFB1" w14:textId="77777777" w:rsidR="001E4926" w:rsidRPr="001E4926" w:rsidRDefault="001E4926" w:rsidP="001E492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axios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E4926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get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1E492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'https://skhu-lsj.firebaseio.com/todo4.json'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3975BF18" w14:textId="77777777" w:rsidR="001E4926" w:rsidRPr="001E4926" w:rsidRDefault="001E4926" w:rsidP="001E492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.</w:t>
            </w:r>
            <w:r w:rsidRPr="001E4926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then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response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todoMap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response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E492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</w:t>
            </w: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530D4BB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6D5E020B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A81406E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5B918D1B" w14:textId="77777777" w:rsidR="001E4926" w:rsidRPr="001E4926" w:rsidRDefault="001E4926" w:rsidP="001E49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E492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6DC65430" w14:textId="77777777" w:rsidR="001E4926" w:rsidRDefault="001E4926" w:rsidP="001E4926"/>
        </w:tc>
      </w:tr>
    </w:tbl>
    <w:p w14:paraId="26F8DAE4" w14:textId="7C3808A3" w:rsidR="001E4926" w:rsidRDefault="001E4926" w:rsidP="001E4926"/>
    <w:p w14:paraId="0CB040BE" w14:textId="24A0B744" w:rsidR="00581F53" w:rsidRDefault="00581F53" w:rsidP="001E4926">
      <w:r>
        <w:rPr>
          <w:rFonts w:hint="eastAsia"/>
        </w:rPr>
        <w:t>f</w:t>
      </w:r>
      <w:r>
        <w:t>irebase DB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직업 접근하지 않기 때문에,</w:t>
      </w:r>
      <w:r>
        <w:t xml:space="preserve"> firebase DB </w:t>
      </w:r>
      <w:r>
        <w:rPr>
          <w:rFonts w:hint="eastAsia"/>
        </w:rPr>
        <w:t>관련 코드가 전부 제거되었다.</w:t>
      </w:r>
    </w:p>
    <w:p w14:paraId="44A373DC" w14:textId="4DA095B0" w:rsidR="00581F53" w:rsidRDefault="00581F53" w:rsidP="001E4926"/>
    <w:p w14:paraId="249B67D1" w14:textId="77777777" w:rsidR="00581F53" w:rsidRPr="001E4926" w:rsidRDefault="00581F53" w:rsidP="001E4926"/>
    <w:p w14:paraId="6EB95674" w14:textId="57368E49" w:rsidR="00CE531E" w:rsidRDefault="00CE531E" w:rsidP="00CE531E"/>
    <w:p w14:paraId="62FD60F5" w14:textId="5857FF57" w:rsidR="00581F53" w:rsidRDefault="00581F5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2EB8EFD" w14:textId="668096E2" w:rsidR="00CE531E" w:rsidRDefault="00581F53" w:rsidP="00581F53">
      <w:pPr>
        <w:pStyle w:val="Heading2"/>
      </w:pPr>
      <w:bookmarkStart w:id="13" w:name="_Toc40672004"/>
      <w:r>
        <w:rPr>
          <w:rFonts w:hint="eastAsia"/>
        </w:rPr>
        <w:lastRenderedPageBreak/>
        <w:t>t</w:t>
      </w:r>
      <w:r>
        <w:t>odo52.html</w:t>
      </w:r>
      <w:bookmarkEnd w:id="13"/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581F53" w14:paraId="64AC4763" w14:textId="77777777" w:rsidTr="00161FB6">
        <w:tc>
          <w:tcPr>
            <w:tcW w:w="11057" w:type="dxa"/>
          </w:tcPr>
          <w:p w14:paraId="2C3CBDF3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&lt;html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lang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"ko"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314FCCC0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&lt;head&gt;</w:t>
            </w:r>
          </w:p>
          <w:p w14:paraId="5D6EA170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&lt;meta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charset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"utf-8"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78342EA9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"https://cdn.jsdelivr.net/npm/vue/dist/vue.js"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04EEF598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"https://unpkg.com/axios/dist/axios.min.js"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5E5086C8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"https://kit.fontawesome.com/68abb170e0.js"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crossorigin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"anonymous"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524F9A32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&lt;link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rel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"stylesheet"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"text/css"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href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"todo3.css"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52DB4D73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&lt;/head&gt;</w:t>
            </w:r>
          </w:p>
          <w:p w14:paraId="42371416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&lt;body&gt;</w:t>
            </w:r>
          </w:p>
          <w:p w14:paraId="560A6BA1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"app"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68CFDEF2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"main"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09A8D37E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&lt;h1&gt;&lt;i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fa-clipboard-check"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할일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&lt;/h1&gt;</w:t>
            </w:r>
          </w:p>
          <w:p w14:paraId="2CC639A1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&lt;table&gt;</w:t>
            </w:r>
          </w:p>
          <w:p w14:paraId="4B9D9973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&lt;tr&gt;</w:t>
            </w:r>
          </w:p>
          <w:p w14:paraId="7814A0F3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제목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4A6F71C1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날짜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306BCD1C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32A87667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v-for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"(todo, key) in todoMap"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v-bind:key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"key"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03D30EFC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{{ todo.title }}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52F28A8D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{{ todo.due_date }}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3DBA151F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26C90E32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v-if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"Object.keys(todoMap).length == 0"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0A325608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colspan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"2"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등록된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자료가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없습니다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481B176B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525E4BA5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&lt;/table&gt;</w:t>
            </w:r>
          </w:p>
          <w:p w14:paraId="0688E8BD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"create"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fa-plus"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추가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4D554E6F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5CAEE5DE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3CB564EB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"backdrop"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v-show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&gt;&lt;/div&gt;</w:t>
            </w:r>
          </w:p>
          <w:p w14:paraId="15ED5B19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"dialog"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v-show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4DCC8BBF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&lt;h1&gt;&lt;i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fa-edit"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할일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{{ showDialog }}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&lt;/h1&gt;</w:t>
            </w:r>
          </w:p>
          <w:p w14:paraId="3B1A0B09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&lt;input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v-model.trim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"todo.title"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placeholder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제목을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입력하세요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71261A47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&lt;textarea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v-model.trim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"todo.body"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placeholder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내용을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입력하세요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&gt;&lt;/textarea&gt;</w:t>
            </w:r>
          </w:p>
          <w:p w14:paraId="5DCB16F8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&lt;div&gt;</w:t>
            </w:r>
          </w:p>
          <w:p w14:paraId="533D07A0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&lt;label&gt;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날짜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: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&lt;/label&gt;</w:t>
            </w:r>
          </w:p>
          <w:p w14:paraId="675A75AA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&lt;input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"date"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"todo.due_date"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1460F438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  <w:shd w:val="clear" w:color="auto" w:fill="99FFCC"/>
              </w:rPr>
              <w:t>save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fa-check"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저장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6685CCAD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 = false"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fa-ban"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취소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3609FBDD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13F00A45" w14:textId="77777777" w:rsidR="004F0120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5DAE7453" w14:textId="4C8E8E25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08B16D2C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19B5DC5F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"text/javascript"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70D3E281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var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new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267F99"/>
                <w:spacing w:val="-6"/>
                <w:kern w:val="0"/>
                <w:szCs w:val="20"/>
              </w:rPr>
              <w:t>Vue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({</w:t>
            </w:r>
          </w:p>
          <w:p w14:paraId="0BA55F56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el: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'#app'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</w:t>
            </w:r>
          </w:p>
          <w:p w14:paraId="62470C14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data: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5AA7510D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todoMap: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{},</w:t>
            </w:r>
          </w:p>
          <w:p w14:paraId="5FDD4E3E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todo: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{},</w:t>
            </w:r>
          </w:p>
          <w:p w14:paraId="480F774A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showDialog: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</w:p>
          <w:p w14:paraId="146038C3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},</w:t>
            </w:r>
          </w:p>
          <w:p w14:paraId="4A6E5360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methods: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05816F1B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create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5190217E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8D4445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8D4445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등록</w:t>
            </w:r>
            <w:r w:rsidRPr="008D4445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          ;</w:t>
            </w:r>
          </w:p>
          <w:p w14:paraId="2161D1F1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{};</w:t>
            </w:r>
          </w:p>
          <w:p w14:paraId="40BFC4FF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17F53831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8D4445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  <w:shd w:val="clear" w:color="auto" w:fill="99FFCC"/>
              </w:rPr>
              <w:t>save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35796334" w14:textId="77777777" w:rsidR="008D4445" w:rsidRPr="008D4445" w:rsidRDefault="008D4445" w:rsidP="0097118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axios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8D4445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post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8D4445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'https://skhu-lsj.firebaseio.com/todo4.json'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);</w:t>
            </w:r>
          </w:p>
          <w:p w14:paraId="0CDF8C99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772180BA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</w:t>
            </w:r>
          </w:p>
          <w:p w14:paraId="1120D33D" w14:textId="77777777" w:rsidR="004F0120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</w:t>
            </w:r>
          </w:p>
          <w:p w14:paraId="4D1F155E" w14:textId="6428ED34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})</w:t>
            </w:r>
          </w:p>
          <w:p w14:paraId="3C839EB3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206C13EB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lastRenderedPageBreak/>
              <w:t>   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window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onload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6D44DE82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axios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8D4445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get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8D4445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'https://skhu-lsj.firebaseio.com/todo4.json'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06190DA7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.</w:t>
            </w:r>
            <w:r w:rsidRPr="008D4445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then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8D4445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data</w:t>
            </w: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);</w:t>
            </w:r>
          </w:p>
          <w:p w14:paraId="0A2D6CDA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}</w:t>
            </w:r>
          </w:p>
          <w:p w14:paraId="0BB5AEFB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</w:t>
            </w: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&lt;/script&gt;</w:t>
            </w:r>
          </w:p>
          <w:p w14:paraId="5406871C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&lt;/body&gt;</w:t>
            </w:r>
          </w:p>
          <w:p w14:paraId="197A124B" w14:textId="77777777" w:rsidR="008D4445" w:rsidRPr="008D4445" w:rsidRDefault="008D4445" w:rsidP="008D444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8D4445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&lt;/html&gt;</w:t>
            </w:r>
          </w:p>
          <w:p w14:paraId="2688AEF2" w14:textId="77777777" w:rsidR="00581F53" w:rsidRPr="00161FB6" w:rsidRDefault="00581F53" w:rsidP="008D4445">
            <w:pPr>
              <w:rPr>
                <w:spacing w:val="-6"/>
              </w:rPr>
            </w:pPr>
          </w:p>
        </w:tc>
      </w:tr>
    </w:tbl>
    <w:p w14:paraId="6E294A05" w14:textId="2514E464" w:rsidR="00581F53" w:rsidRDefault="00581F53" w:rsidP="00581F53"/>
    <w:p w14:paraId="2D8A9530" w14:textId="75F45B73" w:rsidR="00971180" w:rsidRDefault="000D3E86" w:rsidP="00581F53">
      <w:r>
        <w:rPr>
          <w:rFonts w:hint="eastAsia"/>
        </w:rPr>
        <w:t>새 할일을 입력하고 저장 버튼을 눌렀을 때,</w:t>
      </w:r>
      <w:r>
        <w:t xml:space="preserve"> </w:t>
      </w:r>
      <w:r>
        <w:rPr>
          <w:rFonts w:hint="eastAsia"/>
        </w:rPr>
        <w:t>할일 목록에 변화가 없다.</w:t>
      </w:r>
    </w:p>
    <w:p w14:paraId="3A653421" w14:textId="55727A77" w:rsidR="000D3E86" w:rsidRDefault="000D3E86" w:rsidP="00581F53">
      <w:r>
        <w:rPr>
          <w:rFonts w:hint="eastAsia"/>
        </w:rPr>
        <w:t>f</w:t>
      </w:r>
      <w:r>
        <w:t xml:space="preserve">irebase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새 할일이 저장되었지만,</w:t>
      </w:r>
      <w:r>
        <w:t xml:space="preserve"> </w:t>
      </w:r>
      <w:r w:rsidR="00B54731">
        <w:rPr>
          <w:rFonts w:hint="eastAsia"/>
        </w:rPr>
        <w:t>변경된 목록을 다시 조회하지 않기 때문이다.</w:t>
      </w:r>
    </w:p>
    <w:p w14:paraId="23D11467" w14:textId="27087FD9" w:rsidR="00FC4935" w:rsidRDefault="00FC4935" w:rsidP="00581F53"/>
    <w:p w14:paraId="0C1D65CD" w14:textId="03A59C37" w:rsidR="00FC4935" w:rsidRDefault="00FC4935" w:rsidP="00581F53">
      <w:r>
        <w:rPr>
          <w:rFonts w:hint="eastAsia"/>
        </w:rPr>
        <w:t>웹브라우저에서 새로 고침을 하면</w:t>
      </w:r>
      <w:r>
        <w:t xml:space="preserve">, </w:t>
      </w:r>
      <w:r>
        <w:rPr>
          <w:rFonts w:hint="eastAsia"/>
        </w:rPr>
        <w:t>방금 등록한 할일이 보인다.</w:t>
      </w:r>
    </w:p>
    <w:p w14:paraId="5EDB565B" w14:textId="1F8CBA73" w:rsidR="00B54731" w:rsidRDefault="00B54731" w:rsidP="00581F53"/>
    <w:p w14:paraId="74D99C00" w14:textId="089FA3D2" w:rsidR="00B54731" w:rsidRDefault="00B54731" w:rsidP="00581F53">
      <w:r>
        <w:rPr>
          <w:rFonts w:hint="eastAsia"/>
        </w:rPr>
        <w:t>f</w:t>
      </w:r>
      <w:r>
        <w:t>irebase realtime databas</w:t>
      </w:r>
      <w:r>
        <w:rPr>
          <w:rFonts w:hint="eastAsia"/>
        </w:rPr>
        <w:t>에 직접 연결하는 경우에는,</w:t>
      </w:r>
    </w:p>
    <w:p w14:paraId="6F5C6768" w14:textId="530F0D09" w:rsidR="00B54731" w:rsidRDefault="00B54731" w:rsidP="00581F53">
      <w:r>
        <w:rPr>
          <w:rFonts w:hint="eastAsia"/>
        </w:rPr>
        <w:t>서버에 데이터 항목의 값이 변경되면</w:t>
      </w:r>
      <w:r>
        <w:t xml:space="preserve">, </w:t>
      </w:r>
      <w:r>
        <w:rPr>
          <w:rFonts w:hint="eastAsia"/>
        </w:rPr>
        <w:t>그 변경된 값이 즉시 다시 전송되는 기능이 있었다.</w:t>
      </w:r>
    </w:p>
    <w:p w14:paraId="0373EAC4" w14:textId="7B265827" w:rsidR="00B54731" w:rsidRDefault="00B54731" w:rsidP="00581F53">
      <w:r>
        <w:rPr>
          <w:rFonts w:hint="eastAsia"/>
        </w:rPr>
        <w:t xml:space="preserve">그렇지만 </w:t>
      </w:r>
      <w:r>
        <w:t xml:space="preserve">REST API </w:t>
      </w:r>
      <w:r>
        <w:rPr>
          <w:rFonts w:hint="eastAsia"/>
        </w:rPr>
        <w:t>에서는 그런 기능이 없</w:t>
      </w:r>
      <w:r w:rsidR="005F3F47">
        <w:rPr>
          <w:rFonts w:hint="eastAsia"/>
        </w:rPr>
        <w:t>다.</w:t>
      </w:r>
    </w:p>
    <w:p w14:paraId="4F295436" w14:textId="6045EBBB" w:rsidR="005F3F47" w:rsidRDefault="005F3F47" w:rsidP="00581F53">
      <w:r>
        <w:rPr>
          <w:rFonts w:hint="eastAsia"/>
        </w:rPr>
        <w:t>변경된 데이터를 화면에 출력하려면,</w:t>
      </w:r>
      <w:r>
        <w:t xml:space="preserve"> </w:t>
      </w:r>
      <w:r>
        <w:rPr>
          <w:rFonts w:hint="eastAsia"/>
        </w:rPr>
        <w:t>서버에서 다시 조회해야 한다.</w:t>
      </w:r>
    </w:p>
    <w:p w14:paraId="3AA96330" w14:textId="77777777" w:rsidR="00B54731" w:rsidRPr="00FC4935" w:rsidRDefault="00B54731" w:rsidP="00581F53"/>
    <w:p w14:paraId="3E730065" w14:textId="5D41857E" w:rsidR="00A13C3E" w:rsidRDefault="00A13C3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AB221E" w14:textId="09C33421" w:rsidR="00971180" w:rsidRDefault="00A13C3E" w:rsidP="00A13C3E">
      <w:pPr>
        <w:pStyle w:val="Heading2"/>
      </w:pPr>
      <w:bookmarkStart w:id="14" w:name="_Toc40672005"/>
      <w:r>
        <w:rPr>
          <w:rFonts w:hint="eastAsia"/>
        </w:rPr>
        <w:lastRenderedPageBreak/>
        <w:t>t</w:t>
      </w:r>
      <w:r>
        <w:t>odo53.html</w:t>
      </w:r>
      <w:bookmarkEnd w:id="14"/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A13C3E" w14:paraId="636B772E" w14:textId="77777777" w:rsidTr="00A13C3E">
        <w:tc>
          <w:tcPr>
            <w:tcW w:w="11057" w:type="dxa"/>
          </w:tcPr>
          <w:p w14:paraId="18F1E03B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&lt;html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lang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"ko"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1233E3CB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&lt;head&gt;</w:t>
            </w:r>
          </w:p>
          <w:p w14:paraId="6BB6AA9A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&lt;meta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charset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"utf-8"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59BBB733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"https://cdn.jsdelivr.net/npm/vue/dist/vue.js"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1170170B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"https://unpkg.com/axios/dist/axios.min.js"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1430A99C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"https://kit.fontawesome.com/68abb170e0.js"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crossorigin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"anonymous"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29E78A62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&lt;link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rel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"stylesheet"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"text/css"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href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"todo3.css"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32B49ABC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&lt;/head&gt;</w:t>
            </w:r>
          </w:p>
          <w:p w14:paraId="55A0DC90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&lt;body&gt;</w:t>
            </w:r>
          </w:p>
          <w:p w14:paraId="173A57FB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"app"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344DFF97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"main"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2F5321AB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&lt;h1&gt;&lt;i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fa-clipboard-check"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할일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&lt;/h1&gt;</w:t>
            </w:r>
          </w:p>
          <w:p w14:paraId="233F607C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&lt;table&gt;</w:t>
            </w:r>
          </w:p>
          <w:p w14:paraId="516533D6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&lt;tr&gt;</w:t>
            </w:r>
          </w:p>
          <w:p w14:paraId="32827AD3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제목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52AEC193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날짜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154504D7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13D756D1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v-for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"(todo, key) in todoMap"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v-bind:key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"key"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472A57EF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{{ todo.title }}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3E7C34A8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{{ todo.due_date }}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3DFCD9C9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283BDC2C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v-if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"Object.keys(todoMap).length == 0"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1B7A49E5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colspan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"2"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등록된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자료가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없습니다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3D719BBA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4A6FF7A0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&lt;/table&gt;</w:t>
            </w:r>
          </w:p>
          <w:p w14:paraId="447B92C9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"create"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fa-plus"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추가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53BB04CE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48B4403B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4610F8C4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"backdrop"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v-show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&gt;&lt;/div&gt;</w:t>
            </w:r>
          </w:p>
          <w:p w14:paraId="14244F2C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"dialog"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v-show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4FFE07E7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&lt;h1&gt;&lt;i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fa-edit"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할일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{{ showDialog }}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&lt;/h1&gt;</w:t>
            </w:r>
          </w:p>
          <w:p w14:paraId="5F81F63E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&lt;input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v-model.trim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"todo.title"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placeholder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제목을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입력하세요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17D093C0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&lt;textarea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v-model.trim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"todo.body"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placeholder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내용을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입력하세요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&gt;&lt;/textarea&gt;</w:t>
            </w:r>
          </w:p>
          <w:p w14:paraId="37C0DD74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&lt;div&gt;</w:t>
            </w:r>
          </w:p>
          <w:p w14:paraId="7CFC8786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&lt;label&gt;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날짜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: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&lt;/label&gt;</w:t>
            </w:r>
          </w:p>
          <w:p w14:paraId="7EE81E74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&lt;input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"date"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"todo.due_date"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29E5553B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"save"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fa-check"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저장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5E039378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 = false"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fa-ban"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취소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4A3D5708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4744C111" w14:textId="77777777" w:rsidR="004F0120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02FCCA37" w14:textId="620DD22C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36E659C0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3E0DF651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"text/javascript"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38AF4A8E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var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new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267F99"/>
                <w:spacing w:val="-6"/>
                <w:kern w:val="0"/>
                <w:szCs w:val="20"/>
              </w:rPr>
              <w:t>Vue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({</w:t>
            </w:r>
          </w:p>
          <w:p w14:paraId="37CC0E37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el: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'#app'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</w:t>
            </w:r>
          </w:p>
          <w:p w14:paraId="2A4A2BA6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data: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7A7946B5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todoMap: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{},</w:t>
            </w:r>
          </w:p>
          <w:p w14:paraId="199A91EE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todo: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{},</w:t>
            </w:r>
          </w:p>
          <w:p w14:paraId="59DD1AD2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showDialog: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</w:p>
          <w:p w14:paraId="125ACF72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},</w:t>
            </w:r>
          </w:p>
          <w:p w14:paraId="40D50422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methods: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470C5D46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create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406326DD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A13C3E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A13C3E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등록</w:t>
            </w:r>
            <w:r w:rsidRPr="00A13C3E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          ;</w:t>
            </w:r>
          </w:p>
          <w:p w14:paraId="36D6BD5C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{};</w:t>
            </w:r>
          </w:p>
          <w:p w14:paraId="672B3A6D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006D56CC" w14:textId="77777777" w:rsidR="00A13C3E" w:rsidRPr="00A13C3E" w:rsidRDefault="00A13C3E" w:rsidP="00F16EE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reload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7DA7727F" w14:textId="77777777" w:rsidR="00A13C3E" w:rsidRPr="00A13C3E" w:rsidRDefault="00A13C3E" w:rsidP="00F16EE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axios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A13C3E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get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A13C3E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'https://skhu-lsj.firebaseio.com/todo4.json'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1BE080A7" w14:textId="261255C8" w:rsidR="00A13C3E" w:rsidRPr="00A13C3E" w:rsidRDefault="00A13C3E" w:rsidP="00F16EE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   .</w:t>
            </w:r>
            <w:r w:rsidRPr="00A13C3E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then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="00CA46B8"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data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);</w:t>
            </w:r>
          </w:p>
          <w:p w14:paraId="0EB4581E" w14:textId="77777777" w:rsidR="00A13C3E" w:rsidRPr="00A13C3E" w:rsidRDefault="00A13C3E" w:rsidP="00F16EE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37A53B62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A13C3E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save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58E3F930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axios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A13C3E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post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A13C3E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'https://skhu-lsj.firebaseio.com/todo4.json'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3CDB976E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   .</w:t>
            </w:r>
            <w:r w:rsidRPr="00A13C3E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then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  <w:shd w:val="clear" w:color="auto" w:fill="FFFF99"/>
              </w:rPr>
              <w:t>this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  <w:shd w:val="clear" w:color="auto" w:fill="FFFF99"/>
              </w:rPr>
              <w:t>.</w:t>
            </w:r>
            <w:r w:rsidRPr="00A13C3E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  <w:shd w:val="clear" w:color="auto" w:fill="FFFF99"/>
              </w:rPr>
              <w:t>reload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  <w:shd w:val="clear" w:color="auto" w:fill="FFFF99"/>
              </w:rPr>
              <w:t>()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);</w:t>
            </w:r>
          </w:p>
          <w:p w14:paraId="4F4D2D81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lastRenderedPageBreak/>
              <w:t>         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5ED77FD5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</w:t>
            </w:r>
          </w:p>
          <w:p w14:paraId="5396E444" w14:textId="77777777" w:rsidR="004F0120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</w:t>
            </w:r>
          </w:p>
          <w:p w14:paraId="74A88EAE" w14:textId="17B9F273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})</w:t>
            </w:r>
          </w:p>
          <w:p w14:paraId="01769CD4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3E6B2EFB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window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onload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A13C3E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30F63558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A13C3E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  <w:shd w:val="clear" w:color="auto" w:fill="FFFF99"/>
              </w:rPr>
              <w:t>app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  <w:shd w:val="clear" w:color="auto" w:fill="FFFF99"/>
              </w:rPr>
              <w:t>.</w:t>
            </w:r>
            <w:r w:rsidRPr="00A13C3E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  <w:shd w:val="clear" w:color="auto" w:fill="FFFF99"/>
              </w:rPr>
              <w:t>reload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  <w:shd w:val="clear" w:color="auto" w:fill="FFFF99"/>
              </w:rPr>
              <w:t>()</w:t>
            </w: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70692DF5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}</w:t>
            </w:r>
          </w:p>
          <w:p w14:paraId="0E150AAA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</w:t>
            </w: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&lt;/script&gt;</w:t>
            </w:r>
          </w:p>
          <w:p w14:paraId="5846DC92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&lt;/body&gt;</w:t>
            </w:r>
          </w:p>
          <w:p w14:paraId="3188AB73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A13C3E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&lt;/html&gt;</w:t>
            </w:r>
          </w:p>
          <w:p w14:paraId="63262F85" w14:textId="77777777" w:rsidR="00A13C3E" w:rsidRPr="00A13C3E" w:rsidRDefault="00A13C3E" w:rsidP="00AE62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7DD80602" w14:textId="77777777" w:rsidR="00A13C3E" w:rsidRPr="00A13C3E" w:rsidRDefault="00A13C3E" w:rsidP="00AE6294">
            <w:pPr>
              <w:rPr>
                <w:spacing w:val="-6"/>
              </w:rPr>
            </w:pPr>
          </w:p>
        </w:tc>
      </w:tr>
    </w:tbl>
    <w:p w14:paraId="20B38B0A" w14:textId="7FAD17C0" w:rsidR="00A13C3E" w:rsidRDefault="00A13C3E" w:rsidP="00A13C3E"/>
    <w:p w14:paraId="2E7522FA" w14:textId="5ECB9EF8" w:rsidR="000119C0" w:rsidRDefault="000119C0" w:rsidP="00A13C3E"/>
    <w:p w14:paraId="449E7B3E" w14:textId="0EEAC9A0" w:rsidR="000119C0" w:rsidRDefault="000119C0" w:rsidP="00A13C3E"/>
    <w:p w14:paraId="6045B945" w14:textId="6DE1641B" w:rsidR="000119C0" w:rsidRDefault="000119C0" w:rsidP="00A13C3E"/>
    <w:p w14:paraId="3C371DE5" w14:textId="7B852F7E" w:rsidR="000119C0" w:rsidRPr="000119C0" w:rsidRDefault="000119C0" w:rsidP="000119C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19C0">
        <w:rPr>
          <w:rFonts w:ascii="Consolas" w:eastAsia="굴림" w:hAnsi="Consolas" w:cs="굴림"/>
          <w:color w:val="795E26"/>
          <w:kern w:val="0"/>
          <w:szCs w:val="20"/>
        </w:rPr>
        <w:t>reload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0119C0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2982A4BF" w14:textId="3F7BFD85" w:rsidR="000119C0" w:rsidRPr="000119C0" w:rsidRDefault="000119C0" w:rsidP="000119C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19C0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axios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0119C0">
        <w:rPr>
          <w:rFonts w:ascii="Consolas" w:eastAsia="굴림" w:hAnsi="Consolas" w:cs="굴림"/>
          <w:color w:val="795E26"/>
          <w:kern w:val="0"/>
          <w:szCs w:val="20"/>
        </w:rPr>
        <w:t>get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19C0">
        <w:rPr>
          <w:rFonts w:ascii="Consolas" w:eastAsia="굴림" w:hAnsi="Consolas" w:cs="굴림"/>
          <w:color w:val="A31515"/>
          <w:kern w:val="0"/>
          <w:szCs w:val="20"/>
        </w:rPr>
        <w:t>'https://skhu-lsj.firebaseio.com/todo4.json'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3F702F7" w14:textId="12B99DD4" w:rsidR="000119C0" w:rsidRPr="000119C0" w:rsidRDefault="000119C0" w:rsidP="000119C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19C0">
        <w:rPr>
          <w:rFonts w:ascii="Consolas" w:eastAsia="굴림" w:hAnsi="Consolas" w:cs="굴림"/>
          <w:color w:val="000000"/>
          <w:kern w:val="0"/>
          <w:szCs w:val="20"/>
        </w:rPr>
        <w:t>       .</w:t>
      </w:r>
      <w:r w:rsidRPr="000119C0">
        <w:rPr>
          <w:rFonts w:ascii="Consolas" w:eastAsia="굴림" w:hAnsi="Consolas" w:cs="굴림"/>
          <w:color w:val="795E26"/>
          <w:kern w:val="0"/>
          <w:szCs w:val="20"/>
        </w:rPr>
        <w:t>then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response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0119C0">
        <w:rPr>
          <w:rFonts w:ascii="Consolas" w:eastAsia="굴림" w:hAnsi="Consolas" w:cs="굴림"/>
          <w:color w:val="0000FF"/>
          <w:kern w:val="0"/>
          <w:szCs w:val="20"/>
        </w:rPr>
        <w:t>=&gt;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todoMap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response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data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06396D77" w14:textId="1D412605" w:rsidR="000119C0" w:rsidRPr="000119C0" w:rsidRDefault="000119C0" w:rsidP="000119C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19C0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1B584C93" w14:textId="64DFB9B8" w:rsidR="00EC6AD7" w:rsidRDefault="000119C0" w:rsidP="00A13C3E">
      <w:r>
        <w:t xml:space="preserve">  </w:t>
      </w:r>
      <w:r w:rsidR="00EC6AD7">
        <w:rPr>
          <w:rFonts w:hint="eastAsia"/>
        </w:rPr>
        <w:t>r</w:t>
      </w:r>
      <w:r w:rsidR="00EC6AD7">
        <w:t xml:space="preserve">eload </w:t>
      </w:r>
      <w:r w:rsidR="00EC6AD7">
        <w:rPr>
          <w:rFonts w:hint="eastAsia"/>
        </w:rPr>
        <w:t xml:space="preserve">메소드는 </w:t>
      </w:r>
      <w:r w:rsidR="00EC6AD7">
        <w:t xml:space="preserve">todo4 </w:t>
      </w:r>
      <w:r w:rsidR="00EC6AD7">
        <w:rPr>
          <w:rFonts w:hint="eastAsia"/>
        </w:rPr>
        <w:t>데이터 항목</w:t>
      </w:r>
      <w:r w:rsidR="002F4268">
        <w:rPr>
          <w:rFonts w:hint="eastAsia"/>
        </w:rPr>
        <w:t xml:space="preserve"> 조회를</w:t>
      </w:r>
      <w:r w:rsidR="00EC6AD7">
        <w:rPr>
          <w:rFonts w:hint="eastAsia"/>
        </w:rPr>
        <w:t xml:space="preserve"> 서버에</w:t>
      </w:r>
      <w:r w:rsidR="002F4268">
        <w:rPr>
          <w:rFonts w:hint="eastAsia"/>
        </w:rPr>
        <w:t xml:space="preserve"> 요청하고,</w:t>
      </w:r>
    </w:p>
    <w:p w14:paraId="4C0DE2DA" w14:textId="7435F429" w:rsidR="00F12CD3" w:rsidRDefault="000119C0" w:rsidP="00A13C3E">
      <w:r>
        <w:rPr>
          <w:rFonts w:hint="eastAsia"/>
        </w:rPr>
        <w:t xml:space="preserve"> </w:t>
      </w:r>
      <w:r>
        <w:t xml:space="preserve"> </w:t>
      </w:r>
      <w:r w:rsidR="002F4268">
        <w:rPr>
          <w:rFonts w:hint="eastAsia"/>
        </w:rPr>
        <w:t xml:space="preserve">그 요청 </w:t>
      </w:r>
      <w:r w:rsidR="00F12CD3">
        <w:rPr>
          <w:rFonts w:hint="eastAsia"/>
        </w:rPr>
        <w:t>결과</w:t>
      </w:r>
      <w:r w:rsidR="002F4268">
        <w:rPr>
          <w:rFonts w:hint="eastAsia"/>
        </w:rPr>
        <w:t xml:space="preserve"> 데이터</w:t>
      </w:r>
      <w:r w:rsidR="00F12CD3">
        <w:rPr>
          <w:rFonts w:hint="eastAsia"/>
        </w:rPr>
        <w:t xml:space="preserve">가 서버로부터 도착하면 그 </w:t>
      </w:r>
      <w:r w:rsidR="002F4268">
        <w:rPr>
          <w:rFonts w:hint="eastAsia"/>
        </w:rPr>
        <w:t>데이터를</w:t>
      </w:r>
      <w:r w:rsidR="00F12CD3">
        <w:rPr>
          <w:rFonts w:hint="eastAsia"/>
        </w:rPr>
        <w:t xml:space="preserve"> </w:t>
      </w:r>
      <w:r w:rsidR="00F12CD3">
        <w:t>todoList</w:t>
      </w:r>
      <w:r w:rsidR="00F12CD3">
        <w:rPr>
          <w:rFonts w:hint="eastAsia"/>
        </w:rPr>
        <w:t>에 채운다.</w:t>
      </w:r>
    </w:p>
    <w:p w14:paraId="6EB99A02" w14:textId="77777777" w:rsidR="00F12CD3" w:rsidRPr="002F4268" w:rsidRDefault="00F12CD3" w:rsidP="00A13C3E"/>
    <w:p w14:paraId="1301AD65" w14:textId="7D99801B" w:rsidR="00EC6AD7" w:rsidRDefault="00EC6AD7" w:rsidP="00A13C3E"/>
    <w:p w14:paraId="1128007D" w14:textId="0C154959" w:rsidR="000119C0" w:rsidRPr="000119C0" w:rsidRDefault="000119C0" w:rsidP="000119C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19C0">
        <w:rPr>
          <w:rFonts w:ascii="Consolas" w:eastAsia="굴림" w:hAnsi="Consolas" w:cs="굴림"/>
          <w:color w:val="795E26"/>
          <w:kern w:val="0"/>
          <w:szCs w:val="20"/>
        </w:rPr>
        <w:t>save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0119C0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46A77122" w14:textId="27AB9328" w:rsidR="000119C0" w:rsidRPr="000119C0" w:rsidRDefault="000119C0" w:rsidP="000119C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19C0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axios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0119C0">
        <w:rPr>
          <w:rFonts w:ascii="Consolas" w:eastAsia="굴림" w:hAnsi="Consolas" w:cs="굴림"/>
          <w:color w:val="795E26"/>
          <w:kern w:val="0"/>
          <w:szCs w:val="20"/>
        </w:rPr>
        <w:t>post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19C0">
        <w:rPr>
          <w:rFonts w:ascii="Consolas" w:eastAsia="굴림" w:hAnsi="Consolas" w:cs="굴림"/>
          <w:color w:val="A31515"/>
          <w:kern w:val="0"/>
          <w:szCs w:val="20"/>
        </w:rPr>
        <w:t>'https://skhu-lsj.firebaseio.com/todo4.json'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, </w:t>
      </w:r>
      <w:r w:rsidRPr="000119C0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0AC0842" w14:textId="7C39255E" w:rsidR="000119C0" w:rsidRPr="000119C0" w:rsidRDefault="000119C0" w:rsidP="000119C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19C0">
        <w:rPr>
          <w:rFonts w:ascii="Consolas" w:eastAsia="굴림" w:hAnsi="Consolas" w:cs="굴림"/>
          <w:color w:val="000000"/>
          <w:kern w:val="0"/>
          <w:szCs w:val="20"/>
        </w:rPr>
        <w:t>       .</w:t>
      </w:r>
      <w:r w:rsidRPr="000119C0">
        <w:rPr>
          <w:rFonts w:ascii="Consolas" w:eastAsia="굴림" w:hAnsi="Consolas" w:cs="굴림"/>
          <w:color w:val="795E26"/>
          <w:kern w:val="0"/>
          <w:szCs w:val="20"/>
        </w:rPr>
        <w:t>then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response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0119C0">
        <w:rPr>
          <w:rFonts w:ascii="Consolas" w:eastAsia="굴림" w:hAnsi="Consolas" w:cs="굴림"/>
          <w:color w:val="0000FF"/>
          <w:kern w:val="0"/>
          <w:szCs w:val="20"/>
        </w:rPr>
        <w:t>=&gt;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0119C0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0119C0">
        <w:rPr>
          <w:rFonts w:ascii="Consolas" w:eastAsia="굴림" w:hAnsi="Consolas" w:cs="굴림"/>
          <w:color w:val="795E26"/>
          <w:kern w:val="0"/>
          <w:szCs w:val="20"/>
        </w:rPr>
        <w:t>reload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());</w:t>
      </w:r>
    </w:p>
    <w:p w14:paraId="02C59CD4" w14:textId="0932C11C" w:rsidR="000119C0" w:rsidRPr="000119C0" w:rsidRDefault="000119C0" w:rsidP="000119C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FF"/>
          <w:kern w:val="0"/>
          <w:szCs w:val="20"/>
        </w:rPr>
        <w:t xml:space="preserve">  </w:t>
      </w:r>
      <w:r w:rsidRPr="000119C0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0119C0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0119C0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0119C0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721E241D" w14:textId="25D78FDE" w:rsidR="000119C0" w:rsidRPr="000119C0" w:rsidRDefault="000119C0" w:rsidP="000119C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19C0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04D499E0" w14:textId="637D50FE" w:rsidR="000119C0" w:rsidRDefault="000119C0" w:rsidP="00A13C3E">
      <w:r>
        <w:rPr>
          <w:rFonts w:hint="eastAsia"/>
        </w:rPr>
        <w:t xml:space="preserve"> </w:t>
      </w:r>
      <w:r>
        <w:t xml:space="preserve"> </w:t>
      </w:r>
      <w:r w:rsidR="00B117ED">
        <w:rPr>
          <w:rFonts w:hint="eastAsia"/>
        </w:rPr>
        <w:t>s</w:t>
      </w:r>
      <w:r w:rsidR="00B117ED">
        <w:t xml:space="preserve">ave </w:t>
      </w:r>
      <w:r w:rsidR="00B117ED">
        <w:rPr>
          <w:rFonts w:hint="eastAsia"/>
        </w:rPr>
        <w:t>메소드는,</w:t>
      </w:r>
      <w:r w:rsidR="00B117ED">
        <w:t xml:space="preserve"> this.todo </w:t>
      </w:r>
      <w:r w:rsidR="00B117ED">
        <w:rPr>
          <w:rFonts w:hint="eastAsia"/>
        </w:rPr>
        <w:t xml:space="preserve">데이터를 </w:t>
      </w:r>
      <w:r w:rsidR="00B117ED">
        <w:t xml:space="preserve">todo4 </w:t>
      </w:r>
      <w:r w:rsidR="00B117ED">
        <w:rPr>
          <w:rFonts w:hint="eastAsia"/>
        </w:rPr>
        <w:t>데이터 항목 아래에 신규 등록하라고 서버에 요청하고,</w:t>
      </w:r>
    </w:p>
    <w:p w14:paraId="59991CBA" w14:textId="305A437F" w:rsidR="00B117ED" w:rsidRDefault="00B117ED" w:rsidP="00A13C3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 요청 결과</w:t>
      </w:r>
      <w:r>
        <w:t xml:space="preserve"> </w:t>
      </w:r>
      <w:r>
        <w:rPr>
          <w:rFonts w:hint="eastAsia"/>
        </w:rPr>
        <w:t>데이터 서버로부터 도착하면,</w:t>
      </w:r>
      <w:r>
        <w:t xml:space="preserve"> this.reload() </w:t>
      </w:r>
      <w:r>
        <w:rPr>
          <w:rFonts w:hint="eastAsia"/>
        </w:rPr>
        <w:t>메소드를 호출한다.</w:t>
      </w:r>
    </w:p>
    <w:p w14:paraId="11DC378E" w14:textId="0C187A27" w:rsidR="00B117ED" w:rsidRDefault="006C306A" w:rsidP="00A13C3E">
      <w:r>
        <w:rPr>
          <w:rFonts w:hint="eastAsia"/>
        </w:rPr>
        <w:t xml:space="preserve"> </w:t>
      </w:r>
      <w:r>
        <w:t xml:space="preserve"> reload() </w:t>
      </w:r>
      <w:r>
        <w:rPr>
          <w:rFonts w:hint="eastAsia"/>
        </w:rPr>
        <w:t>메소드는 t</w:t>
      </w:r>
      <w:r>
        <w:t xml:space="preserve">odo4 </w:t>
      </w:r>
      <w:r>
        <w:rPr>
          <w:rFonts w:hint="eastAsia"/>
        </w:rPr>
        <w:t>데이터 항목을 다시 조회한다.</w:t>
      </w:r>
    </w:p>
    <w:p w14:paraId="2212E4B0" w14:textId="49DC0875" w:rsidR="006C306A" w:rsidRDefault="006C306A" w:rsidP="00A13C3E"/>
    <w:p w14:paraId="188265BD" w14:textId="45DDED44" w:rsidR="006C306A" w:rsidRPr="006C306A" w:rsidRDefault="006C306A" w:rsidP="006C306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C306A">
        <w:rPr>
          <w:rFonts w:ascii="Consolas" w:eastAsia="굴림" w:hAnsi="Consolas" w:cs="굴림"/>
          <w:color w:val="001080"/>
          <w:kern w:val="0"/>
          <w:szCs w:val="20"/>
        </w:rPr>
        <w:t>window</w:t>
      </w:r>
      <w:r w:rsidRPr="006C306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C306A">
        <w:rPr>
          <w:rFonts w:ascii="Consolas" w:eastAsia="굴림" w:hAnsi="Consolas" w:cs="굴림"/>
          <w:color w:val="001080"/>
          <w:kern w:val="0"/>
          <w:szCs w:val="20"/>
        </w:rPr>
        <w:t>onload</w:t>
      </w:r>
      <w:r w:rsidRPr="006C306A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6C306A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6C306A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5D85D4CE" w14:textId="6DE41D3F" w:rsidR="006C306A" w:rsidRPr="006C306A" w:rsidRDefault="006C306A" w:rsidP="006C306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C306A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6C306A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6C306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C306A">
        <w:rPr>
          <w:rFonts w:ascii="Consolas" w:eastAsia="굴림" w:hAnsi="Consolas" w:cs="굴림"/>
          <w:color w:val="795E26"/>
          <w:kern w:val="0"/>
          <w:szCs w:val="20"/>
        </w:rPr>
        <w:t>reload</w:t>
      </w:r>
      <w:r w:rsidRPr="006C306A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7241D82C" w14:textId="108868F8" w:rsidR="006C306A" w:rsidRDefault="006C306A" w:rsidP="006C306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C306A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C2F9D07" w14:textId="261A4258" w:rsidR="006C306A" w:rsidRDefault="006C306A" w:rsidP="006C306A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8B730F">
        <w:rPr>
          <w:rFonts w:hint="eastAsia"/>
        </w:rPr>
        <w:t>웹브라우저 창의 내용이 전부 로드(</w:t>
      </w:r>
      <w:r w:rsidR="008B730F">
        <w:t>load)</w:t>
      </w:r>
      <w:r w:rsidR="008B730F">
        <w:rPr>
          <w:rFonts w:hint="eastAsia"/>
        </w:rPr>
        <w:t xml:space="preserve">되면 </w:t>
      </w:r>
      <w:r w:rsidR="008B730F">
        <w:t xml:space="preserve">app.reload() </w:t>
      </w:r>
      <w:r w:rsidR="008B730F">
        <w:rPr>
          <w:rFonts w:hint="eastAsia"/>
        </w:rPr>
        <w:t>메소드를 호출한다.</w:t>
      </w:r>
    </w:p>
    <w:p w14:paraId="5B84D1D4" w14:textId="77777777" w:rsidR="008B730F" w:rsidRDefault="008B730F" w:rsidP="008B730F">
      <w:r>
        <w:rPr>
          <w:rFonts w:hint="eastAsia"/>
        </w:rPr>
        <w:t xml:space="preserve"> </w:t>
      </w:r>
      <w:r>
        <w:t xml:space="preserve"> reload() </w:t>
      </w:r>
      <w:r>
        <w:rPr>
          <w:rFonts w:hint="eastAsia"/>
        </w:rPr>
        <w:t>메소드는 t</w:t>
      </w:r>
      <w:r>
        <w:t xml:space="preserve">odo4 </w:t>
      </w:r>
      <w:r>
        <w:rPr>
          <w:rFonts w:hint="eastAsia"/>
        </w:rPr>
        <w:t>데이터 항목을 다시 조회한다.</w:t>
      </w:r>
    </w:p>
    <w:p w14:paraId="586FF053" w14:textId="12E39F8E" w:rsidR="008B730F" w:rsidRDefault="008B730F" w:rsidP="006C306A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</w:p>
    <w:p w14:paraId="416CD25E" w14:textId="06CF3A71" w:rsidR="00F91B1D" w:rsidRDefault="00F91B1D" w:rsidP="006C306A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</w:p>
    <w:p w14:paraId="5701AFCE" w14:textId="76C258DC" w:rsidR="00F91B1D" w:rsidRDefault="00F91B1D" w:rsidP="006C306A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</w:p>
    <w:p w14:paraId="18D7E6C3" w14:textId="32DFFB1D" w:rsidR="00F91B1D" w:rsidRDefault="005A29C7" w:rsidP="006C306A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  <w:r>
        <w:rPr>
          <w:rFonts w:hint="eastAsia"/>
        </w:rPr>
        <w:t>새 할일을</w:t>
      </w:r>
      <w:r w:rsidR="00F91B1D">
        <w:rPr>
          <w:rFonts w:hint="eastAsia"/>
        </w:rPr>
        <w:t xml:space="preserve"> 등록한 후 저장 버튼을 누르면,</w:t>
      </w:r>
    </w:p>
    <w:p w14:paraId="569339E1" w14:textId="04F048A1" w:rsidR="00F91B1D" w:rsidRPr="006C306A" w:rsidRDefault="005A29C7" w:rsidP="006C306A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  <w:r>
        <w:rPr>
          <w:rFonts w:hint="eastAsia"/>
        </w:rPr>
        <w:t xml:space="preserve">할일 목록이 다시 서버에서 조회되고, </w:t>
      </w:r>
      <w:r w:rsidR="00F91B1D">
        <w:rPr>
          <w:rFonts w:hint="eastAsia"/>
        </w:rPr>
        <w:t xml:space="preserve">방금 등록한 </w:t>
      </w:r>
      <w:r>
        <w:rPr>
          <w:rFonts w:hint="eastAsia"/>
        </w:rPr>
        <w:t>할일이 목록에 보인다.</w:t>
      </w:r>
    </w:p>
    <w:p w14:paraId="193D4626" w14:textId="111EFD04" w:rsidR="006C306A" w:rsidRDefault="006C306A" w:rsidP="00A13C3E"/>
    <w:p w14:paraId="6CDD4297" w14:textId="77777777" w:rsidR="005A29C7" w:rsidRPr="00A13C3E" w:rsidRDefault="005A29C7" w:rsidP="00A13C3E"/>
    <w:p w14:paraId="0AB6E251" w14:textId="5BB27576" w:rsidR="00F91B1D" w:rsidRDefault="00F91B1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8511F82" w14:textId="6CECBBEE" w:rsidR="00971180" w:rsidRDefault="009E2CDD" w:rsidP="00F91B1D">
      <w:pPr>
        <w:pStyle w:val="Heading2"/>
      </w:pPr>
      <w:bookmarkStart w:id="15" w:name="_Toc40672006"/>
      <w:r>
        <w:rPr>
          <w:rFonts w:hint="eastAsia"/>
        </w:rPr>
        <w:lastRenderedPageBreak/>
        <w:t>t</w:t>
      </w:r>
      <w:r>
        <w:t>odo54.html</w:t>
      </w:r>
      <w:bookmarkEnd w:id="15"/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9E2CDD" w14:paraId="09FB0A90" w14:textId="77777777" w:rsidTr="009E2CDD">
        <w:tc>
          <w:tcPr>
            <w:tcW w:w="11057" w:type="dxa"/>
          </w:tcPr>
          <w:p w14:paraId="7546AA59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&lt;html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lang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"ko"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3302007C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&lt;head&gt;</w:t>
            </w:r>
          </w:p>
          <w:p w14:paraId="6ED95B1A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&lt;meta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charset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"utf-8"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2388EE48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"https://cdn.jsdelivr.net/npm/vue/dist/vue.js"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572A011E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"https://unpkg.com/axios/dist/axios.min.js"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0179C840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"https://kit.fontawesome.com/68abb170e0.js"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crossorigin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"anonymous"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3803E564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&lt;link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rel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"stylesheet"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"text/css"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href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"todo3.css"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0883F244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&lt;/head&gt;</w:t>
            </w:r>
          </w:p>
          <w:p w14:paraId="48F1DDD7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&lt;body&gt;</w:t>
            </w:r>
          </w:p>
          <w:p w14:paraId="01D8515C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"app"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62B5D823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"main"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7531ACE0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&lt;h1&gt;&lt;i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fa-clipboard-check"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할일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&lt;/h1&gt;</w:t>
            </w:r>
          </w:p>
          <w:p w14:paraId="0DC20F61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&lt;table&gt;</w:t>
            </w:r>
          </w:p>
          <w:p w14:paraId="68D4B568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&lt;tr&gt;</w:t>
            </w:r>
          </w:p>
          <w:p w14:paraId="43404753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제목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13FD0E40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날짜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6E187195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3ACA5425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v-for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"(todo, key) in todoMap"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  <w:shd w:val="clear" w:color="auto" w:fill="FFFF99"/>
              </w:rPr>
              <w:t>v-on:click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  <w:shd w:val="clear" w:color="auto" w:fill="FFFF99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  <w:shd w:val="clear" w:color="auto" w:fill="FFFF99"/>
              </w:rPr>
              <w:t>"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  <w:shd w:val="clear" w:color="auto" w:fill="99FFCC"/>
              </w:rPr>
              <w:t>edit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  <w:shd w:val="clear" w:color="auto" w:fill="FFFF99"/>
              </w:rPr>
              <w:t>(key)"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v-bind:key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"key"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"clickable"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7F0AE262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{{ todo.title }}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5F9BCCB9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{{ todo.due_date }}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7709D09C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4E94F718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v-if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"Object.keys(todoMap).length == 0"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43D82876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colspan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"2"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등록된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자료가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없습니다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5695216A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322FC496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&lt;/table&gt;</w:t>
            </w:r>
          </w:p>
          <w:p w14:paraId="6D95899A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"create"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fa-plus"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추가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1CCCD45B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78FB60D3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5EBE8094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"backdrop"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v-show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&gt;&lt;/div&gt;</w:t>
            </w:r>
          </w:p>
          <w:p w14:paraId="4D578668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"dialog"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v-show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31CC190D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&lt;h1&gt;&lt;i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fa-edit"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할일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{{ showDialog }}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&lt;/h1&gt;</w:t>
            </w:r>
          </w:p>
          <w:p w14:paraId="7DE9D652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&lt;input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v-model.trim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"todo.title"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placeholder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제목을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입력하세요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0ECFF663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&lt;textarea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v-model.trim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"todo.body"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placeholder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내용을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입력하세요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&gt;&lt;/textarea&gt;</w:t>
            </w:r>
          </w:p>
          <w:p w14:paraId="5B2BEB56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&lt;div&gt;</w:t>
            </w:r>
          </w:p>
          <w:p w14:paraId="3EF02500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&lt;label&gt;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날짜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: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&lt;/label&gt;</w:t>
            </w:r>
          </w:p>
          <w:p w14:paraId="1DC833EA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&lt;input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"date"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"todo.due_date"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247C535A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  <w:shd w:val="clear" w:color="auto" w:fill="66CCFF"/>
              </w:rPr>
              <w:t>save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fa-check"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저장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50967824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 = false"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fa-ban"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취소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378BCBC1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2B4F447E" w14:textId="77777777" w:rsidR="004F0120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71A528AD" w14:textId="29F15B7B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681657FA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3C39F7A6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"text/javascript"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16DE6F61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var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new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267F99"/>
                <w:spacing w:val="-6"/>
                <w:kern w:val="0"/>
                <w:szCs w:val="20"/>
              </w:rPr>
              <w:t>Vue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({</w:t>
            </w:r>
          </w:p>
          <w:p w14:paraId="6E638812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el: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'#app'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</w:t>
            </w:r>
          </w:p>
          <w:p w14:paraId="7B67FE57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data: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5F954DB5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todoMap: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{},</w:t>
            </w:r>
          </w:p>
          <w:p w14:paraId="7DD30D90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todo: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{},</w:t>
            </w:r>
          </w:p>
          <w:p w14:paraId="24BC5456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showDialog: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</w:t>
            </w:r>
          </w:p>
          <w:p w14:paraId="67FC2701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selectedKey: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null</w:t>
            </w:r>
          </w:p>
          <w:p w14:paraId="4F71414E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},</w:t>
            </w:r>
          </w:p>
          <w:p w14:paraId="46E33569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methods: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1584E273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create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25F01F6F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등록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          ;</w:t>
            </w:r>
          </w:p>
          <w:p w14:paraId="07F2AE02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{};</w:t>
            </w:r>
          </w:p>
          <w:p w14:paraId="040A3D8D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17E7EDE4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reload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379E08FD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axios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get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'https://skhu-lsj.firebaseio.com/todo4.json'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44CB9E7D" w14:textId="715E95BF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   .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then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="00CA46B8"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data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);</w:t>
            </w:r>
          </w:p>
          <w:p w14:paraId="528BED50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5D1BEFFA" w14:textId="77777777" w:rsidR="009E2CDD" w:rsidRPr="009E2CDD" w:rsidRDefault="009E2CDD" w:rsidP="00CA334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  <w:shd w:val="clear" w:color="auto" w:fill="99FFCC"/>
              </w:rPr>
              <w:t>edit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 {</w:t>
            </w:r>
          </w:p>
          <w:p w14:paraId="13D22277" w14:textId="77777777" w:rsidR="009E2CDD" w:rsidRPr="009E2CDD" w:rsidRDefault="009E2CDD" w:rsidP="00CA334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수정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7F80DE22" w14:textId="77777777" w:rsidR="009E2CDD" w:rsidRPr="009E2CDD" w:rsidRDefault="009E2CDD" w:rsidP="00CA334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lastRenderedPageBreak/>
              <w:t>         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E2CDD">
              <w:rPr>
                <w:rFonts w:ascii="Consolas" w:eastAsia="굴림" w:hAnsi="Consolas" w:cs="굴림"/>
                <w:color w:val="267F99"/>
                <w:spacing w:val="-6"/>
                <w:kern w:val="0"/>
                <w:szCs w:val="20"/>
              </w:rPr>
              <w:t>Object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assign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({},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[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]);</w:t>
            </w:r>
          </w:p>
          <w:p w14:paraId="0DD6B351" w14:textId="77777777" w:rsidR="009E2CDD" w:rsidRPr="009E2CDD" w:rsidRDefault="009E2CDD" w:rsidP="00CA334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selectedKey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068FCD1C" w14:textId="77777777" w:rsidR="004F0120" w:rsidRDefault="009E2CDD" w:rsidP="00CA334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12D1D4A4" w14:textId="0352478E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  <w:shd w:val="clear" w:color="auto" w:fill="66CCFF"/>
              </w:rPr>
              <w:t>save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16D74FDA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AF00DB"/>
                <w:spacing w:val="-6"/>
                <w:kern w:val="0"/>
                <w:szCs w:val="20"/>
              </w:rPr>
              <w:t>if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(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== 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등록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5D1F2CFB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axios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post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'https://skhu-lsj.firebaseio.com/todo4.json'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100D8605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     .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then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reload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());</w:t>
            </w:r>
          </w:p>
          <w:p w14:paraId="71DB2E1A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AF00DB"/>
                <w:spacing w:val="-6"/>
                <w:kern w:val="0"/>
                <w:szCs w:val="20"/>
              </w:rPr>
              <w:t>else</w:t>
            </w:r>
          </w:p>
          <w:p w14:paraId="008495CF" w14:textId="77777777" w:rsidR="009E2CDD" w:rsidRPr="009E2CDD" w:rsidRDefault="009E2CDD" w:rsidP="00CA334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axios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put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'https://skhu-lsj.firebaseio.com/todo4/'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+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selectedKey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+ </w:t>
            </w:r>
            <w:r w:rsidRPr="009E2CDD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'.json'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7973CB23" w14:textId="77777777" w:rsidR="009E2CDD" w:rsidRPr="009E2CDD" w:rsidRDefault="009E2CDD" w:rsidP="00CA334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     .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then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reload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());</w:t>
            </w:r>
          </w:p>
          <w:p w14:paraId="6A44EC9C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7135FB74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</w:t>
            </w:r>
          </w:p>
          <w:p w14:paraId="2B293296" w14:textId="77777777" w:rsidR="004F0120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</w:t>
            </w:r>
          </w:p>
          <w:p w14:paraId="79161D83" w14:textId="65DB5A6F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})</w:t>
            </w:r>
          </w:p>
          <w:p w14:paraId="6077118A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52E8CB26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window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onload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E2CDD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47C65FD9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E2CDD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E2CDD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reload</w:t>
            </w: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();</w:t>
            </w:r>
          </w:p>
          <w:p w14:paraId="2057E904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}</w:t>
            </w:r>
          </w:p>
          <w:p w14:paraId="6793087B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</w:t>
            </w: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&lt;/script&gt;</w:t>
            </w:r>
          </w:p>
          <w:p w14:paraId="0EB94236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&lt;/body&gt;</w:t>
            </w:r>
          </w:p>
          <w:p w14:paraId="742DB7D4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E2CDD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&lt;/html&gt;</w:t>
            </w:r>
          </w:p>
          <w:p w14:paraId="18F23249" w14:textId="77777777" w:rsidR="009E2CDD" w:rsidRPr="009E2CDD" w:rsidRDefault="009E2CDD" w:rsidP="009E2C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13D26861" w14:textId="77777777" w:rsidR="009E2CDD" w:rsidRPr="00DA5EAD" w:rsidRDefault="009E2CDD" w:rsidP="009E2CDD">
            <w:pPr>
              <w:rPr>
                <w:spacing w:val="-6"/>
              </w:rPr>
            </w:pPr>
          </w:p>
        </w:tc>
      </w:tr>
    </w:tbl>
    <w:p w14:paraId="50F2801D" w14:textId="7C781BC4" w:rsidR="009E2CDD" w:rsidRDefault="009E2CDD" w:rsidP="009E2CDD"/>
    <w:p w14:paraId="26CE20EC" w14:textId="1D3C6FC4" w:rsidR="00922F1C" w:rsidRDefault="00922F1C" w:rsidP="009E2CDD">
      <w:r>
        <w:rPr>
          <w:rFonts w:hint="eastAsia"/>
        </w:rPr>
        <w:t>수정 기능 구현</w:t>
      </w:r>
    </w:p>
    <w:p w14:paraId="32987304" w14:textId="1D813EDD" w:rsidR="00922F1C" w:rsidRDefault="00922F1C" w:rsidP="009E2CDD"/>
    <w:p w14:paraId="02557908" w14:textId="2410EC18" w:rsidR="00922F1C" w:rsidRDefault="00922F1C" w:rsidP="009E2CDD"/>
    <w:p w14:paraId="383E1370" w14:textId="407C7B71" w:rsidR="00922F1C" w:rsidRDefault="00922F1C" w:rsidP="009E2CDD"/>
    <w:p w14:paraId="02986A08" w14:textId="2C286F6D" w:rsidR="00922F1C" w:rsidRDefault="00922F1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4123015" w14:textId="08269DED" w:rsidR="00922F1C" w:rsidRDefault="00922F1C" w:rsidP="009E2CDD">
      <w:pPr>
        <w:pStyle w:val="Heading2"/>
      </w:pPr>
      <w:bookmarkStart w:id="16" w:name="_Toc40672007"/>
      <w:r>
        <w:rPr>
          <w:rFonts w:hint="eastAsia"/>
        </w:rPr>
        <w:lastRenderedPageBreak/>
        <w:t>t</w:t>
      </w:r>
      <w:r>
        <w:t>odo55.html</w:t>
      </w:r>
      <w:bookmarkEnd w:id="16"/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9A7D54" w14:paraId="3C2B09C7" w14:textId="77777777" w:rsidTr="009A7D54">
        <w:tc>
          <w:tcPr>
            <w:tcW w:w="11057" w:type="dxa"/>
          </w:tcPr>
          <w:p w14:paraId="3651C425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&lt;html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lang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"ko"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79DE9070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&lt;head&gt;</w:t>
            </w:r>
          </w:p>
          <w:p w14:paraId="6A580016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&lt;meta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charset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"utf-8"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4D083F4E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"https://cdn.jsdelivr.net/npm/vue/dist/vue.js"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50718214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"https://unpkg.com/axios/dist/axios.min.js"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2D9824F0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"https://kit.fontawesome.com/68abb170e0.js"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crossorigin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"anonymous"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40CDE5B3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&lt;link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rel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"stylesheet"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"text/css"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href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"todo3.css"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35F1EE0D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&lt;/head&gt;</w:t>
            </w:r>
          </w:p>
          <w:p w14:paraId="1D464363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&lt;body&gt;</w:t>
            </w:r>
          </w:p>
          <w:p w14:paraId="2B93FE90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"app"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6799ACBB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"main"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0D847AA5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&lt;h1&gt;&lt;i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fa-clipboard-check"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할일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&lt;/h1&gt;</w:t>
            </w:r>
          </w:p>
          <w:p w14:paraId="2E61D752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&lt;table&gt;</w:t>
            </w:r>
          </w:p>
          <w:p w14:paraId="7A8E3449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&lt;tr&gt;</w:t>
            </w:r>
          </w:p>
          <w:p w14:paraId="3C78CA02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제목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00EA8160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날짜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3F7200C3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13941E39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v-for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"(todo, key) in todoMap"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"edit(key)"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v-bind:key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"key"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"clickable"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3458266F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{{ todo.title }}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34C72CDE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{{ todo.due_date }}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5811117F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21D90E9A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v-if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"Object.keys(todoMap).length == 0"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1F11FF24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colspan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"2"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등록된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자료가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없습니다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1075CFB6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12AE4579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&lt;/table&gt;</w:t>
            </w:r>
          </w:p>
          <w:p w14:paraId="42ABE9F4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"create"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fa-plus"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추가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583B1BEB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6EAADDE3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2C0F2D4D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"backdrop"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v-show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&gt;&lt;/div&gt;</w:t>
            </w:r>
          </w:p>
          <w:p w14:paraId="5D49A2BC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"dialog"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v-show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6CF4F63D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&lt;h1&gt;&lt;i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fa-edit"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할일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{{ showDialog }}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&lt;/h1&gt;</w:t>
            </w:r>
          </w:p>
          <w:p w14:paraId="0C976A3D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&lt;input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v-model.trim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"todo.title"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placeholder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제목을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입력하세요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27D3652D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&lt;textarea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v-model.trim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"todo.body"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placeholder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내용을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입력하세요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&gt;&lt;/textarea&gt;</w:t>
            </w:r>
          </w:p>
          <w:p w14:paraId="73DD3FF8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&lt;div&gt;</w:t>
            </w:r>
          </w:p>
          <w:p w14:paraId="09EBF805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&lt;label&gt;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날짜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: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&lt;/label&gt;</w:t>
            </w:r>
          </w:p>
          <w:p w14:paraId="3C969316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&lt;input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"date"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"todo.due_date"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77958077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"save"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fa-check"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저장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3D6E4E64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  <w:shd w:val="clear" w:color="auto" w:fill="99FFCC"/>
              </w:rPr>
              <w:t>remove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fa-trash-alt"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삭제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4BC2213A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 = false"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fa-ban"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취소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7181922C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5C3FFBD8" w14:textId="77777777" w:rsidR="004F0120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0D64F2EA" w14:textId="616E36FA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74C7B6CC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2CBCAE5D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"text/javascript"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5D7A022C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var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new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267F99"/>
                <w:spacing w:val="-6"/>
                <w:kern w:val="0"/>
                <w:szCs w:val="20"/>
              </w:rPr>
              <w:t>Vue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({</w:t>
            </w:r>
          </w:p>
          <w:p w14:paraId="2CB22A67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el: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'#app'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</w:t>
            </w:r>
          </w:p>
          <w:p w14:paraId="4A1171C8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data: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1A46E09F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{},</w:t>
            </w:r>
          </w:p>
          <w:p w14:paraId="2C23FADF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{},</w:t>
            </w:r>
          </w:p>
          <w:p w14:paraId="7B5BFEF2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</w:t>
            </w:r>
          </w:p>
          <w:p w14:paraId="13508420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selectedKey: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null</w:t>
            </w:r>
          </w:p>
          <w:p w14:paraId="12E97CFF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},</w:t>
            </w:r>
          </w:p>
          <w:p w14:paraId="226CED0C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methods: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47CEB7DB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create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607025DF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등록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          ;</w:t>
            </w:r>
          </w:p>
          <w:p w14:paraId="4969C9A2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{};</w:t>
            </w:r>
          </w:p>
          <w:p w14:paraId="7A691BB9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2D597A2D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reload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5CB0CE76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axios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get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'https://skhu-lsj.firebaseio.com/todo4.json'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05ED74F7" w14:textId="25AD0AD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   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then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="00CA46B8"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data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);</w:t>
            </w:r>
          </w:p>
          <w:p w14:paraId="01ACD105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5DDB6383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edit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 {</w:t>
            </w:r>
          </w:p>
          <w:p w14:paraId="4485895C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lastRenderedPageBreak/>
              <w:t>         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수정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51F36710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A7D54">
              <w:rPr>
                <w:rFonts w:ascii="Consolas" w:eastAsia="굴림" w:hAnsi="Consolas" w:cs="굴림"/>
                <w:color w:val="267F99"/>
                <w:spacing w:val="-6"/>
                <w:kern w:val="0"/>
                <w:szCs w:val="20"/>
              </w:rPr>
              <w:t>Object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assign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({},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[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]);</w:t>
            </w:r>
          </w:p>
          <w:p w14:paraId="01C5A616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selectedKey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3E1BA1B1" w14:textId="77777777" w:rsidR="004F0120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77D699AA" w14:textId="02602943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save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7ED2037E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AF00DB"/>
                <w:spacing w:val="-6"/>
                <w:kern w:val="0"/>
                <w:szCs w:val="20"/>
              </w:rPr>
              <w:t>if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(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== 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등록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59DCF8F9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axios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post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'https://skhu-lsj.firebaseio.com/todo4.json'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0D486092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     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then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reload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());</w:t>
            </w:r>
          </w:p>
          <w:p w14:paraId="2CAD7B09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AF00DB"/>
                <w:spacing w:val="-6"/>
                <w:kern w:val="0"/>
                <w:szCs w:val="20"/>
              </w:rPr>
              <w:t>else</w:t>
            </w:r>
          </w:p>
          <w:p w14:paraId="1655D260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axios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put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'https://skhu-lsj.firebaseio.com/todo4/'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+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selectedKey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+ 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'.json'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75747900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     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then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reload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());</w:t>
            </w:r>
          </w:p>
          <w:p w14:paraId="1052E3D2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56FABBA4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6BFD5FF0" w14:textId="77777777" w:rsidR="009A7D54" w:rsidRPr="009A7D54" w:rsidRDefault="009A7D54" w:rsidP="009A7D5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  <w:shd w:val="clear" w:color="auto" w:fill="99FFCC"/>
              </w:rPr>
              <w:t>remove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72566076" w14:textId="77777777" w:rsidR="009A7D54" w:rsidRPr="009A7D54" w:rsidRDefault="009A7D54" w:rsidP="009A7D5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AF00DB"/>
                <w:spacing w:val="-6"/>
                <w:kern w:val="0"/>
                <w:szCs w:val="20"/>
              </w:rPr>
              <w:t>if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(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confirm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삭제하시겠습니까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?"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 ==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 </w:t>
            </w:r>
            <w:r w:rsidRPr="009A7D54">
              <w:rPr>
                <w:rFonts w:ascii="Consolas" w:eastAsia="굴림" w:hAnsi="Consolas" w:cs="굴림"/>
                <w:color w:val="AF00DB"/>
                <w:spacing w:val="-6"/>
                <w:kern w:val="0"/>
                <w:szCs w:val="20"/>
              </w:rPr>
              <w:t>return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76BF8CD2" w14:textId="77777777" w:rsidR="009A7D54" w:rsidRPr="009A7D54" w:rsidRDefault="009A7D54" w:rsidP="009A7D5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axios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delete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'https://skhu-lsj.firebaseio.com/todo4/'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+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selectedKey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+ </w:t>
            </w:r>
            <w:r w:rsidRPr="009A7D54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'.json'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2D8A3B2B" w14:textId="77777777" w:rsidR="009A7D54" w:rsidRPr="009A7D54" w:rsidRDefault="009A7D54" w:rsidP="009A7D5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     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then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response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reload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());</w:t>
            </w:r>
          </w:p>
          <w:p w14:paraId="2B0CA33C" w14:textId="77777777" w:rsidR="009A7D54" w:rsidRPr="009A7D54" w:rsidRDefault="009A7D54" w:rsidP="009A7D5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290AB03A" w14:textId="77777777" w:rsidR="004F0120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</w:t>
            </w:r>
          </w:p>
          <w:p w14:paraId="75A9E60C" w14:textId="742776EF" w:rsidR="004F0120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</w:t>
            </w:r>
          </w:p>
          <w:p w14:paraId="57F1F10C" w14:textId="743D7B23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})</w:t>
            </w:r>
          </w:p>
          <w:p w14:paraId="77B936CB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1777F6FF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window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onload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9A7D54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704B41D1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9A7D54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9A7D54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reload</w:t>
            </w: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();</w:t>
            </w:r>
          </w:p>
          <w:p w14:paraId="1228DD13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}</w:t>
            </w:r>
          </w:p>
          <w:p w14:paraId="44B5D5FA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</w:t>
            </w: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&lt;/script&gt;</w:t>
            </w:r>
          </w:p>
          <w:p w14:paraId="0EDEBAE1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&lt;/body&gt;</w:t>
            </w:r>
          </w:p>
          <w:p w14:paraId="11B4022A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9A7D54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&lt;/html&gt;</w:t>
            </w:r>
          </w:p>
          <w:p w14:paraId="41C3B01E" w14:textId="77777777" w:rsidR="009A7D54" w:rsidRPr="009A7D54" w:rsidRDefault="009A7D54" w:rsidP="009A7D5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6CF989DE" w14:textId="77777777" w:rsidR="009A7D54" w:rsidRPr="009A7D54" w:rsidRDefault="009A7D54" w:rsidP="009A7D54">
            <w:pPr>
              <w:rPr>
                <w:spacing w:val="-6"/>
              </w:rPr>
            </w:pPr>
          </w:p>
        </w:tc>
      </w:tr>
    </w:tbl>
    <w:p w14:paraId="4C8531BD" w14:textId="7AE00441" w:rsidR="00922F1C" w:rsidRDefault="00922F1C" w:rsidP="00922F1C"/>
    <w:p w14:paraId="7F10260C" w14:textId="77777777" w:rsidR="009A7D54" w:rsidRDefault="009A7D54" w:rsidP="00922F1C"/>
    <w:p w14:paraId="0D57E0F2" w14:textId="37117BAE" w:rsidR="00C57785" w:rsidRDefault="00C5778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4C2930F" w14:textId="26A53221" w:rsidR="00922F1C" w:rsidRDefault="00C57785" w:rsidP="00C57785">
      <w:pPr>
        <w:pStyle w:val="Heading1"/>
      </w:pPr>
      <w:bookmarkStart w:id="17" w:name="_Toc40672008"/>
      <w:r>
        <w:rPr>
          <w:rFonts w:hint="eastAsia"/>
        </w:rPr>
        <w:lastRenderedPageBreak/>
        <w:t>과제</w:t>
      </w:r>
      <w:bookmarkEnd w:id="17"/>
    </w:p>
    <w:p w14:paraId="2A80DB74" w14:textId="77777777" w:rsidR="00F3533E" w:rsidRPr="00F3533E" w:rsidRDefault="00F3533E" w:rsidP="00F3533E"/>
    <w:p w14:paraId="6E3BBCBA" w14:textId="4EF0F834" w:rsidR="00C57785" w:rsidRDefault="00C57785" w:rsidP="00C57785">
      <w:pPr>
        <w:pStyle w:val="Heading2"/>
      </w:pPr>
      <w:bookmarkStart w:id="18" w:name="_Toc40672009"/>
      <w:r>
        <w:rPr>
          <w:rFonts w:hint="eastAsia"/>
        </w:rPr>
        <w:t>t</w:t>
      </w:r>
      <w:r>
        <w:t>odo17.html</w:t>
      </w:r>
      <w:bookmarkEnd w:id="18"/>
    </w:p>
    <w:p w14:paraId="6832CA84" w14:textId="77777777" w:rsidR="004F0120" w:rsidRDefault="00C57785" w:rsidP="00C57785">
      <w:pPr>
        <w:rPr>
          <w:rFonts w:hint="eastAsia"/>
        </w:rPr>
      </w:pPr>
      <w:r>
        <w:rPr>
          <w:rFonts w:hint="eastAsia"/>
        </w:rPr>
        <w:t>t</w:t>
      </w:r>
      <w:r>
        <w:t xml:space="preserve">odo16.html </w:t>
      </w:r>
      <w:r>
        <w:rPr>
          <w:rFonts w:hint="eastAsia"/>
        </w:rPr>
        <w:t>예제</w:t>
      </w:r>
      <w:r w:rsidR="00026CF3">
        <w:rPr>
          <w:rFonts w:hint="eastAsia"/>
        </w:rPr>
        <w:t xml:space="preserve">에서 </w:t>
      </w:r>
      <w:r w:rsidR="002B6D90">
        <w:t xml:space="preserve">firebase </w:t>
      </w:r>
      <w:r w:rsidR="009F5431">
        <w:t xml:space="preserve">realtime database </w:t>
      </w:r>
      <w:r w:rsidR="009F5431">
        <w:rPr>
          <w:rFonts w:hint="eastAsia"/>
        </w:rPr>
        <w:t>관련 코드를 제거하고</w:t>
      </w:r>
    </w:p>
    <w:p w14:paraId="600BAEB5" w14:textId="35F08BDF" w:rsidR="00C57785" w:rsidRDefault="00F3533E" w:rsidP="00C57785">
      <w:r>
        <w:t>axios</w:t>
      </w:r>
      <w:r w:rsidR="006C634A">
        <w:t xml:space="preserve"> </w:t>
      </w:r>
      <w:r w:rsidR="006C634A">
        <w:rPr>
          <w:rFonts w:hint="eastAsia"/>
        </w:rPr>
        <w:t xml:space="preserve">라이브러리와 </w:t>
      </w:r>
      <w:r w:rsidR="006C634A">
        <w:t>firebase REST API</w:t>
      </w:r>
      <w:r>
        <w:rPr>
          <w:rFonts w:hint="eastAsia"/>
        </w:rPr>
        <w:t xml:space="preserve">를 이용하여 </w:t>
      </w:r>
      <w:r w:rsidR="006C634A">
        <w:rPr>
          <w:rFonts w:hint="eastAsia"/>
        </w:rPr>
        <w:t>데이터 조</w:t>
      </w:r>
      <w:r w:rsidR="001058DC">
        <w:rPr>
          <w:rFonts w:hint="eastAsia"/>
        </w:rPr>
        <w:t>회,</w:t>
      </w:r>
      <w:r w:rsidR="001058DC">
        <w:t xml:space="preserve"> </w:t>
      </w:r>
      <w:r w:rsidR="001058DC">
        <w:rPr>
          <w:rFonts w:hint="eastAsia"/>
        </w:rPr>
        <w:t>저장,</w:t>
      </w:r>
      <w:r w:rsidR="001058DC">
        <w:t xml:space="preserve"> </w:t>
      </w:r>
      <w:r w:rsidR="001058DC">
        <w:rPr>
          <w:rFonts w:hint="eastAsia"/>
        </w:rPr>
        <w:t>삭제 기능을 구현하시오.</w:t>
      </w:r>
    </w:p>
    <w:p w14:paraId="37E6E4E3" w14:textId="2FE7A7AA" w:rsidR="001058DC" w:rsidRDefault="001058DC" w:rsidP="00C57785"/>
    <w:p w14:paraId="6517FE5F" w14:textId="648665A4" w:rsidR="001058DC" w:rsidRDefault="001058DC" w:rsidP="00C57785"/>
    <w:p w14:paraId="12F62A55" w14:textId="77777777" w:rsidR="001058DC" w:rsidRDefault="001058DC" w:rsidP="00C57785"/>
    <w:p w14:paraId="4F28CF1D" w14:textId="6B9E76E8" w:rsidR="00C57785" w:rsidRDefault="00C57785" w:rsidP="00C57785"/>
    <w:p w14:paraId="39448749" w14:textId="77777777" w:rsidR="00C57785" w:rsidRPr="00C57785" w:rsidRDefault="00C57785" w:rsidP="00C57785"/>
    <w:sectPr w:rsidR="00C57785" w:rsidRPr="00C57785" w:rsidSect="00B12C18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035DC" w14:textId="77777777" w:rsidR="001708BA" w:rsidRDefault="001708BA" w:rsidP="00B12C18">
      <w:r>
        <w:separator/>
      </w:r>
    </w:p>
  </w:endnote>
  <w:endnote w:type="continuationSeparator" w:id="0">
    <w:p w14:paraId="5CC58403" w14:textId="77777777" w:rsidR="001708BA" w:rsidRDefault="001708BA" w:rsidP="00B12C18">
      <w:r>
        <w:continuationSeparator/>
      </w:r>
    </w:p>
  </w:endnote>
  <w:endnote w:type="continuationNotice" w:id="1">
    <w:p w14:paraId="11E36D73" w14:textId="77777777" w:rsidR="001708BA" w:rsidRDefault="00170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0CF4D" w14:textId="77777777" w:rsidR="001708BA" w:rsidRDefault="001708BA" w:rsidP="00B12C18">
      <w:r>
        <w:separator/>
      </w:r>
    </w:p>
  </w:footnote>
  <w:footnote w:type="continuationSeparator" w:id="0">
    <w:p w14:paraId="4B91D8A6" w14:textId="77777777" w:rsidR="001708BA" w:rsidRDefault="001708BA" w:rsidP="00B12C18">
      <w:r>
        <w:continuationSeparator/>
      </w:r>
    </w:p>
  </w:footnote>
  <w:footnote w:type="continuationNotice" w:id="1">
    <w:p w14:paraId="3D8E0DE5" w14:textId="77777777" w:rsidR="001708BA" w:rsidRDefault="001708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185A"/>
    <w:rsid w:val="000119C0"/>
    <w:rsid w:val="00016A5C"/>
    <w:rsid w:val="00021966"/>
    <w:rsid w:val="000223F0"/>
    <w:rsid w:val="00025722"/>
    <w:rsid w:val="00026CF3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87E0C"/>
    <w:rsid w:val="00090205"/>
    <w:rsid w:val="000907FF"/>
    <w:rsid w:val="00094E18"/>
    <w:rsid w:val="00095207"/>
    <w:rsid w:val="00096933"/>
    <w:rsid w:val="000A39FF"/>
    <w:rsid w:val="000B12FE"/>
    <w:rsid w:val="000B5A24"/>
    <w:rsid w:val="000C3BB4"/>
    <w:rsid w:val="000C5328"/>
    <w:rsid w:val="000D2A8B"/>
    <w:rsid w:val="000D2A98"/>
    <w:rsid w:val="000D3E86"/>
    <w:rsid w:val="000D5B3C"/>
    <w:rsid w:val="000E43BF"/>
    <w:rsid w:val="000F25E2"/>
    <w:rsid w:val="000F404B"/>
    <w:rsid w:val="001058DC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46267"/>
    <w:rsid w:val="00147156"/>
    <w:rsid w:val="001508C1"/>
    <w:rsid w:val="0015159E"/>
    <w:rsid w:val="00154B84"/>
    <w:rsid w:val="00160417"/>
    <w:rsid w:val="0016160C"/>
    <w:rsid w:val="00161FB6"/>
    <w:rsid w:val="0016412E"/>
    <w:rsid w:val="001657E8"/>
    <w:rsid w:val="001659A3"/>
    <w:rsid w:val="001670D8"/>
    <w:rsid w:val="001708BA"/>
    <w:rsid w:val="00172F2A"/>
    <w:rsid w:val="00175A51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304E"/>
    <w:rsid w:val="001D3A70"/>
    <w:rsid w:val="001D50A4"/>
    <w:rsid w:val="001E0593"/>
    <w:rsid w:val="001E34EE"/>
    <w:rsid w:val="001E4502"/>
    <w:rsid w:val="001E4926"/>
    <w:rsid w:val="001E52F5"/>
    <w:rsid w:val="0020772B"/>
    <w:rsid w:val="002161B8"/>
    <w:rsid w:val="002162CC"/>
    <w:rsid w:val="002175A6"/>
    <w:rsid w:val="00224B5D"/>
    <w:rsid w:val="002251D8"/>
    <w:rsid w:val="0023024A"/>
    <w:rsid w:val="00230789"/>
    <w:rsid w:val="00231304"/>
    <w:rsid w:val="00231F54"/>
    <w:rsid w:val="00232EFE"/>
    <w:rsid w:val="00236695"/>
    <w:rsid w:val="00242B3A"/>
    <w:rsid w:val="00245774"/>
    <w:rsid w:val="00250E2E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2404"/>
    <w:rsid w:val="002B6D90"/>
    <w:rsid w:val="002B7CDB"/>
    <w:rsid w:val="002C4D8F"/>
    <w:rsid w:val="002C78D5"/>
    <w:rsid w:val="002D2982"/>
    <w:rsid w:val="002E17CE"/>
    <w:rsid w:val="002E5C4A"/>
    <w:rsid w:val="002F238A"/>
    <w:rsid w:val="002F28AF"/>
    <w:rsid w:val="002F2DB2"/>
    <w:rsid w:val="002F4268"/>
    <w:rsid w:val="002F5D4E"/>
    <w:rsid w:val="002F6FB8"/>
    <w:rsid w:val="00302508"/>
    <w:rsid w:val="0030255D"/>
    <w:rsid w:val="00303E33"/>
    <w:rsid w:val="00314A13"/>
    <w:rsid w:val="003173A7"/>
    <w:rsid w:val="0032434B"/>
    <w:rsid w:val="003517F0"/>
    <w:rsid w:val="00354C95"/>
    <w:rsid w:val="003601EA"/>
    <w:rsid w:val="00365F88"/>
    <w:rsid w:val="00374A83"/>
    <w:rsid w:val="003769DF"/>
    <w:rsid w:val="00390C52"/>
    <w:rsid w:val="0039576C"/>
    <w:rsid w:val="003A0BC6"/>
    <w:rsid w:val="003A2D6A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471ED"/>
    <w:rsid w:val="00451F70"/>
    <w:rsid w:val="00456091"/>
    <w:rsid w:val="00463030"/>
    <w:rsid w:val="004630D9"/>
    <w:rsid w:val="00465F2A"/>
    <w:rsid w:val="00466827"/>
    <w:rsid w:val="0046699F"/>
    <w:rsid w:val="00467CB1"/>
    <w:rsid w:val="00472308"/>
    <w:rsid w:val="004738E4"/>
    <w:rsid w:val="00474C4F"/>
    <w:rsid w:val="0048022E"/>
    <w:rsid w:val="0048569E"/>
    <w:rsid w:val="00485F8D"/>
    <w:rsid w:val="00486F9D"/>
    <w:rsid w:val="0049153F"/>
    <w:rsid w:val="00494859"/>
    <w:rsid w:val="00497B03"/>
    <w:rsid w:val="004A0348"/>
    <w:rsid w:val="004A0698"/>
    <w:rsid w:val="004A5FC0"/>
    <w:rsid w:val="004B512D"/>
    <w:rsid w:val="004B59A1"/>
    <w:rsid w:val="004B7EEF"/>
    <w:rsid w:val="004C32F4"/>
    <w:rsid w:val="004C4953"/>
    <w:rsid w:val="004C5012"/>
    <w:rsid w:val="004D06A1"/>
    <w:rsid w:val="004D08A8"/>
    <w:rsid w:val="004E4CD1"/>
    <w:rsid w:val="004F0083"/>
    <w:rsid w:val="004F0120"/>
    <w:rsid w:val="004F493A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C05"/>
    <w:rsid w:val="00530E33"/>
    <w:rsid w:val="00540537"/>
    <w:rsid w:val="00540B43"/>
    <w:rsid w:val="00545128"/>
    <w:rsid w:val="005502F4"/>
    <w:rsid w:val="00552088"/>
    <w:rsid w:val="00553E7B"/>
    <w:rsid w:val="0055588D"/>
    <w:rsid w:val="00555C5A"/>
    <w:rsid w:val="00567EA1"/>
    <w:rsid w:val="005714C7"/>
    <w:rsid w:val="00574501"/>
    <w:rsid w:val="00581F53"/>
    <w:rsid w:val="005842E8"/>
    <w:rsid w:val="005874F3"/>
    <w:rsid w:val="0059675C"/>
    <w:rsid w:val="005A29C7"/>
    <w:rsid w:val="005A37A4"/>
    <w:rsid w:val="005A5EC7"/>
    <w:rsid w:val="005C2974"/>
    <w:rsid w:val="005C3C39"/>
    <w:rsid w:val="005C7CFA"/>
    <w:rsid w:val="005D1CC3"/>
    <w:rsid w:val="005D3A15"/>
    <w:rsid w:val="005D79F6"/>
    <w:rsid w:val="005E1109"/>
    <w:rsid w:val="005E2939"/>
    <w:rsid w:val="005E2BBA"/>
    <w:rsid w:val="005E5353"/>
    <w:rsid w:val="005E5B26"/>
    <w:rsid w:val="005F0044"/>
    <w:rsid w:val="005F0D56"/>
    <w:rsid w:val="005F3C74"/>
    <w:rsid w:val="005F3F47"/>
    <w:rsid w:val="005F49DA"/>
    <w:rsid w:val="006019AD"/>
    <w:rsid w:val="006129CC"/>
    <w:rsid w:val="00613F05"/>
    <w:rsid w:val="006220F9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0418"/>
    <w:rsid w:val="006817B3"/>
    <w:rsid w:val="00683AA9"/>
    <w:rsid w:val="006858E1"/>
    <w:rsid w:val="00686B48"/>
    <w:rsid w:val="00687535"/>
    <w:rsid w:val="00690C15"/>
    <w:rsid w:val="0069128C"/>
    <w:rsid w:val="00691A0A"/>
    <w:rsid w:val="006959F6"/>
    <w:rsid w:val="006A1101"/>
    <w:rsid w:val="006A44B3"/>
    <w:rsid w:val="006A642D"/>
    <w:rsid w:val="006B3C2E"/>
    <w:rsid w:val="006C0D66"/>
    <w:rsid w:val="006C2D55"/>
    <w:rsid w:val="006C306A"/>
    <w:rsid w:val="006C3413"/>
    <w:rsid w:val="006C634A"/>
    <w:rsid w:val="006C6DAA"/>
    <w:rsid w:val="006D13EA"/>
    <w:rsid w:val="006E0B71"/>
    <w:rsid w:val="006E7642"/>
    <w:rsid w:val="006E7F72"/>
    <w:rsid w:val="006F1AB8"/>
    <w:rsid w:val="006F1B51"/>
    <w:rsid w:val="006F306A"/>
    <w:rsid w:val="006F41BC"/>
    <w:rsid w:val="00700F60"/>
    <w:rsid w:val="00701598"/>
    <w:rsid w:val="00705A02"/>
    <w:rsid w:val="007103AA"/>
    <w:rsid w:val="007114C6"/>
    <w:rsid w:val="00712EEB"/>
    <w:rsid w:val="00714E44"/>
    <w:rsid w:val="0071724B"/>
    <w:rsid w:val="00717290"/>
    <w:rsid w:val="00720B4B"/>
    <w:rsid w:val="00723C11"/>
    <w:rsid w:val="00726C84"/>
    <w:rsid w:val="007352F3"/>
    <w:rsid w:val="0074155A"/>
    <w:rsid w:val="00744B43"/>
    <w:rsid w:val="00746D61"/>
    <w:rsid w:val="00753A16"/>
    <w:rsid w:val="00753C76"/>
    <w:rsid w:val="0077221F"/>
    <w:rsid w:val="00775B5B"/>
    <w:rsid w:val="00782109"/>
    <w:rsid w:val="00785E43"/>
    <w:rsid w:val="007944D4"/>
    <w:rsid w:val="00794BCB"/>
    <w:rsid w:val="007954DA"/>
    <w:rsid w:val="00795CB8"/>
    <w:rsid w:val="007A3960"/>
    <w:rsid w:val="007A41B0"/>
    <w:rsid w:val="007B0EA3"/>
    <w:rsid w:val="007C554C"/>
    <w:rsid w:val="007D4019"/>
    <w:rsid w:val="007D463C"/>
    <w:rsid w:val="007D53DC"/>
    <w:rsid w:val="007D690A"/>
    <w:rsid w:val="007E0A12"/>
    <w:rsid w:val="007E2E65"/>
    <w:rsid w:val="007F6B82"/>
    <w:rsid w:val="008023C8"/>
    <w:rsid w:val="00806D63"/>
    <w:rsid w:val="0080790E"/>
    <w:rsid w:val="008234F6"/>
    <w:rsid w:val="008257B6"/>
    <w:rsid w:val="008261D1"/>
    <w:rsid w:val="00832817"/>
    <w:rsid w:val="00833450"/>
    <w:rsid w:val="00833F05"/>
    <w:rsid w:val="0083686F"/>
    <w:rsid w:val="008469F4"/>
    <w:rsid w:val="008503D8"/>
    <w:rsid w:val="008539AF"/>
    <w:rsid w:val="00855F0E"/>
    <w:rsid w:val="00856FD5"/>
    <w:rsid w:val="0087430F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B730F"/>
    <w:rsid w:val="008C7901"/>
    <w:rsid w:val="008D4445"/>
    <w:rsid w:val="008D52E8"/>
    <w:rsid w:val="008D7EE4"/>
    <w:rsid w:val="008E5857"/>
    <w:rsid w:val="008F65FB"/>
    <w:rsid w:val="00903BDC"/>
    <w:rsid w:val="00905752"/>
    <w:rsid w:val="009063DA"/>
    <w:rsid w:val="00910C6F"/>
    <w:rsid w:val="009129A6"/>
    <w:rsid w:val="00914145"/>
    <w:rsid w:val="0091538E"/>
    <w:rsid w:val="009172CD"/>
    <w:rsid w:val="00922F1C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4E63"/>
    <w:rsid w:val="00945A25"/>
    <w:rsid w:val="00945B30"/>
    <w:rsid w:val="00955B09"/>
    <w:rsid w:val="009609CC"/>
    <w:rsid w:val="009624C5"/>
    <w:rsid w:val="00971180"/>
    <w:rsid w:val="00971C9E"/>
    <w:rsid w:val="009810C8"/>
    <w:rsid w:val="009879A8"/>
    <w:rsid w:val="0099206C"/>
    <w:rsid w:val="00996A76"/>
    <w:rsid w:val="009A2504"/>
    <w:rsid w:val="009A30A4"/>
    <w:rsid w:val="009A538A"/>
    <w:rsid w:val="009A7D54"/>
    <w:rsid w:val="009B0A07"/>
    <w:rsid w:val="009B47F6"/>
    <w:rsid w:val="009B507C"/>
    <w:rsid w:val="009B6627"/>
    <w:rsid w:val="009C0629"/>
    <w:rsid w:val="009C0687"/>
    <w:rsid w:val="009C1549"/>
    <w:rsid w:val="009C65E5"/>
    <w:rsid w:val="009D133E"/>
    <w:rsid w:val="009D30A6"/>
    <w:rsid w:val="009E2CDD"/>
    <w:rsid w:val="009E401B"/>
    <w:rsid w:val="009E5853"/>
    <w:rsid w:val="009F0C5C"/>
    <w:rsid w:val="009F1A85"/>
    <w:rsid w:val="009F2902"/>
    <w:rsid w:val="009F5431"/>
    <w:rsid w:val="009F6231"/>
    <w:rsid w:val="009F7384"/>
    <w:rsid w:val="00A017FF"/>
    <w:rsid w:val="00A0422A"/>
    <w:rsid w:val="00A13C3E"/>
    <w:rsid w:val="00A1457E"/>
    <w:rsid w:val="00A166C1"/>
    <w:rsid w:val="00A204E1"/>
    <w:rsid w:val="00A21E51"/>
    <w:rsid w:val="00A22275"/>
    <w:rsid w:val="00A259E6"/>
    <w:rsid w:val="00A26ED4"/>
    <w:rsid w:val="00A2765E"/>
    <w:rsid w:val="00A308D4"/>
    <w:rsid w:val="00A30DEE"/>
    <w:rsid w:val="00A41F22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E6294"/>
    <w:rsid w:val="00AF06A1"/>
    <w:rsid w:val="00AF21A0"/>
    <w:rsid w:val="00AF461F"/>
    <w:rsid w:val="00AF5142"/>
    <w:rsid w:val="00B02303"/>
    <w:rsid w:val="00B06D3F"/>
    <w:rsid w:val="00B07DCC"/>
    <w:rsid w:val="00B117ED"/>
    <w:rsid w:val="00B12C18"/>
    <w:rsid w:val="00B14F3D"/>
    <w:rsid w:val="00B14FAC"/>
    <w:rsid w:val="00B16E53"/>
    <w:rsid w:val="00B25B45"/>
    <w:rsid w:val="00B304DA"/>
    <w:rsid w:val="00B3736F"/>
    <w:rsid w:val="00B37F0E"/>
    <w:rsid w:val="00B50B32"/>
    <w:rsid w:val="00B51508"/>
    <w:rsid w:val="00B5345E"/>
    <w:rsid w:val="00B54731"/>
    <w:rsid w:val="00B60293"/>
    <w:rsid w:val="00B640AD"/>
    <w:rsid w:val="00B66AE8"/>
    <w:rsid w:val="00B7026E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557C"/>
    <w:rsid w:val="00BA7BF7"/>
    <w:rsid w:val="00BB1670"/>
    <w:rsid w:val="00BB2C32"/>
    <w:rsid w:val="00BB6135"/>
    <w:rsid w:val="00BC6DA7"/>
    <w:rsid w:val="00BC71D0"/>
    <w:rsid w:val="00BD0079"/>
    <w:rsid w:val="00BD132B"/>
    <w:rsid w:val="00BD2A13"/>
    <w:rsid w:val="00BE0A7B"/>
    <w:rsid w:val="00BE113C"/>
    <w:rsid w:val="00BE3660"/>
    <w:rsid w:val="00BF0383"/>
    <w:rsid w:val="00BF11A4"/>
    <w:rsid w:val="00BF34CE"/>
    <w:rsid w:val="00BF5CCA"/>
    <w:rsid w:val="00C0361F"/>
    <w:rsid w:val="00C07170"/>
    <w:rsid w:val="00C1148C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0C23"/>
    <w:rsid w:val="00C41DD2"/>
    <w:rsid w:val="00C55BDE"/>
    <w:rsid w:val="00C57785"/>
    <w:rsid w:val="00C57B80"/>
    <w:rsid w:val="00C6041C"/>
    <w:rsid w:val="00C63758"/>
    <w:rsid w:val="00C66CA3"/>
    <w:rsid w:val="00C73FE2"/>
    <w:rsid w:val="00C77795"/>
    <w:rsid w:val="00C81961"/>
    <w:rsid w:val="00C8273B"/>
    <w:rsid w:val="00C84036"/>
    <w:rsid w:val="00C866CC"/>
    <w:rsid w:val="00C939FE"/>
    <w:rsid w:val="00C943DF"/>
    <w:rsid w:val="00CA1855"/>
    <w:rsid w:val="00CA2500"/>
    <w:rsid w:val="00CA3348"/>
    <w:rsid w:val="00CA46B8"/>
    <w:rsid w:val="00CB354B"/>
    <w:rsid w:val="00CB38BC"/>
    <w:rsid w:val="00CB6640"/>
    <w:rsid w:val="00CB75BF"/>
    <w:rsid w:val="00CC485A"/>
    <w:rsid w:val="00CC6834"/>
    <w:rsid w:val="00CD09DD"/>
    <w:rsid w:val="00CD799D"/>
    <w:rsid w:val="00CE130B"/>
    <w:rsid w:val="00CE304B"/>
    <w:rsid w:val="00CE531E"/>
    <w:rsid w:val="00CE7ADF"/>
    <w:rsid w:val="00CF3BCD"/>
    <w:rsid w:val="00CF5943"/>
    <w:rsid w:val="00D03D69"/>
    <w:rsid w:val="00D05FC0"/>
    <w:rsid w:val="00D0635C"/>
    <w:rsid w:val="00D135B6"/>
    <w:rsid w:val="00D13BA4"/>
    <w:rsid w:val="00D1473E"/>
    <w:rsid w:val="00D147F9"/>
    <w:rsid w:val="00D21573"/>
    <w:rsid w:val="00D24240"/>
    <w:rsid w:val="00D26D39"/>
    <w:rsid w:val="00D27B74"/>
    <w:rsid w:val="00D31EBB"/>
    <w:rsid w:val="00D333DD"/>
    <w:rsid w:val="00D3504D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1129"/>
    <w:rsid w:val="00D72F52"/>
    <w:rsid w:val="00D735FD"/>
    <w:rsid w:val="00D74A5F"/>
    <w:rsid w:val="00D86BF7"/>
    <w:rsid w:val="00D86D33"/>
    <w:rsid w:val="00D870D1"/>
    <w:rsid w:val="00D873E4"/>
    <w:rsid w:val="00D925A3"/>
    <w:rsid w:val="00D97399"/>
    <w:rsid w:val="00DA032C"/>
    <w:rsid w:val="00DA0928"/>
    <w:rsid w:val="00DA5EAD"/>
    <w:rsid w:val="00DB02F1"/>
    <w:rsid w:val="00DB03E1"/>
    <w:rsid w:val="00DB143C"/>
    <w:rsid w:val="00DB2F87"/>
    <w:rsid w:val="00DB4DFC"/>
    <w:rsid w:val="00DB6D62"/>
    <w:rsid w:val="00DC1275"/>
    <w:rsid w:val="00DC230D"/>
    <w:rsid w:val="00DC3C84"/>
    <w:rsid w:val="00DC4122"/>
    <w:rsid w:val="00DC6785"/>
    <w:rsid w:val="00DC7642"/>
    <w:rsid w:val="00DD4846"/>
    <w:rsid w:val="00DD7926"/>
    <w:rsid w:val="00DE30DA"/>
    <w:rsid w:val="00DE43F0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13A7"/>
    <w:rsid w:val="00E1594D"/>
    <w:rsid w:val="00E237B0"/>
    <w:rsid w:val="00E356D0"/>
    <w:rsid w:val="00E35E02"/>
    <w:rsid w:val="00E370C0"/>
    <w:rsid w:val="00E37306"/>
    <w:rsid w:val="00E422CC"/>
    <w:rsid w:val="00E50655"/>
    <w:rsid w:val="00E536A1"/>
    <w:rsid w:val="00E612F9"/>
    <w:rsid w:val="00E64F4F"/>
    <w:rsid w:val="00E66E4B"/>
    <w:rsid w:val="00E71424"/>
    <w:rsid w:val="00E735FA"/>
    <w:rsid w:val="00E82B65"/>
    <w:rsid w:val="00E82FFB"/>
    <w:rsid w:val="00E83B78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C6AD7"/>
    <w:rsid w:val="00EE047E"/>
    <w:rsid w:val="00EF137D"/>
    <w:rsid w:val="00EF37B7"/>
    <w:rsid w:val="00F003AD"/>
    <w:rsid w:val="00F01150"/>
    <w:rsid w:val="00F10D96"/>
    <w:rsid w:val="00F11882"/>
    <w:rsid w:val="00F11BB9"/>
    <w:rsid w:val="00F12CD3"/>
    <w:rsid w:val="00F12F8A"/>
    <w:rsid w:val="00F162A3"/>
    <w:rsid w:val="00F16DD6"/>
    <w:rsid w:val="00F16EED"/>
    <w:rsid w:val="00F17127"/>
    <w:rsid w:val="00F20D0F"/>
    <w:rsid w:val="00F255F3"/>
    <w:rsid w:val="00F25982"/>
    <w:rsid w:val="00F27942"/>
    <w:rsid w:val="00F3533E"/>
    <w:rsid w:val="00F43D87"/>
    <w:rsid w:val="00F56E2D"/>
    <w:rsid w:val="00F579D5"/>
    <w:rsid w:val="00F57BA4"/>
    <w:rsid w:val="00F60D28"/>
    <w:rsid w:val="00F707E7"/>
    <w:rsid w:val="00F73468"/>
    <w:rsid w:val="00F76341"/>
    <w:rsid w:val="00F77B29"/>
    <w:rsid w:val="00F80A28"/>
    <w:rsid w:val="00F85041"/>
    <w:rsid w:val="00F91B1D"/>
    <w:rsid w:val="00F933F2"/>
    <w:rsid w:val="00F93C1D"/>
    <w:rsid w:val="00FA4360"/>
    <w:rsid w:val="00FA714C"/>
    <w:rsid w:val="00FB0BC8"/>
    <w:rsid w:val="00FB20CE"/>
    <w:rsid w:val="00FB2F07"/>
    <w:rsid w:val="00FB311B"/>
    <w:rsid w:val="00FC2BB9"/>
    <w:rsid w:val="00FC4935"/>
    <w:rsid w:val="00FC744D"/>
    <w:rsid w:val="00FD024D"/>
    <w:rsid w:val="00FD2401"/>
    <w:rsid w:val="00FD334A"/>
    <w:rsid w:val="00FD4B0F"/>
    <w:rsid w:val="00FD4E77"/>
    <w:rsid w:val="00FD791C"/>
    <w:rsid w:val="00FE0346"/>
    <w:rsid w:val="00FE3E61"/>
    <w:rsid w:val="00FE49AF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5A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85A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85A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85A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1185A"/>
    <w:pPr>
      <w:keepNext/>
      <w:ind w:left="200" w:hangingChars="200" w:hanging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A5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  <w:rsid w:val="0001185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1185A"/>
  </w:style>
  <w:style w:type="character" w:customStyle="1" w:styleId="Heading1Char">
    <w:name w:val="Heading 1 Char"/>
    <w:basedOn w:val="DefaultParagraphFont"/>
    <w:link w:val="Heading1"/>
    <w:uiPriority w:val="9"/>
    <w:rsid w:val="0001185A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185A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85A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0118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01185A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01185A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0118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01185A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01185A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01185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85A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01185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01185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01185A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01185A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01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185A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185A"/>
  </w:style>
  <w:style w:type="character" w:customStyle="1" w:styleId="DateChar">
    <w:name w:val="Date Char"/>
    <w:basedOn w:val="DefaultParagraphFont"/>
    <w:link w:val="Date"/>
    <w:uiPriority w:val="99"/>
    <w:semiHidden/>
    <w:rsid w:val="0001185A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01185A"/>
  </w:style>
  <w:style w:type="paragraph" w:styleId="TOC2">
    <w:name w:val="toc 2"/>
    <w:basedOn w:val="Normal"/>
    <w:next w:val="Normal"/>
    <w:autoRedefine/>
    <w:uiPriority w:val="39"/>
    <w:unhideWhenUsed/>
    <w:rsid w:val="0001185A"/>
    <w:pPr>
      <w:ind w:leftChars="200" w:left="425"/>
    </w:pPr>
  </w:style>
  <w:style w:type="character" w:customStyle="1" w:styleId="ng-binding">
    <w:name w:val="ng-binding"/>
    <w:basedOn w:val="DefaultParagraphFont"/>
    <w:rsid w:val="0001185A"/>
  </w:style>
  <w:style w:type="paragraph" w:styleId="NormalWeb">
    <w:name w:val="Normal (Web)"/>
    <w:basedOn w:val="Normal"/>
    <w:uiPriority w:val="99"/>
    <w:unhideWhenUsed/>
    <w:rsid w:val="0001185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01185A"/>
  </w:style>
  <w:style w:type="paragraph" w:customStyle="1" w:styleId="a1">
    <w:name w:val="코드표"/>
    <w:basedOn w:val="Normal"/>
    <w:link w:val="Char1"/>
    <w:qFormat/>
    <w:rsid w:val="0001185A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01185A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01185A"/>
  </w:style>
  <w:style w:type="character" w:customStyle="1" w:styleId="im">
    <w:name w:val="im"/>
    <w:basedOn w:val="DefaultParagraphFont"/>
    <w:rsid w:val="0001185A"/>
  </w:style>
  <w:style w:type="paragraph" w:customStyle="1" w:styleId="a2">
    <w:name w:val="바탕글"/>
    <w:basedOn w:val="Normal"/>
    <w:rsid w:val="0001185A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01185A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01185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01185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01185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01185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01185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01185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01185A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01185A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01185A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01185A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01185A"/>
    <w:rPr>
      <w:rFonts w:ascii="굴림체" w:eastAsia="굴림체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5A5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nsole.firebase.goo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789E-40D0-4DFD-9A68-2E7F178E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1352</TotalTime>
  <Pages>18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665</cp:revision>
  <dcterms:created xsi:type="dcterms:W3CDTF">2016-08-29T22:19:00Z</dcterms:created>
  <dcterms:modified xsi:type="dcterms:W3CDTF">2020-05-17T20:26:00Z</dcterms:modified>
</cp:coreProperties>
</file>