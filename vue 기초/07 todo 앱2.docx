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141F7D6E" w:rsidR="003601EA" w:rsidRPr="00D64B8C" w:rsidRDefault="00A37CA2" w:rsidP="00F579D5">
      <w:pPr>
        <w:rPr>
          <w:rFonts w:hint="eastAsia"/>
          <w:sz w:val="48"/>
          <w:szCs w:val="52"/>
        </w:rPr>
      </w:pPr>
      <w:r>
        <w:rPr>
          <w:rFonts w:hint="eastAsia"/>
          <w:sz w:val="48"/>
          <w:szCs w:val="52"/>
        </w:rPr>
        <w:t>t</w:t>
      </w:r>
      <w:r>
        <w:rPr>
          <w:sz w:val="48"/>
          <w:szCs w:val="52"/>
        </w:rPr>
        <w:t xml:space="preserve">odo </w:t>
      </w:r>
      <w:r>
        <w:rPr>
          <w:rFonts w:hint="eastAsia"/>
          <w:sz w:val="48"/>
          <w:szCs w:val="52"/>
        </w:rPr>
        <w:t>앱</w:t>
      </w:r>
    </w:p>
    <w:p w14:paraId="139A3EA0" w14:textId="0AF8599E" w:rsidR="00D64B8C" w:rsidRDefault="00D64B8C" w:rsidP="00F579D5">
      <w:r>
        <w:t>2020</w:t>
      </w:r>
      <w:r w:rsidR="00B15EC9">
        <w:t>-05-11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1E785289" w14:textId="6F9B23CD" w:rsidR="006F0AC9" w:rsidRDefault="006F0AC9" w:rsidP="006F0AC9">
      <w:r>
        <w:rPr>
          <w:rFonts w:hint="eastAsia"/>
        </w:rPr>
        <w:t>대화상자 구현</w:t>
      </w:r>
    </w:p>
    <w:p w14:paraId="2DB96017" w14:textId="1F95972E" w:rsidR="00C87991" w:rsidRDefault="00C87991" w:rsidP="006F0AC9">
      <w:pPr>
        <w:rPr>
          <w:rFonts w:hint="eastAsia"/>
        </w:rPr>
      </w:pPr>
      <w:r>
        <w:rPr>
          <w:rFonts w:hint="eastAsia"/>
        </w:rPr>
        <w:t>f</w:t>
      </w:r>
      <w:r>
        <w:t xml:space="preserve">irebase realtime database </w:t>
      </w:r>
      <w:r>
        <w:rPr>
          <w:rFonts w:hint="eastAsia"/>
        </w:rPr>
        <w:t>이벤트 핸들러</w:t>
      </w:r>
    </w:p>
    <w:p w14:paraId="47D21A5A" w14:textId="1E9E6BAA" w:rsidR="00D64B8C" w:rsidRDefault="00D64B8C" w:rsidP="00F579D5"/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1173185E" w14:textId="2C854816" w:rsidR="002C70AA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097471" w:history="1">
        <w:r w:rsidR="002C70AA" w:rsidRPr="00177572">
          <w:rPr>
            <w:rStyle w:val="Hyperlink"/>
            <w:rFonts w:hAnsi="굴림체"/>
            <w:noProof/>
          </w:rPr>
          <w:t>1.</w:t>
        </w:r>
        <w:r w:rsidR="002C70AA" w:rsidRPr="00177572">
          <w:rPr>
            <w:rStyle w:val="Hyperlink"/>
            <w:noProof/>
          </w:rPr>
          <w:t xml:space="preserve"> 대화상자</w:t>
        </w:r>
        <w:r w:rsidR="002C70AA">
          <w:rPr>
            <w:noProof/>
            <w:webHidden/>
          </w:rPr>
          <w:tab/>
        </w:r>
        <w:r w:rsidR="002C70AA">
          <w:rPr>
            <w:noProof/>
            <w:webHidden/>
          </w:rPr>
          <w:fldChar w:fldCharType="begin"/>
        </w:r>
        <w:r w:rsidR="002C70AA">
          <w:rPr>
            <w:noProof/>
            <w:webHidden/>
          </w:rPr>
          <w:instrText xml:space="preserve"> PAGEREF _Toc40097471 \h </w:instrText>
        </w:r>
        <w:r w:rsidR="002C70AA">
          <w:rPr>
            <w:noProof/>
            <w:webHidden/>
          </w:rPr>
        </w:r>
        <w:r w:rsidR="002C70AA">
          <w:rPr>
            <w:noProof/>
            <w:webHidden/>
          </w:rPr>
          <w:fldChar w:fldCharType="separate"/>
        </w:r>
        <w:r w:rsidR="002C70AA">
          <w:rPr>
            <w:noProof/>
            <w:webHidden/>
          </w:rPr>
          <w:t>2</w:t>
        </w:r>
        <w:r w:rsidR="002C70AA">
          <w:rPr>
            <w:noProof/>
            <w:webHidden/>
          </w:rPr>
          <w:fldChar w:fldCharType="end"/>
        </w:r>
      </w:hyperlink>
    </w:p>
    <w:p w14:paraId="077A77BD" w14:textId="429C2F1E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72" w:history="1">
        <w:r w:rsidRPr="00177572">
          <w:rPr>
            <w:rStyle w:val="Hyperlink"/>
            <w:noProof/>
          </w:rPr>
          <w:t>1) 대화상자 팝업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5039DF" w14:textId="51D3E20F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73" w:history="1">
        <w:r w:rsidRPr="00177572">
          <w:rPr>
            <w:rStyle w:val="Hyperlink"/>
            <w:noProof/>
          </w:rPr>
          <w:t>2) 대화상자 백드롭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C8D9EF" w14:textId="5BD80DD5" w:rsidR="002C70AA" w:rsidRDefault="002C70A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097474" w:history="1">
        <w:r w:rsidRPr="00177572">
          <w:rPr>
            <w:rStyle w:val="Hyperlink"/>
            <w:rFonts w:hAnsi="굴림체"/>
            <w:noProof/>
          </w:rPr>
          <w:t>2.</w:t>
        </w:r>
        <w:r w:rsidRPr="00177572">
          <w:rPr>
            <w:rStyle w:val="Hyperlink"/>
            <w:noProof/>
          </w:rPr>
          <w:t xml:space="preserve"> todo 앱3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5D68F6" w14:textId="17B7B2D4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75" w:history="1">
        <w:r w:rsidRPr="00177572">
          <w:rPr>
            <w:rStyle w:val="Hyperlink"/>
            <w:noProof/>
          </w:rPr>
          <w:t>1) todo3.css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908401" w14:textId="21F44E36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76" w:history="1">
        <w:r w:rsidRPr="00177572">
          <w:rPr>
            <w:rStyle w:val="Hyperlink"/>
            <w:noProof/>
          </w:rPr>
          <w:t>2) todo30.html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24DDA7" w14:textId="420C5CC2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77" w:history="1">
        <w:r w:rsidRPr="00177572">
          <w:rPr>
            <w:rStyle w:val="Hyperlink"/>
            <w:noProof/>
          </w:rPr>
          <w:t>3) todo31.html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58077E" w14:textId="09CD960C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78" w:history="1">
        <w:r w:rsidRPr="00177572">
          <w:rPr>
            <w:rStyle w:val="Hyperlink"/>
            <w:noProof/>
          </w:rPr>
          <w:t>4) todo32.html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242C9C" w14:textId="71BC0BB9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79" w:history="1">
        <w:r w:rsidRPr="00177572">
          <w:rPr>
            <w:rStyle w:val="Hyperlink"/>
            <w:noProof/>
          </w:rPr>
          <w:t>5) todo33.html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D05395" w14:textId="097E80B5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80" w:history="1">
        <w:r w:rsidRPr="00177572">
          <w:rPr>
            <w:rStyle w:val="Hyperlink"/>
            <w:noProof/>
          </w:rPr>
          <w:t>6) todo34.html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235F28" w14:textId="5B1CA61E" w:rsidR="002C70AA" w:rsidRDefault="002C70A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097481" w:history="1">
        <w:r w:rsidRPr="00177572">
          <w:rPr>
            <w:rStyle w:val="Hyperlink"/>
            <w:rFonts w:hAnsi="굴림체"/>
            <w:noProof/>
          </w:rPr>
          <w:t>3.</w:t>
        </w:r>
        <w:r w:rsidRPr="00177572">
          <w:rPr>
            <w:rStyle w:val="Hyperlink"/>
            <w:noProof/>
          </w:rPr>
          <w:t xml:space="preserve"> firebase realtime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7066E2E" w14:textId="5FF4014B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82" w:history="1">
        <w:r w:rsidRPr="00177572">
          <w:rPr>
            <w:rStyle w:val="Hyperlink"/>
            <w:noProof/>
          </w:rPr>
          <w:t>1) 원격 참조 객체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CBD9CB9" w14:textId="61E2545C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83" w:history="1">
        <w:r w:rsidRPr="00177572">
          <w:rPr>
            <w:rStyle w:val="Hyperlink"/>
            <w:noProof/>
          </w:rPr>
          <w:t>2) 목록 전체 전송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324005" w14:textId="0AF63D35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84" w:history="1">
        <w:r w:rsidRPr="00177572">
          <w:rPr>
            <w:rStyle w:val="Hyperlink"/>
            <w:noProof/>
          </w:rPr>
          <w:t>3) 항목 하나씩 전송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FCEDF5A" w14:textId="733AD79A" w:rsidR="002C70AA" w:rsidRDefault="002C70A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097485" w:history="1">
        <w:r w:rsidRPr="00177572">
          <w:rPr>
            <w:rStyle w:val="Hyperlink"/>
            <w:rFonts w:hAnsi="굴림체"/>
            <w:noProof/>
          </w:rPr>
          <w:t>4.</w:t>
        </w:r>
        <w:r w:rsidRPr="00177572">
          <w:rPr>
            <w:rStyle w:val="Hyperlink"/>
            <w:noProof/>
          </w:rPr>
          <w:t xml:space="preserve"> todo 앱4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E5B49E1" w14:textId="3DD2A302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86" w:history="1">
        <w:r w:rsidRPr="00177572">
          <w:rPr>
            <w:rStyle w:val="Hyperlink"/>
            <w:noProof/>
          </w:rPr>
          <w:t>1) todo40.html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F2DE978" w14:textId="0FCD7E7E" w:rsidR="002C70AA" w:rsidRDefault="002C70A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87" w:history="1">
        <w:r w:rsidRPr="00177572">
          <w:rPr>
            <w:rStyle w:val="Hyperlink"/>
            <w:noProof/>
          </w:rPr>
          <w:t>2) todo41.html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2139BF8" w14:textId="7F628B4A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AE0E0F1" w14:textId="77777777" w:rsidR="0078142B" w:rsidRDefault="0078142B" w:rsidP="0078142B">
      <w:pPr>
        <w:pStyle w:val="Heading1"/>
      </w:pPr>
      <w:bookmarkStart w:id="0" w:name="_Toc40083932"/>
      <w:bookmarkStart w:id="1" w:name="_Toc40097471"/>
      <w:r>
        <w:rPr>
          <w:rFonts w:hint="eastAsia"/>
        </w:rPr>
        <w:lastRenderedPageBreak/>
        <w:t>대화상자</w:t>
      </w:r>
      <w:bookmarkEnd w:id="0"/>
      <w:bookmarkEnd w:id="1"/>
    </w:p>
    <w:p w14:paraId="102238F9" w14:textId="77777777" w:rsidR="0078142B" w:rsidRDefault="0078142B" w:rsidP="0078142B">
      <w:pPr>
        <w:pStyle w:val="Heading2"/>
      </w:pPr>
      <w:bookmarkStart w:id="2" w:name="_Toc40083933"/>
      <w:bookmarkStart w:id="3" w:name="_Toc40097472"/>
      <w:r>
        <w:rPr>
          <w:rFonts w:hint="eastAsia"/>
        </w:rPr>
        <w:t>대화상자 팝업 구현</w:t>
      </w:r>
      <w:bookmarkEnd w:id="2"/>
      <w:bookmarkEnd w:id="3"/>
    </w:p>
    <w:p w14:paraId="0BF05D83" w14:textId="77777777" w:rsidR="0078142B" w:rsidRDefault="0078142B" w:rsidP="0078142B">
      <w:pPr>
        <w:pStyle w:val="Heading3"/>
      </w:pPr>
      <w:r>
        <w:rPr>
          <w:rFonts w:hint="eastAsia"/>
        </w:rPr>
        <w:t>d</w:t>
      </w:r>
      <w:r>
        <w:t>ialog1.html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42B" w14:paraId="432DCDA3" w14:textId="77777777" w:rsidTr="00E82335">
        <w:tc>
          <w:tcPr>
            <w:tcW w:w="10456" w:type="dxa"/>
          </w:tcPr>
          <w:p w14:paraId="1F400EC8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783DE3A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8F15387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D1E30A4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A3CF22D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F235FB8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div#main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500px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B1BF899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B1CEEDC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0.7em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2em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0042958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div#dialog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position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absolute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top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left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50%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AB2CA06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margin-left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-150px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padding-bottom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7FCEC60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white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D04C817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#666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B7CCA17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4D617C84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FF2BB95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0E12FEA0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9BEFC25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EDBDDDF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"main"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3DBAA53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showDialog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= true"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대화상자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열기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2D2204CD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showDialog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= false"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대화상자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닫기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D1EED5D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684C7CC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EF1D418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"dialog"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showDialog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E6287A3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대화상자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4FA8023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showDialog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= false"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대화상자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닫기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3912855F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693725E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197465C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372F278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BCC9E2A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33DC906B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F9D2693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969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3ADD96BE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96953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99"/>
              </w:rPr>
              <w:t>showDialog</w:t>
            </w:r>
            <w:r w:rsidRPr="008969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969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61ECB97C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5194A84E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4F09A582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01F38A7" w14:textId="77777777" w:rsidR="0078142B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8CD4300" w14:textId="77777777" w:rsidR="0078142B" w:rsidRPr="00896953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969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459012CB" w14:textId="77777777" w:rsidR="0078142B" w:rsidRDefault="0078142B" w:rsidP="00E82335"/>
        </w:tc>
      </w:tr>
    </w:tbl>
    <w:p w14:paraId="4F36C287" w14:textId="77777777" w:rsidR="0078142B" w:rsidRDefault="0078142B" w:rsidP="0078142B"/>
    <w:p w14:paraId="02D1867E" w14:textId="77777777" w:rsidR="0078142B" w:rsidRDefault="0078142B" w:rsidP="0078142B">
      <w:r w:rsidRPr="004E373A">
        <w:rPr>
          <w:noProof/>
        </w:rPr>
        <w:drawing>
          <wp:inline distT="0" distB="0" distL="0" distR="0" wp14:anchorId="67C2BEA3" wp14:editId="35185FF0">
            <wp:extent cx="4408227" cy="87397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81" cy="8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442" w14:textId="2A9E1132" w:rsidR="0078142B" w:rsidRDefault="0078142B" w:rsidP="0078142B"/>
    <w:p w14:paraId="0D06853B" w14:textId="77777777" w:rsidR="00004D17" w:rsidRDefault="00004D17" w:rsidP="0078142B">
      <w:pPr>
        <w:rPr>
          <w:rFonts w:hint="eastAsia"/>
        </w:rPr>
      </w:pPr>
    </w:p>
    <w:p w14:paraId="08AA4292" w14:textId="77777777" w:rsidR="0078142B" w:rsidRPr="005D6639" w:rsidRDefault="0078142B" w:rsidP="0078142B">
      <w:r w:rsidRPr="00E20E77">
        <w:rPr>
          <w:noProof/>
        </w:rPr>
        <w:lastRenderedPageBreak/>
        <w:drawing>
          <wp:inline distT="0" distB="0" distL="0" distR="0" wp14:anchorId="0325432C" wp14:editId="478E9F50">
            <wp:extent cx="4349207" cy="22655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57" cy="22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9650" w14:textId="77777777" w:rsidR="0078142B" w:rsidRDefault="0078142B" w:rsidP="0078142B"/>
    <w:p w14:paraId="583B222D" w14:textId="77777777" w:rsidR="0078142B" w:rsidRDefault="0078142B" w:rsidP="0078142B"/>
    <w:p w14:paraId="6F9AEB24" w14:textId="77777777" w:rsidR="0078142B" w:rsidRDefault="0078142B" w:rsidP="0078142B">
      <w:pPr>
        <w:pStyle w:val="Heading3"/>
      </w:pPr>
      <w:r>
        <w:rPr>
          <w:rFonts w:hint="eastAsia"/>
        </w:rPr>
        <w:t>대화상자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</w:p>
    <w:p w14:paraId="253BB945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896953">
        <w:rPr>
          <w:rFonts w:ascii="Consolas" w:eastAsia="굴림" w:hAnsi="Consolas" w:cs="굴림"/>
          <w:color w:val="FF0000"/>
          <w:kern w:val="0"/>
          <w:szCs w:val="20"/>
        </w:rPr>
        <w:t>position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896953">
        <w:rPr>
          <w:rFonts w:ascii="Consolas" w:eastAsia="굴림" w:hAnsi="Consolas" w:cs="굴림"/>
          <w:color w:val="0451A5"/>
          <w:kern w:val="0"/>
          <w:szCs w:val="20"/>
        </w:rPr>
        <w:t>absolute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F3F42D6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떠서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위치함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8F4037A" w14:textId="77777777" w:rsidR="0078142B" w:rsidRDefault="0078142B" w:rsidP="0078142B"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위치를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지정</w:t>
      </w:r>
      <w:r>
        <w:rPr>
          <w:rFonts w:hint="eastAsia"/>
        </w:rPr>
        <w:t xml:space="preserve">하는 </w:t>
      </w:r>
      <w:r>
        <w:t xml:space="preserve">x y </w:t>
      </w:r>
      <w:r>
        <w:rPr>
          <w:rFonts w:hint="eastAsia"/>
        </w:rPr>
        <w:t xml:space="preserve">좌표는 각각 </w:t>
      </w:r>
      <w:r>
        <w:t xml:space="preserve">left, top </w:t>
      </w:r>
      <w:r>
        <w:rPr>
          <w:rFonts w:hint="eastAsia"/>
        </w:rPr>
        <w:t>서식으로 지정함</w:t>
      </w:r>
    </w:p>
    <w:p w14:paraId="0436435B" w14:textId="77777777" w:rsidR="0078142B" w:rsidRDefault="0078142B" w:rsidP="0078142B"/>
    <w:p w14:paraId="30C299FB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896953">
        <w:rPr>
          <w:rFonts w:ascii="Consolas" w:eastAsia="굴림" w:hAnsi="Consolas" w:cs="굴림"/>
          <w:color w:val="FF0000"/>
          <w:kern w:val="0"/>
          <w:szCs w:val="20"/>
        </w:rPr>
        <w:t>top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896953">
        <w:rPr>
          <w:rFonts w:ascii="Consolas" w:eastAsia="굴림" w:hAnsi="Consolas" w:cs="굴림"/>
          <w:color w:val="098658"/>
          <w:kern w:val="0"/>
          <w:szCs w:val="20"/>
        </w:rPr>
        <w:t>150px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499F432" w14:textId="77777777" w:rsidR="0078142B" w:rsidRDefault="0078142B" w:rsidP="0078142B"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hint="eastAsia"/>
        </w:rPr>
        <w:t xml:space="preserve">이 태그의 </w:t>
      </w:r>
      <w:r>
        <w:t xml:space="preserve">y </w:t>
      </w:r>
      <w:r>
        <w:rPr>
          <w:rFonts w:hint="eastAsia"/>
        </w:rPr>
        <w:t xml:space="preserve">좌표는 화면 상단에서 </w:t>
      </w:r>
      <w:r>
        <w:t xml:space="preserve">150px </w:t>
      </w:r>
      <w:r>
        <w:rPr>
          <w:rFonts w:hint="eastAsia"/>
        </w:rPr>
        <w:t>아래</w:t>
      </w:r>
    </w:p>
    <w:p w14:paraId="1139FCFB" w14:textId="77777777" w:rsidR="0078142B" w:rsidRPr="00C97ED7" w:rsidRDefault="0078142B" w:rsidP="0078142B"/>
    <w:p w14:paraId="78AAE25A" w14:textId="77777777" w:rsidR="0078142B" w:rsidRPr="00AB61A7" w:rsidRDefault="0078142B" w:rsidP="0078142B">
      <w:r w:rsidRPr="00896953">
        <w:rPr>
          <w:rFonts w:ascii="Consolas" w:eastAsia="굴림" w:hAnsi="Consolas" w:cs="굴림"/>
          <w:color w:val="FF0000"/>
          <w:kern w:val="0"/>
          <w:szCs w:val="20"/>
        </w:rPr>
        <w:t>left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896953">
        <w:rPr>
          <w:rFonts w:ascii="Consolas" w:eastAsia="굴림" w:hAnsi="Consolas" w:cs="굴림"/>
          <w:color w:val="098658"/>
          <w:kern w:val="0"/>
          <w:szCs w:val="20"/>
        </w:rPr>
        <w:t>50%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4EBA873D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좌표는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영역의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중앙이다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4E30267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position absolute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부모는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화면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(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웹브라우저창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)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3E0220D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x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좌표는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화면의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중앙이다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887377E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668D6D4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896953">
        <w:rPr>
          <w:rFonts w:ascii="Consolas" w:eastAsia="굴림" w:hAnsi="Consolas" w:cs="굴림"/>
          <w:color w:val="FF0000"/>
          <w:kern w:val="0"/>
          <w:szCs w:val="20"/>
        </w:rPr>
        <w:t>width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896953">
        <w:rPr>
          <w:rFonts w:ascii="Consolas" w:eastAsia="굴림" w:hAnsi="Consolas" w:cs="굴림"/>
          <w:color w:val="098658"/>
          <w:kern w:val="0"/>
          <w:szCs w:val="20"/>
        </w:rPr>
        <w:t>300px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2F067F2C" w14:textId="77777777" w:rsidR="0078142B" w:rsidRPr="003136F2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폭은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300px</w:t>
      </w:r>
    </w:p>
    <w:p w14:paraId="27499413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4CC2759E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896953">
        <w:rPr>
          <w:rFonts w:ascii="Consolas" w:eastAsia="굴림" w:hAnsi="Consolas" w:cs="굴림"/>
          <w:color w:val="FF0000"/>
          <w:kern w:val="0"/>
          <w:szCs w:val="20"/>
        </w:rPr>
        <w:t>margin-left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896953">
        <w:rPr>
          <w:rFonts w:ascii="Consolas" w:eastAsia="굴림" w:hAnsi="Consolas" w:cs="굴림"/>
          <w:color w:val="098658"/>
          <w:kern w:val="0"/>
          <w:szCs w:val="20"/>
        </w:rPr>
        <w:t>-150px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5B270AA2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왼쪽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-150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p</w:t>
      </w:r>
      <w:r>
        <w:rPr>
          <w:rFonts w:ascii="Consolas" w:eastAsia="굴림" w:hAnsi="Consolas" w:cs="굴림"/>
          <w:color w:val="000000"/>
          <w:kern w:val="0"/>
          <w:szCs w:val="20"/>
        </w:rPr>
        <w:t>x</w:t>
      </w:r>
    </w:p>
    <w:p w14:paraId="03CFD9B3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왼쪽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양수이면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값만큼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오른쪽으로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이동하고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음수이면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왼쪽으로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이동함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7DF4A45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left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좌표가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화면의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중앙인데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(50%)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여기서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150px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왼쪽으로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이동함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C311348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폭이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300px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이므로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중앙이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화면의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중앙에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위치하게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1BD7F4E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0DC9BE7D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떠있으면서</w:t>
      </w:r>
    </w:p>
    <w:p w14:paraId="0F9D6B4C" w14:textId="77777777" w:rsidR="0078142B" w:rsidRDefault="0078142B" w:rsidP="0078142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세로 방향으로 화면 상단에서 </w:t>
      </w:r>
      <w:r>
        <w:t xml:space="preserve">150px </w:t>
      </w:r>
      <w:r>
        <w:rPr>
          <w:rFonts w:hint="eastAsia"/>
        </w:rPr>
        <w:t>아래에</w:t>
      </w:r>
    </w:p>
    <w:p w14:paraId="252A0AB1" w14:textId="77777777" w:rsidR="0078142B" w:rsidRDefault="0078142B" w:rsidP="0078142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사로 방향으로 화면 중앙에 위치한다.</w:t>
      </w:r>
    </w:p>
    <w:p w14:paraId="58E8F819" w14:textId="77777777" w:rsidR="0078142B" w:rsidRDefault="0078142B" w:rsidP="0078142B"/>
    <w:p w14:paraId="7C82C214" w14:textId="77777777" w:rsidR="0078142B" w:rsidRDefault="0078142B" w:rsidP="0078142B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896953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96953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6953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96953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695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896953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showDialog</w:t>
      </w:r>
      <w:r w:rsidRPr="00896953">
        <w:rPr>
          <w:rFonts w:ascii="Consolas" w:eastAsia="굴림" w:hAnsi="Consolas" w:cs="굴림"/>
          <w:color w:val="0000FF"/>
          <w:kern w:val="0"/>
          <w:szCs w:val="20"/>
        </w:rPr>
        <w:t> = true"</w:t>
      </w:r>
      <w:r w:rsidRPr="00896953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대화상자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열기</w:t>
      </w:r>
      <w:r w:rsidRPr="00896953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3F5C61CA" w14:textId="77777777" w:rsidR="0078142B" w:rsidRPr="00A308B9" w:rsidRDefault="0078142B" w:rsidP="0078142B">
      <w:pPr>
        <w:rPr>
          <w:rFonts w:ascii="Consolas" w:eastAsia="굴림" w:hAnsi="Consolas" w:cs="굴림"/>
          <w:kern w:val="0"/>
          <w:szCs w:val="20"/>
        </w:rPr>
      </w:pP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이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버튼을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클릭하면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/>
          <w:kern w:val="0"/>
          <w:szCs w:val="20"/>
        </w:rPr>
        <w:t xml:space="preserve">showDialog </w:t>
      </w:r>
      <w:r w:rsidRPr="00A308B9">
        <w:rPr>
          <w:rFonts w:ascii="Consolas" w:eastAsia="굴림" w:hAnsi="Consolas" w:cs="굴림" w:hint="eastAsia"/>
          <w:kern w:val="0"/>
          <w:szCs w:val="20"/>
        </w:rPr>
        <w:t>속성에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/>
          <w:kern w:val="0"/>
          <w:szCs w:val="20"/>
        </w:rPr>
        <w:t xml:space="preserve">true </w:t>
      </w:r>
      <w:r w:rsidRPr="00A308B9">
        <w:rPr>
          <w:rFonts w:ascii="Consolas" w:eastAsia="굴림" w:hAnsi="Consolas" w:cs="굴림" w:hint="eastAsia"/>
          <w:kern w:val="0"/>
          <w:szCs w:val="20"/>
        </w:rPr>
        <w:t>값이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대입된다</w:t>
      </w:r>
      <w:r w:rsidRPr="00A308B9">
        <w:rPr>
          <w:rFonts w:ascii="Consolas" w:eastAsia="굴림" w:hAnsi="Consolas" w:cs="굴림" w:hint="eastAsia"/>
          <w:kern w:val="0"/>
          <w:szCs w:val="20"/>
        </w:rPr>
        <w:t>.</w:t>
      </w:r>
    </w:p>
    <w:p w14:paraId="56206B35" w14:textId="77777777" w:rsidR="0078142B" w:rsidRPr="00A308B9" w:rsidRDefault="0078142B" w:rsidP="0078142B">
      <w:pPr>
        <w:rPr>
          <w:rFonts w:ascii="Consolas" w:eastAsia="굴림" w:hAnsi="Consolas" w:cs="굴림"/>
          <w:kern w:val="0"/>
          <w:szCs w:val="20"/>
        </w:rPr>
      </w:pP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그래서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아래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태그가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화면에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보이게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된다</w:t>
      </w:r>
      <w:r w:rsidRPr="00A308B9">
        <w:rPr>
          <w:rFonts w:ascii="Consolas" w:eastAsia="굴림" w:hAnsi="Consolas" w:cs="굴림" w:hint="eastAsia"/>
          <w:kern w:val="0"/>
          <w:szCs w:val="20"/>
        </w:rPr>
        <w:t>.</w:t>
      </w:r>
    </w:p>
    <w:p w14:paraId="34BDAE84" w14:textId="77777777" w:rsidR="0078142B" w:rsidRDefault="0078142B" w:rsidP="0078142B">
      <w:r>
        <w:rPr>
          <w:rFonts w:hint="eastAsia"/>
        </w:rPr>
        <w:t xml:space="preserve"> </w:t>
      </w:r>
      <w:r>
        <w:t xml:space="preserve"> </w:t>
      </w:r>
      <w:r w:rsidRPr="00896953">
        <w:rPr>
          <w:rFonts w:ascii="Consolas" w:eastAsia="굴림" w:hAnsi="Consolas" w:cs="굴림"/>
          <w:color w:val="800000"/>
          <w:kern w:val="0"/>
          <w:szCs w:val="20"/>
        </w:rPr>
        <w:t>&lt;div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96953">
        <w:rPr>
          <w:rFonts w:ascii="Consolas" w:eastAsia="굴림" w:hAnsi="Consolas" w:cs="굴림"/>
          <w:color w:val="FF0000"/>
          <w:kern w:val="0"/>
          <w:szCs w:val="20"/>
        </w:rPr>
        <w:t>id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6953">
        <w:rPr>
          <w:rFonts w:ascii="Consolas" w:eastAsia="굴림" w:hAnsi="Consolas" w:cs="굴림"/>
          <w:color w:val="0000FF"/>
          <w:kern w:val="0"/>
          <w:szCs w:val="20"/>
        </w:rPr>
        <w:t>"dialog"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96953">
        <w:rPr>
          <w:rFonts w:ascii="Consolas" w:eastAsia="굴림" w:hAnsi="Consolas" w:cs="굴림"/>
          <w:color w:val="FF0000"/>
          <w:kern w:val="0"/>
          <w:szCs w:val="20"/>
        </w:rPr>
        <w:t>v-show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695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896953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showDialog</w:t>
      </w:r>
      <w:r w:rsidRPr="0089695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896953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6BDCC4C2" w14:textId="77777777" w:rsidR="0078142B" w:rsidRDefault="0078142B" w:rsidP="0078142B"/>
    <w:p w14:paraId="0F753945" w14:textId="77777777" w:rsidR="0078142B" w:rsidRPr="00896953" w:rsidRDefault="0078142B" w:rsidP="0078142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96953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96953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6953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96953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96953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896953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showDialog</w:t>
      </w:r>
      <w:r w:rsidRPr="00896953">
        <w:rPr>
          <w:rFonts w:ascii="Consolas" w:eastAsia="굴림" w:hAnsi="Consolas" w:cs="굴림"/>
          <w:color w:val="0000FF"/>
          <w:kern w:val="0"/>
          <w:szCs w:val="20"/>
        </w:rPr>
        <w:t> = false"</w:t>
      </w:r>
      <w:r w:rsidRPr="00896953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대화상자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96953">
        <w:rPr>
          <w:rFonts w:ascii="Consolas" w:eastAsia="굴림" w:hAnsi="Consolas" w:cs="굴림"/>
          <w:color w:val="000000"/>
          <w:kern w:val="0"/>
          <w:szCs w:val="20"/>
        </w:rPr>
        <w:t>닫기</w:t>
      </w:r>
      <w:r w:rsidRPr="00896953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1F22CA09" w14:textId="77777777" w:rsidR="0078142B" w:rsidRPr="00A308B9" w:rsidRDefault="0078142B" w:rsidP="0078142B">
      <w:pPr>
        <w:rPr>
          <w:rFonts w:ascii="Consolas" w:eastAsia="굴림" w:hAnsi="Consolas" w:cs="굴림"/>
          <w:kern w:val="0"/>
          <w:szCs w:val="20"/>
        </w:rPr>
      </w:pP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이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버튼을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클릭하면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/>
          <w:kern w:val="0"/>
          <w:szCs w:val="20"/>
        </w:rPr>
        <w:t xml:space="preserve">showDialog </w:t>
      </w:r>
      <w:r w:rsidRPr="00A308B9">
        <w:rPr>
          <w:rFonts w:ascii="Consolas" w:eastAsia="굴림" w:hAnsi="Consolas" w:cs="굴림" w:hint="eastAsia"/>
          <w:kern w:val="0"/>
          <w:szCs w:val="20"/>
        </w:rPr>
        <w:t>속성에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>false</w:t>
      </w:r>
      <w:r w:rsidRPr="00A308B9">
        <w:rPr>
          <w:rFonts w:ascii="Consolas" w:eastAsia="굴림" w:hAnsi="Consolas" w:cs="굴림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값이</w:t>
      </w:r>
      <w:r w:rsidRPr="00A308B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A308B9">
        <w:rPr>
          <w:rFonts w:ascii="Consolas" w:eastAsia="굴림" w:hAnsi="Consolas" w:cs="굴림" w:hint="eastAsia"/>
          <w:kern w:val="0"/>
          <w:szCs w:val="20"/>
        </w:rPr>
        <w:t>대입된다</w:t>
      </w:r>
      <w:r w:rsidRPr="00A308B9">
        <w:rPr>
          <w:rFonts w:ascii="Consolas" w:eastAsia="굴림" w:hAnsi="Consolas" w:cs="굴림" w:hint="eastAsia"/>
          <w:kern w:val="0"/>
          <w:szCs w:val="20"/>
        </w:rPr>
        <w:t>.</w:t>
      </w:r>
    </w:p>
    <w:p w14:paraId="14AD7711" w14:textId="77777777" w:rsidR="0078142B" w:rsidRDefault="0078142B" w:rsidP="0078142B"/>
    <w:p w14:paraId="5DBD78B4" w14:textId="77777777" w:rsidR="0078142B" w:rsidRDefault="0078142B" w:rsidP="0078142B"/>
    <w:p w14:paraId="48CC6DB4" w14:textId="77777777" w:rsidR="0078142B" w:rsidRDefault="0078142B" w:rsidP="0078142B">
      <w:pPr>
        <w:pStyle w:val="Heading3"/>
      </w:pP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659963D6" w14:textId="77777777" w:rsidR="0078142B" w:rsidRDefault="0078142B" w:rsidP="0078142B">
      <w:r>
        <w:rPr>
          <w:rFonts w:hint="eastAsia"/>
        </w:rPr>
        <w:t>대화상자가 열려있으면,</w:t>
      </w:r>
      <w:r>
        <w:t xml:space="preserve"> </w:t>
      </w:r>
      <w:r>
        <w:rPr>
          <w:rFonts w:hint="eastAsia"/>
        </w:rPr>
        <w:t>대화 상자 아래를 클릭할 수 없도록 막자.</w:t>
      </w:r>
    </w:p>
    <w:p w14:paraId="4897F397" w14:textId="77777777" w:rsidR="0078142B" w:rsidRDefault="0078142B" w:rsidP="0078142B">
      <w:r>
        <w:rPr>
          <w:rFonts w:hint="eastAsia"/>
        </w:rPr>
        <w:t xml:space="preserve">이런 방식의 대화상자를 </w:t>
      </w:r>
      <w:r>
        <w:t xml:space="preserve">modal dialog </w:t>
      </w:r>
      <w:r>
        <w:rPr>
          <w:rFonts w:hint="eastAsia"/>
        </w:rPr>
        <w:t>라고 함.</w:t>
      </w:r>
    </w:p>
    <w:p w14:paraId="0868C273" w14:textId="77777777" w:rsidR="0078142B" w:rsidRDefault="0078142B" w:rsidP="0078142B"/>
    <w:p w14:paraId="35F85A0B" w14:textId="77777777" w:rsidR="0078142B" w:rsidRDefault="0078142B" w:rsidP="0078142B"/>
    <w:p w14:paraId="13A32E8B" w14:textId="77777777" w:rsidR="0078142B" w:rsidRDefault="0078142B" w:rsidP="0078142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3D361A" w14:textId="77777777" w:rsidR="0078142B" w:rsidRDefault="0078142B" w:rsidP="0078142B">
      <w:pPr>
        <w:pStyle w:val="Heading2"/>
      </w:pPr>
      <w:bookmarkStart w:id="4" w:name="_Toc40083934"/>
      <w:bookmarkStart w:id="5" w:name="_Toc40097473"/>
      <w:r>
        <w:rPr>
          <w:rFonts w:hint="eastAsia"/>
        </w:rPr>
        <w:lastRenderedPageBreak/>
        <w:t>대화상자 백드롭 구현</w:t>
      </w:r>
      <w:bookmarkEnd w:id="4"/>
      <w:bookmarkEnd w:id="5"/>
    </w:p>
    <w:p w14:paraId="255178B6" w14:textId="77777777" w:rsidR="0078142B" w:rsidRDefault="0078142B" w:rsidP="0078142B">
      <w:pPr>
        <w:pStyle w:val="Heading3"/>
      </w:pPr>
      <w:r>
        <w:rPr>
          <w:rFonts w:hint="eastAsia"/>
        </w:rPr>
        <w:t>d</w:t>
      </w:r>
      <w:r>
        <w:t>ialog2.html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42B" w14:paraId="61B1EE5E" w14:textId="77777777" w:rsidTr="00E82335">
        <w:tc>
          <w:tcPr>
            <w:tcW w:w="10456" w:type="dxa"/>
          </w:tcPr>
          <w:p w14:paraId="41909BEF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3BAF40B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6312A22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72A0F8C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23A36CB7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4F8E6FE3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div#main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500px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6673547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073A827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0.7em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2em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006C552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div#dialog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position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absolute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top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left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50%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ECCBCDF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margin-left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-150px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padding-bottom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F7687EE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white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text-align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149BC43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#666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4C80121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07DFF79B" w14:textId="77777777" w:rsidR="0078142B" w:rsidRDefault="0078142B" w:rsidP="00E8233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div#backdrop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position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absolute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left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top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100%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100%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62A9F27" w14:textId="77777777" w:rsidR="0078142B" w:rsidRPr="00177978" w:rsidRDefault="0078142B" w:rsidP="00E8233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opacity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7797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0.5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C286B53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5AA1822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796CA70A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85130E7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DCDFAF0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"main"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220AE0B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 = true"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대화상자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열기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AC1A234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 = false"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대화상자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닫기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178864C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7C4F08C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94CE3A7" w14:textId="77777777" w:rsidR="0078142B" w:rsidRPr="00177978" w:rsidRDefault="0078142B" w:rsidP="00E8233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"backdrop"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showDialog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&gt;&lt;/div&gt;</w:t>
            </w:r>
          </w:p>
          <w:p w14:paraId="15C671BC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"dialog"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905FAB5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대화상자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56FE18B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 = false"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대화상자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닫기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602C91FF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8E9D142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D0DA0DA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EE096CB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905F484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44822EB7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146F640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7797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2A61D1F0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7797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showDialog:</w:t>
            </w: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7797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05BFB21E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2620D8C8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552926C1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6C09980" w14:textId="77777777" w:rsidR="0078142B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5CD7FBE" w14:textId="77777777" w:rsidR="0078142B" w:rsidRPr="00177978" w:rsidRDefault="0078142B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7797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77AA775C" w14:textId="77777777" w:rsidR="0078142B" w:rsidRDefault="0078142B" w:rsidP="00E82335"/>
        </w:tc>
      </w:tr>
    </w:tbl>
    <w:p w14:paraId="0212865C" w14:textId="77777777" w:rsidR="0078142B" w:rsidRDefault="0078142B" w:rsidP="0078142B"/>
    <w:p w14:paraId="1BB934B7" w14:textId="77777777" w:rsidR="0078142B" w:rsidRDefault="0078142B" w:rsidP="0078142B"/>
    <w:p w14:paraId="2B281A4A" w14:textId="77777777" w:rsidR="0078142B" w:rsidRPr="00177978" w:rsidRDefault="0078142B" w:rsidP="0078142B"/>
    <w:p w14:paraId="3C855024" w14:textId="77777777" w:rsidR="0078142B" w:rsidRDefault="0078142B" w:rsidP="0078142B"/>
    <w:p w14:paraId="616044F3" w14:textId="77777777" w:rsidR="0078142B" w:rsidRDefault="0078142B" w:rsidP="0078142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42103E" w14:textId="77777777" w:rsidR="0078142B" w:rsidRDefault="0078142B" w:rsidP="0078142B">
      <w:pPr>
        <w:pStyle w:val="Heading3"/>
      </w:pPr>
      <w:r>
        <w:lastRenderedPageBreak/>
        <w:t xml:space="preserve">&lt;div id="backdrop"&gt; </w:t>
      </w:r>
      <w:r>
        <w:rPr>
          <w:rFonts w:hint="eastAsia"/>
        </w:rPr>
        <w:t>서식</w:t>
      </w:r>
    </w:p>
    <w:p w14:paraId="1275FEEE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16CE">
        <w:rPr>
          <w:rFonts w:ascii="Consolas" w:eastAsia="굴림" w:hAnsi="Consolas" w:cs="굴림"/>
          <w:color w:val="FF0000"/>
          <w:kern w:val="0"/>
          <w:szCs w:val="20"/>
        </w:rPr>
        <w:t>position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1216CE">
        <w:rPr>
          <w:rFonts w:ascii="Consolas" w:eastAsia="굴림" w:hAnsi="Consolas" w:cs="굴림"/>
          <w:color w:val="0451A5"/>
          <w:kern w:val="0"/>
          <w:szCs w:val="20"/>
        </w:rPr>
        <w:t>absolute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53C1B339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떠서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위치함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905657A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그런데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&lt;div id="dialog"&gt;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떠서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위치한다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F12D601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중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,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소스코드에서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아래에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&lt;div id="dialog"&gt;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높게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떠있다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0A8D8A7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&lt;div id="backdrop"&gt;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</w:p>
    <w:p w14:paraId="288C54EA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&lt;div id="dialog"&gt;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AA24B1C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2F282A32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16CE">
        <w:rPr>
          <w:rFonts w:ascii="Consolas" w:eastAsia="굴림" w:hAnsi="Consolas" w:cs="굴림"/>
          <w:color w:val="FF0000"/>
          <w:kern w:val="0"/>
          <w:szCs w:val="20"/>
        </w:rPr>
        <w:t>left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1216C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1216CE">
        <w:rPr>
          <w:rFonts w:ascii="Consolas" w:eastAsia="굴림" w:hAnsi="Consolas" w:cs="굴림"/>
          <w:color w:val="FF0000"/>
          <w:kern w:val="0"/>
          <w:szCs w:val="20"/>
        </w:rPr>
        <w:t>top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1216C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1216CE">
        <w:rPr>
          <w:rFonts w:ascii="Consolas" w:eastAsia="굴림" w:hAnsi="Consolas" w:cs="굴림"/>
          <w:color w:val="FF0000"/>
          <w:kern w:val="0"/>
          <w:szCs w:val="20"/>
        </w:rPr>
        <w:t>width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1216CE">
        <w:rPr>
          <w:rFonts w:ascii="Consolas" w:eastAsia="굴림" w:hAnsi="Consolas" w:cs="굴림"/>
          <w:color w:val="098658"/>
          <w:kern w:val="0"/>
          <w:szCs w:val="20"/>
        </w:rPr>
        <w:t>100%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1216CE">
        <w:rPr>
          <w:rFonts w:ascii="Consolas" w:eastAsia="굴림" w:hAnsi="Consolas" w:cs="굴림"/>
          <w:color w:val="FF0000"/>
          <w:kern w:val="0"/>
          <w:szCs w:val="20"/>
        </w:rPr>
        <w:t>height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1216CE">
        <w:rPr>
          <w:rFonts w:ascii="Consolas" w:eastAsia="굴림" w:hAnsi="Consolas" w:cs="굴림"/>
          <w:color w:val="098658"/>
          <w:kern w:val="0"/>
          <w:szCs w:val="20"/>
        </w:rPr>
        <w:t>100%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2E77C68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x, y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좌표는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부모의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왼쪽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구석이고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</w:p>
    <w:p w14:paraId="759C7D1E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가로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세로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크기는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부모의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영역을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가득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채운다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F78D1DA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position absolute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부모는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화면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(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웹브라우저창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)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91745AE" w14:textId="77777777" w:rsidR="0078142B" w:rsidRDefault="0078142B" w:rsidP="0078142B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크기는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웹브라우저창을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가득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채운다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CD8E180" w14:textId="77777777" w:rsidR="0078142B" w:rsidRPr="007475C1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274FDBAB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16CE">
        <w:rPr>
          <w:rFonts w:ascii="Consolas" w:eastAsia="굴림" w:hAnsi="Consolas" w:cs="굴림"/>
          <w:color w:val="FF0000"/>
          <w:kern w:val="0"/>
          <w:szCs w:val="20"/>
        </w:rPr>
        <w:t>background-color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1216CE">
        <w:rPr>
          <w:rFonts w:ascii="Consolas" w:eastAsia="굴림" w:hAnsi="Consolas" w:cs="굴림"/>
          <w:color w:val="0451A5"/>
          <w:kern w:val="0"/>
          <w:szCs w:val="20"/>
        </w:rPr>
        <w:t>#aaa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1216CE">
        <w:rPr>
          <w:rFonts w:ascii="Consolas" w:eastAsia="굴림" w:hAnsi="Consolas" w:cs="굴림"/>
          <w:color w:val="FF0000"/>
          <w:kern w:val="0"/>
          <w:szCs w:val="20"/>
        </w:rPr>
        <w:t>opacity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1216CE">
        <w:rPr>
          <w:rFonts w:ascii="Consolas" w:eastAsia="굴림" w:hAnsi="Consolas" w:cs="굴림"/>
          <w:color w:val="098658"/>
          <w:kern w:val="0"/>
          <w:szCs w:val="20"/>
        </w:rPr>
        <w:t>0.5</w:t>
      </w:r>
      <w:r w:rsidRPr="001216C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DAB05D0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배경색은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반투명한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회색이다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50ADC78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CB8D49D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F4175">
        <w:rPr>
          <w:rFonts w:ascii="Consolas" w:eastAsia="굴림" w:hAnsi="Consolas" w:cs="굴림"/>
          <w:noProof/>
          <w:color w:val="000000"/>
          <w:kern w:val="0"/>
          <w:szCs w:val="20"/>
        </w:rPr>
        <w:drawing>
          <wp:inline distT="0" distB="0" distL="0" distR="0" wp14:anchorId="45829FF9" wp14:editId="3F3FF11E">
            <wp:extent cx="4036233" cy="209493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555" cy="21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6FE4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반투명한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&lt;div id="backdrop"&gt;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화면을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덮고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때문에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</w:p>
    <w:p w14:paraId="5CEE442F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부분을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&lt;div id="backgroup"&gt;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BBAAE6B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따라서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반응이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없다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3C21591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7C21538" w14:textId="77777777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BB4F25C" w14:textId="29E604D2" w:rsidR="0078142B" w:rsidRDefault="0078142B" w:rsidP="007814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853AB60" w14:textId="3CE27FD4" w:rsidR="0078142B" w:rsidRDefault="0078142B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5D1E35FC" w14:textId="02A7B72B" w:rsidR="00BC5B0F" w:rsidRDefault="00BC5B0F" w:rsidP="00BC5B0F">
      <w:pPr>
        <w:pStyle w:val="Heading1"/>
      </w:pPr>
      <w:bookmarkStart w:id="6" w:name="_Toc40084068"/>
      <w:bookmarkStart w:id="7" w:name="_Toc40097474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앱</w:t>
      </w:r>
      <w:r w:rsidR="001C1038">
        <w:rPr>
          <w:rFonts w:hint="eastAsia"/>
        </w:rPr>
        <w:t>3</w:t>
      </w:r>
      <w:bookmarkEnd w:id="7"/>
    </w:p>
    <w:p w14:paraId="41DEF5DF" w14:textId="27A64258" w:rsidR="00EE4E57" w:rsidRDefault="009F6681" w:rsidP="00EE4E57">
      <w:pPr>
        <w:rPr>
          <w:rFonts w:hint="eastAsia"/>
        </w:rPr>
      </w:pPr>
      <w:r>
        <w:rPr>
          <w:rFonts w:hint="eastAsia"/>
        </w:rPr>
        <w:t>할일을 입력하기 위한 대화상자 구현</w:t>
      </w:r>
    </w:p>
    <w:p w14:paraId="42EA422C" w14:textId="77777777" w:rsidR="00EE4E57" w:rsidRPr="00EE4E57" w:rsidRDefault="00EE4E57" w:rsidP="00EE4E57">
      <w:pPr>
        <w:rPr>
          <w:rFonts w:hint="eastAsia"/>
        </w:rPr>
      </w:pPr>
    </w:p>
    <w:p w14:paraId="6AF94F66" w14:textId="69758939" w:rsidR="00BC5B0F" w:rsidRDefault="00BC5B0F" w:rsidP="00BC5B0F">
      <w:pPr>
        <w:pStyle w:val="Heading2"/>
      </w:pPr>
      <w:bookmarkStart w:id="8" w:name="_Toc40097475"/>
      <w:r>
        <w:rPr>
          <w:rFonts w:hint="eastAsia"/>
        </w:rPr>
        <w:t>t</w:t>
      </w:r>
      <w:r>
        <w:t>odo3.css</w:t>
      </w:r>
      <w:bookmarkEnd w:id="6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5B0F" w14:paraId="6EE94B07" w14:textId="77777777" w:rsidTr="00E82335">
        <w:tc>
          <w:tcPr>
            <w:tcW w:w="10456" w:type="dxa"/>
          </w:tcPr>
          <w:p w14:paraId="7967EBC5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/* </w:t>
            </w:r>
            <w:r w:rsidRPr="00460888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공통</w:t>
            </w:r>
            <w:r w:rsidRPr="00460888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 */</w:t>
            </w:r>
          </w:p>
          <w:p w14:paraId="22CCDE2D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1.5em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87436B2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table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border-collapse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collapse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100%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D63160C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tr:nth-child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#ddd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D51737F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tr.clickable:hover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#ffb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cursor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pointer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8C89E43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8px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36C42FD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td:nth-child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B52A4CC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C890B7E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/* main */</w:t>
            </w:r>
          </w:p>
          <w:p w14:paraId="008A8B0A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div#main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600px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E049CD4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2015292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7C9A360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div#main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h1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border-bottom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D8D68ED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4FF17C6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/* dialog */</w:t>
            </w:r>
          </w:p>
          <w:p w14:paraId="093FF24E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div#backdrop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position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absolute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left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top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100%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100%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53F58F9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opacity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0.5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A4542F8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6E26D6F8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div#dialog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position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absolute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top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left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50%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311CEBE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margin-left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-250px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500px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D354988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white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052BF92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#666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18C23B9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8434853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div#dialog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h1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border-bottom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60888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83A6302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2F508D0" w14:textId="695C5F1C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6088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], </w:t>
            </w: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textarea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D5FD92C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6088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], </w:t>
            </w: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6088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date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2.4em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11B3D01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6088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100%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D004F44" w14:textId="77777777" w:rsidR="00BC5B0F" w:rsidRPr="00460888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6088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textarea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100%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250px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6088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60888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46088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FEDBFF0" w14:textId="77777777" w:rsidR="00BC5B0F" w:rsidRPr="00460888" w:rsidRDefault="00BC5B0F" w:rsidP="00E82335"/>
        </w:tc>
      </w:tr>
    </w:tbl>
    <w:p w14:paraId="06F03A84" w14:textId="77777777" w:rsidR="00BC5B0F" w:rsidRDefault="00BC5B0F" w:rsidP="00BC5B0F"/>
    <w:p w14:paraId="49018DE1" w14:textId="77777777" w:rsidR="00BC5B0F" w:rsidRDefault="00BC5B0F" w:rsidP="00BC5B0F"/>
    <w:p w14:paraId="5BACC5DB" w14:textId="77777777" w:rsidR="00BC5B0F" w:rsidRDefault="00BC5B0F" w:rsidP="00BC5B0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2F4997" w14:textId="77777777" w:rsidR="00BC5B0F" w:rsidRDefault="00BC5B0F" w:rsidP="00BC5B0F">
      <w:pPr>
        <w:pStyle w:val="Heading2"/>
      </w:pPr>
      <w:bookmarkStart w:id="9" w:name="_Toc40084069"/>
      <w:bookmarkStart w:id="10" w:name="_Toc40097476"/>
      <w:r>
        <w:rPr>
          <w:rFonts w:hint="eastAsia"/>
        </w:rPr>
        <w:lastRenderedPageBreak/>
        <w:t>t</w:t>
      </w:r>
      <w:r>
        <w:t>odo30.html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5B0F" w14:paraId="1D2A8683" w14:textId="77777777" w:rsidTr="00E82335">
        <w:tc>
          <w:tcPr>
            <w:tcW w:w="10456" w:type="dxa"/>
          </w:tcPr>
          <w:p w14:paraId="4726CFF7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70513B8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58D23D47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485B8EB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913C6F7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6C4E964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B3A7E3D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E09CCFD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"todo3.css"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909F627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3E3513C1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543A7EF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F8E46FA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"main"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045C5C6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FC13EC8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73925040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4F1DA009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제목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3E914B9E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670EB7C6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3AAD1CCB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 in todoList"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E3666DF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todo.title }}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28154BA9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todo.due_date }}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54045348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44FBD689" w14:textId="77777777" w:rsidR="00BC5B0F" w:rsidRPr="00643FD9" w:rsidRDefault="00BC5B0F" w:rsidP="00E8233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"todoList.length == 0"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C621665" w14:textId="77777777" w:rsidR="00BC5B0F" w:rsidRPr="00643FD9" w:rsidRDefault="00BC5B0F" w:rsidP="00E8233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colspan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"2"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등록된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자료가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없습니다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2A01E541" w14:textId="77777777" w:rsidR="00BC5B0F" w:rsidRPr="00643FD9" w:rsidRDefault="00BC5B0F" w:rsidP="00E8233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25C4A9CF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04B330B6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showDialog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= true"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696066AB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24FA2EF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42A8B7C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"backdrop"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showDialog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&gt;&lt;/div&gt;</w:t>
            </w:r>
          </w:p>
          <w:p w14:paraId="5F35D3A9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"dialog"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showDialog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F05DC67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등록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EE52560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todo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.title"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제목을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7D79212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&lt;textarea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todo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.body"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내용을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&gt;&lt;/textarea&gt;</w:t>
            </w:r>
          </w:p>
          <w:p w14:paraId="740B66DF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4766AE6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DEFFD5A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"date"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todo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.due_date"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AD75303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"save"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v-bind:disabled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"!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todo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.title"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저장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31989AE5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showDialog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= false"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취소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467AFFF5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7BA3FC1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F2CC294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3317E29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CC1AEEF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D60B799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0270724E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EDDC86B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D5E7F8D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7D50040F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todo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{},</w:t>
            </w:r>
          </w:p>
          <w:p w14:paraId="01B8AA5D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showDialog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246C6F74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6EFC7B6C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717DD9C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save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199DA1C9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todo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F545603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174A18E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todo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{};</w:t>
            </w:r>
          </w:p>
          <w:p w14:paraId="2266B714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showDialog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98A42B8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282E7F7C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1ADD8E71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40AE4916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936A821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0DD03B5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  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643FD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43FD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"todo3"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9E40B32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43FD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643FD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3C8E7234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643FD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43FD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|| [];</w:t>
            </w:r>
          </w:p>
          <w:p w14:paraId="3FC0043D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446F7FB6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04834402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AD4C0DE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EF7CAB6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43FD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3285539" w14:textId="77777777" w:rsidR="00BC5B0F" w:rsidRPr="00643FD9" w:rsidRDefault="00BC5B0F" w:rsidP="00E8233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D5A52E2" w14:textId="77777777" w:rsidR="00BC5B0F" w:rsidRDefault="00BC5B0F" w:rsidP="00E82335"/>
        </w:tc>
      </w:tr>
    </w:tbl>
    <w:p w14:paraId="03772456" w14:textId="77777777" w:rsidR="00BC5B0F" w:rsidRDefault="00BC5B0F" w:rsidP="00BC5B0F"/>
    <w:p w14:paraId="0CB9BB6E" w14:textId="77777777" w:rsidR="00BC5B0F" w:rsidRDefault="00BC5B0F" w:rsidP="00BC5B0F"/>
    <w:p w14:paraId="4C5829AD" w14:textId="77777777" w:rsidR="00BC5B0F" w:rsidRPr="00651414" w:rsidRDefault="00BC5B0F" w:rsidP="00BC5B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51414">
        <w:rPr>
          <w:rFonts w:ascii="Consolas" w:eastAsia="굴림" w:hAnsi="Consolas" w:cs="굴림"/>
          <w:color w:val="800000"/>
          <w:kern w:val="0"/>
          <w:szCs w:val="20"/>
        </w:rPr>
        <w:t>&lt;tr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51414">
        <w:rPr>
          <w:rFonts w:ascii="Consolas" w:eastAsia="굴림" w:hAnsi="Consolas" w:cs="굴림"/>
          <w:color w:val="FF0000"/>
          <w:kern w:val="0"/>
          <w:szCs w:val="20"/>
        </w:rPr>
        <w:t>v-if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51414">
        <w:rPr>
          <w:rFonts w:ascii="Consolas" w:eastAsia="굴림" w:hAnsi="Consolas" w:cs="굴림"/>
          <w:color w:val="0000FF"/>
          <w:kern w:val="0"/>
          <w:szCs w:val="20"/>
        </w:rPr>
        <w:t>"todoList.length == 0"</w:t>
      </w:r>
      <w:r w:rsidRPr="00651414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6D43ACF5" w14:textId="77777777" w:rsidR="00BC5B0F" w:rsidRPr="00651414" w:rsidRDefault="00BC5B0F" w:rsidP="00BC5B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51414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651414">
        <w:rPr>
          <w:rFonts w:ascii="Consolas" w:eastAsia="굴림" w:hAnsi="Consolas" w:cs="굴림"/>
          <w:color w:val="800000"/>
          <w:kern w:val="0"/>
          <w:szCs w:val="20"/>
        </w:rPr>
        <w:t>&lt;td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51414">
        <w:rPr>
          <w:rFonts w:ascii="Consolas" w:eastAsia="굴림" w:hAnsi="Consolas" w:cs="굴림"/>
          <w:color w:val="FF0000"/>
          <w:kern w:val="0"/>
          <w:szCs w:val="20"/>
        </w:rPr>
        <w:t>colspan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51414">
        <w:rPr>
          <w:rFonts w:ascii="Consolas" w:eastAsia="굴림" w:hAnsi="Consolas" w:cs="굴림"/>
          <w:color w:val="0000FF"/>
          <w:kern w:val="0"/>
          <w:szCs w:val="20"/>
        </w:rPr>
        <w:t>"2"</w:t>
      </w:r>
      <w:r w:rsidRPr="00651414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등록된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자료가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없습니다</w:t>
      </w:r>
      <w:r w:rsidRPr="00651414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651414">
        <w:rPr>
          <w:rFonts w:ascii="Consolas" w:eastAsia="굴림" w:hAnsi="Consolas" w:cs="굴림"/>
          <w:color w:val="800000"/>
          <w:kern w:val="0"/>
          <w:szCs w:val="20"/>
        </w:rPr>
        <w:t>&lt;/td&gt;</w:t>
      </w:r>
    </w:p>
    <w:p w14:paraId="584F2E69" w14:textId="77777777" w:rsidR="00BC5B0F" w:rsidRDefault="00BC5B0F" w:rsidP="00BC5B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651414">
        <w:rPr>
          <w:rFonts w:ascii="Consolas" w:eastAsia="굴림" w:hAnsi="Consolas" w:cs="굴림"/>
          <w:color w:val="800000"/>
          <w:kern w:val="0"/>
          <w:szCs w:val="20"/>
        </w:rPr>
        <w:t>&lt;/tr&gt;</w:t>
      </w:r>
    </w:p>
    <w:p w14:paraId="70B45246" w14:textId="77777777" w:rsidR="00BC5B0F" w:rsidRPr="00651414" w:rsidRDefault="00BC5B0F" w:rsidP="00BC5B0F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>
        <w:rPr>
          <w:rFonts w:hint="eastAsia"/>
        </w:rPr>
        <w:t>t</w:t>
      </w:r>
      <w:r>
        <w:t xml:space="preserve">odoList </w:t>
      </w:r>
      <w:r>
        <w:rPr>
          <w:rFonts w:hint="eastAsia"/>
        </w:rPr>
        <w:t>목록이 비어있을 때 아래와 같이 출력된다.</w:t>
      </w:r>
    </w:p>
    <w:p w14:paraId="50C5495B" w14:textId="77777777" w:rsidR="00BC5B0F" w:rsidRDefault="00BC5B0F" w:rsidP="00BC5B0F"/>
    <w:p w14:paraId="3B9C00B3" w14:textId="77777777" w:rsidR="00BC5B0F" w:rsidRDefault="00BC5B0F" w:rsidP="00BC5B0F">
      <w:r w:rsidRPr="00D24F6B">
        <w:rPr>
          <w:noProof/>
        </w:rPr>
        <w:drawing>
          <wp:inline distT="0" distB="0" distL="0" distR="0" wp14:anchorId="1F6599F3" wp14:editId="17CFB54E">
            <wp:extent cx="4225636" cy="1796481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361" cy="181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A84B" w14:textId="77777777" w:rsidR="00BC5B0F" w:rsidRDefault="00BC5B0F" w:rsidP="00BC5B0F"/>
    <w:p w14:paraId="54EC3A35" w14:textId="77777777" w:rsidR="00BC5B0F" w:rsidRPr="00B57B89" w:rsidRDefault="00BC5B0F" w:rsidP="00BC5B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7B89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B57B8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57B89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B57B8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57B89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B57B8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57B89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B57B8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57B89">
        <w:rPr>
          <w:rFonts w:ascii="Consolas" w:eastAsia="굴림" w:hAnsi="Consolas" w:cs="굴림"/>
          <w:color w:val="0000FF"/>
          <w:kern w:val="0"/>
          <w:szCs w:val="20"/>
        </w:rPr>
        <w:t>"showDialog = true"</w:t>
      </w:r>
      <w:r w:rsidRPr="00B57B89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B57B89">
        <w:rPr>
          <w:rFonts w:ascii="Consolas" w:eastAsia="굴림" w:hAnsi="Consolas" w:cs="굴림"/>
          <w:color w:val="000000"/>
          <w:kern w:val="0"/>
          <w:szCs w:val="20"/>
        </w:rPr>
        <w:t>추가</w:t>
      </w:r>
      <w:r w:rsidRPr="00B57B89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0581F1ED" w14:textId="77777777" w:rsidR="00BC5B0F" w:rsidRDefault="00BC5B0F" w:rsidP="00BC5B0F">
      <w:r>
        <w:rPr>
          <w:rFonts w:hint="eastAsia"/>
        </w:rPr>
        <w:t>이 버튼을 클릭하면 대화상자가 화면에 팝업된다.</w:t>
      </w:r>
    </w:p>
    <w:p w14:paraId="652ACF70" w14:textId="77777777" w:rsidR="00BC5B0F" w:rsidRDefault="00BC5B0F" w:rsidP="00BC5B0F"/>
    <w:p w14:paraId="3664DA53" w14:textId="77777777" w:rsidR="00BC5B0F" w:rsidRDefault="00BC5B0F" w:rsidP="00BC5B0F">
      <w:r w:rsidRPr="00E173CB">
        <w:rPr>
          <w:noProof/>
        </w:rPr>
        <w:drawing>
          <wp:inline distT="0" distB="0" distL="0" distR="0" wp14:anchorId="166B2364" wp14:editId="273973B2">
            <wp:extent cx="4585855" cy="3573393"/>
            <wp:effectExtent l="0" t="0" r="571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6" cy="35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6570" w14:textId="77777777" w:rsidR="00BC5B0F" w:rsidRDefault="00BC5B0F" w:rsidP="00BC5B0F"/>
    <w:p w14:paraId="00F857E0" w14:textId="77777777" w:rsidR="00BC5B0F" w:rsidRDefault="00BC5B0F" w:rsidP="00BC5B0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4FEC37" w14:textId="77777777" w:rsidR="00BC5B0F" w:rsidRPr="00643FD9" w:rsidRDefault="00BC5B0F" w:rsidP="00BC5B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43FD9">
        <w:rPr>
          <w:rFonts w:ascii="Consolas" w:eastAsia="굴림" w:hAnsi="Consolas" w:cs="굴림"/>
          <w:color w:val="800000"/>
          <w:kern w:val="0"/>
          <w:szCs w:val="20"/>
        </w:rPr>
        <w:lastRenderedPageBreak/>
        <w:t>&lt;input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FF0000"/>
          <w:kern w:val="0"/>
          <w:szCs w:val="20"/>
        </w:rPr>
        <w:t>v-model.trim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643FD9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todo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.title"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제목을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643FD9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5F25CA87" w14:textId="77777777" w:rsidR="00BC5B0F" w:rsidRPr="00643FD9" w:rsidRDefault="00BC5B0F" w:rsidP="00BC5B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43FD9">
        <w:rPr>
          <w:rFonts w:ascii="Consolas" w:eastAsia="굴림" w:hAnsi="Consolas" w:cs="굴림"/>
          <w:color w:val="800000"/>
          <w:kern w:val="0"/>
          <w:szCs w:val="20"/>
        </w:rPr>
        <w:t>&lt;textarea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FF0000"/>
          <w:kern w:val="0"/>
          <w:szCs w:val="20"/>
        </w:rPr>
        <w:t>v-model.trim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643FD9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todo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.body"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내용을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643FD9">
        <w:rPr>
          <w:rFonts w:ascii="Consolas" w:eastAsia="굴림" w:hAnsi="Consolas" w:cs="굴림"/>
          <w:color w:val="800000"/>
          <w:kern w:val="0"/>
          <w:szCs w:val="20"/>
        </w:rPr>
        <w:t>&gt;&lt;/textarea&gt;</w:t>
      </w:r>
    </w:p>
    <w:p w14:paraId="47D78C76" w14:textId="77777777" w:rsidR="00BC5B0F" w:rsidRDefault="00BC5B0F" w:rsidP="00BC5B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643FD9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"date"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643FD9">
        <w:rPr>
          <w:rFonts w:ascii="Consolas" w:eastAsia="굴림" w:hAnsi="Consolas" w:cs="굴림"/>
          <w:color w:val="0000FF"/>
          <w:kern w:val="0"/>
          <w:szCs w:val="20"/>
          <w:shd w:val="clear" w:color="auto" w:fill="66FFFF"/>
        </w:rPr>
        <w:t>todo</w:t>
      </w:r>
      <w:r w:rsidRPr="00643FD9">
        <w:rPr>
          <w:rFonts w:ascii="Consolas" w:eastAsia="굴림" w:hAnsi="Consolas" w:cs="굴림"/>
          <w:color w:val="0000FF"/>
          <w:kern w:val="0"/>
          <w:szCs w:val="20"/>
        </w:rPr>
        <w:t>.due_date"</w:t>
      </w:r>
      <w:r w:rsidRPr="00643F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43FD9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33346887" w14:textId="77777777" w:rsidR="00BC5B0F" w:rsidRPr="00955B40" w:rsidRDefault="00BC5B0F" w:rsidP="00BC5B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955B40">
        <w:rPr>
          <w:rFonts w:ascii="Consolas" w:eastAsia="굴림" w:hAnsi="Consolas" w:cs="굴림"/>
          <w:kern w:val="0"/>
          <w:szCs w:val="20"/>
        </w:rPr>
        <w:t xml:space="preserve">  </w:t>
      </w:r>
      <w:r w:rsidRPr="00955B40">
        <w:rPr>
          <w:rFonts w:ascii="Consolas" w:eastAsia="굴림" w:hAnsi="Consolas" w:cs="굴림" w:hint="eastAsia"/>
          <w:kern w:val="0"/>
          <w:szCs w:val="20"/>
        </w:rPr>
        <w:t>대화상자의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i</w:t>
      </w:r>
      <w:r w:rsidRPr="00955B40">
        <w:rPr>
          <w:rFonts w:ascii="Consolas" w:eastAsia="굴림" w:hAnsi="Consolas" w:cs="굴림"/>
          <w:kern w:val="0"/>
          <w:szCs w:val="20"/>
        </w:rPr>
        <w:t xml:space="preserve">nput </w:t>
      </w:r>
      <w:r w:rsidRPr="00955B40">
        <w:rPr>
          <w:rFonts w:ascii="Consolas" w:eastAsia="굴림" w:hAnsi="Consolas" w:cs="굴림" w:hint="eastAsia"/>
          <w:kern w:val="0"/>
          <w:szCs w:val="20"/>
        </w:rPr>
        <w:t>태그에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입력된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값들은</w:t>
      </w:r>
      <w:r w:rsidRPr="00955B40">
        <w:rPr>
          <w:rFonts w:ascii="Consolas" w:eastAsia="굴림" w:hAnsi="Consolas" w:cs="굴림"/>
          <w:kern w:val="0"/>
          <w:szCs w:val="20"/>
        </w:rPr>
        <w:t xml:space="preserve">, todo </w:t>
      </w:r>
      <w:r w:rsidRPr="00955B40">
        <w:rPr>
          <w:rFonts w:ascii="Consolas" w:eastAsia="굴림" w:hAnsi="Consolas" w:cs="굴림" w:hint="eastAsia"/>
          <w:kern w:val="0"/>
          <w:szCs w:val="20"/>
        </w:rPr>
        <w:t>속성의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내부에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대입된다</w:t>
      </w:r>
      <w:r w:rsidRPr="00955B40">
        <w:rPr>
          <w:rFonts w:ascii="Consolas" w:eastAsia="굴림" w:hAnsi="Consolas" w:cs="굴림" w:hint="eastAsia"/>
          <w:kern w:val="0"/>
          <w:szCs w:val="20"/>
        </w:rPr>
        <w:t>.</w:t>
      </w:r>
    </w:p>
    <w:p w14:paraId="7C9ADED4" w14:textId="77777777" w:rsidR="00BC5B0F" w:rsidRPr="00955B40" w:rsidRDefault="00BC5B0F" w:rsidP="00BC5B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t</w:t>
      </w:r>
      <w:r w:rsidRPr="00955B40">
        <w:rPr>
          <w:rFonts w:ascii="Consolas" w:eastAsia="굴림" w:hAnsi="Consolas" w:cs="굴림"/>
          <w:kern w:val="0"/>
          <w:szCs w:val="20"/>
        </w:rPr>
        <w:t xml:space="preserve">odo </w:t>
      </w:r>
      <w:r w:rsidRPr="00955B40">
        <w:rPr>
          <w:rFonts w:ascii="Consolas" w:eastAsia="굴림" w:hAnsi="Consolas" w:cs="굴림" w:hint="eastAsia"/>
          <w:kern w:val="0"/>
          <w:szCs w:val="20"/>
        </w:rPr>
        <w:t>속성의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값은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객체이다</w:t>
      </w:r>
      <w:r w:rsidRPr="00955B40">
        <w:rPr>
          <w:rFonts w:ascii="Consolas" w:eastAsia="굴림" w:hAnsi="Consolas" w:cs="굴림" w:hint="eastAsia"/>
          <w:kern w:val="0"/>
          <w:szCs w:val="20"/>
        </w:rPr>
        <w:t>.</w:t>
      </w:r>
      <w:r w:rsidRPr="00955B40">
        <w:rPr>
          <w:rFonts w:ascii="Consolas" w:eastAsia="굴림" w:hAnsi="Consolas" w:cs="굴림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이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객체의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/>
          <w:kern w:val="0"/>
          <w:szCs w:val="20"/>
        </w:rPr>
        <w:t xml:space="preserve">title, body, due_date </w:t>
      </w:r>
      <w:r w:rsidRPr="00955B40">
        <w:rPr>
          <w:rFonts w:ascii="Consolas" w:eastAsia="굴림" w:hAnsi="Consolas" w:cs="굴림" w:hint="eastAsia"/>
          <w:kern w:val="0"/>
          <w:szCs w:val="20"/>
        </w:rPr>
        <w:t>속성에</w:t>
      </w:r>
      <w:r w:rsidRPr="00955B4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955B40">
        <w:rPr>
          <w:rFonts w:ascii="Consolas" w:eastAsia="굴림" w:hAnsi="Consolas" w:cs="굴림" w:hint="eastAsia"/>
          <w:kern w:val="0"/>
          <w:szCs w:val="20"/>
        </w:rPr>
        <w:t>대입된다</w:t>
      </w:r>
      <w:r w:rsidRPr="00955B40">
        <w:rPr>
          <w:rFonts w:ascii="Consolas" w:eastAsia="굴림" w:hAnsi="Consolas" w:cs="굴림" w:hint="eastAsia"/>
          <w:kern w:val="0"/>
          <w:szCs w:val="20"/>
        </w:rPr>
        <w:t>.</w:t>
      </w:r>
    </w:p>
    <w:p w14:paraId="5C635869" w14:textId="77777777" w:rsidR="00BC5B0F" w:rsidRPr="00955B40" w:rsidRDefault="00BC5B0F" w:rsidP="00BC5B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</w:p>
    <w:p w14:paraId="6A439579" w14:textId="77777777" w:rsidR="00BC5B0F" w:rsidRDefault="00BC5B0F" w:rsidP="00BC5B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DCA4149" w14:textId="77777777" w:rsidR="00BC5B0F" w:rsidRDefault="00BC5B0F" w:rsidP="00BC5B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33770CD" w14:textId="77777777" w:rsidR="00BC5B0F" w:rsidRDefault="00BC5B0F" w:rsidP="00BC5B0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0EF35CC" w14:textId="37E5FBBE" w:rsidR="001C1038" w:rsidRDefault="001C1038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64FD965E" w14:textId="60293E89" w:rsidR="00F80A28" w:rsidRDefault="001C1038" w:rsidP="00F80A28">
      <w:pPr>
        <w:pStyle w:val="Heading2"/>
      </w:pPr>
      <w:bookmarkStart w:id="11" w:name="_Toc40097477"/>
      <w:r>
        <w:rPr>
          <w:rFonts w:hint="eastAsia"/>
        </w:rPr>
        <w:lastRenderedPageBreak/>
        <w:t>t</w:t>
      </w:r>
      <w:r>
        <w:t>odo31.html</w:t>
      </w:r>
      <w:bookmarkEnd w:id="11"/>
    </w:p>
    <w:p w14:paraId="2950F28D" w14:textId="4960F2A6" w:rsidR="00066452" w:rsidRPr="00066452" w:rsidRDefault="00066452" w:rsidP="00066452">
      <w:pPr>
        <w:rPr>
          <w:rFonts w:hint="eastAsia"/>
        </w:rPr>
      </w:pPr>
      <w:r>
        <w:rPr>
          <w:rFonts w:hint="eastAsia"/>
        </w:rPr>
        <w:t>할일 수정 기능 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1038" w14:paraId="5078378E" w14:textId="77777777" w:rsidTr="001C1038">
        <w:tc>
          <w:tcPr>
            <w:tcW w:w="10456" w:type="dxa"/>
          </w:tcPr>
          <w:p w14:paraId="24D60A07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24B80E4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59C7634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E6F9EC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5B2A213C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A49F3CE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21B0D17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2D1EA85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"todo3.css"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A1ECEE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7AF3610E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65DF55B0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3E727AA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"main"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5E97FB9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9D5A35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53E71C5D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6437EFA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제목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50F0D724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427A703F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6E30F780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"(todo, index) in todoList"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v-on:click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"edit(index)"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class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"clickable"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793E8CD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todo.title }}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3056F1B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todo.due_date }}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1282D863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40B41393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"todoList.length== 0"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75FBE6D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colspan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"2"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등록된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자료가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없습니다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0F193524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55185BE0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22898A40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"create"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118985FB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3E5A1A8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B77A210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"backdrop"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showDialog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&gt;&lt;/div&gt;</w:t>
            </w:r>
          </w:p>
          <w:p w14:paraId="37913F9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"dialog"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showDialog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A406BF9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{{ showDialog }}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47B288A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"todo.title"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제목을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3CF245A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&lt;textarea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"todo.body"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내용을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&gt;&lt;/textarea&gt;</w:t>
            </w:r>
          </w:p>
          <w:p w14:paraId="2CB27207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4CD4E82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6349B48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"date"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"todo.due_date"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D9EAC8E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"save"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저장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6B4E887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showDialog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= false"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취소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3ED5547B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916CF39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B187DB3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59AF427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4953184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A997B62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0D1F1DC5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DC5C6C2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27670986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36E515B3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todo: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{},</w:t>
            </w:r>
          </w:p>
          <w:p w14:paraId="0D7E3A77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showDialog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3E9590D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0AE17480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63F0C6C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create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3BCC4E5F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showDialog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등록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        ;</w:t>
            </w:r>
          </w:p>
          <w:p w14:paraId="27E762C3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{};</w:t>
            </w:r>
          </w:p>
          <w:p w14:paraId="72C49AEB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7B781F88" w14:textId="77777777" w:rsidR="005B1EF2" w:rsidRPr="005B1EF2" w:rsidRDefault="005B1EF2" w:rsidP="00C432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edit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4A5E8F7A" w14:textId="77777777" w:rsidR="005B1EF2" w:rsidRPr="005B1EF2" w:rsidRDefault="005B1EF2" w:rsidP="00C432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showDialog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수정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8B32AE4" w14:textId="77777777" w:rsidR="005B1EF2" w:rsidRPr="005B1EF2" w:rsidRDefault="005B1EF2" w:rsidP="00C432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];</w:t>
            </w:r>
          </w:p>
          <w:p w14:paraId="7C81320F" w14:textId="77777777" w:rsidR="005B1EF2" w:rsidRPr="005B1EF2" w:rsidRDefault="005B1EF2" w:rsidP="00C432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036A635D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save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23728848" w14:textId="77777777" w:rsidR="005B1EF2" w:rsidRPr="005B1EF2" w:rsidRDefault="005B1EF2" w:rsidP="00C432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          </w:t>
            </w:r>
            <w:r w:rsidRPr="005B1EF2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showDialog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== 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등록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7BE2ED0C" w14:textId="77777777" w:rsidR="005B1EF2" w:rsidRPr="005B1EF2" w:rsidRDefault="005B1EF2" w:rsidP="00C432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BACDCB8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19C6652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showDialog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80E2BB6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42AFA961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6801B3EB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24603BBA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AE023FE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23D17D73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5B1EF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"todo3"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6C664C4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B1EF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5B1EF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41491AF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5B1EF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1EF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|| [];</w:t>
            </w:r>
          </w:p>
          <w:p w14:paraId="5425E8A6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4D5B0EBB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39510163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73AF0A8E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1D34D064" w14:textId="77777777" w:rsidR="005B1EF2" w:rsidRPr="005B1EF2" w:rsidRDefault="005B1EF2" w:rsidP="005B1E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1EF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1BB6D78F" w14:textId="77777777" w:rsidR="001C1038" w:rsidRDefault="001C1038" w:rsidP="005B1EF2">
            <w:pPr>
              <w:rPr>
                <w:rFonts w:hint="eastAsia"/>
              </w:rPr>
            </w:pPr>
          </w:p>
        </w:tc>
      </w:tr>
    </w:tbl>
    <w:p w14:paraId="6C4F7EDF" w14:textId="0C574130" w:rsidR="001C1038" w:rsidRDefault="001C1038" w:rsidP="001C1038"/>
    <w:p w14:paraId="0A6C8A29" w14:textId="7450980F" w:rsidR="001A0A0C" w:rsidRDefault="001A0A0C" w:rsidP="001A0A0C">
      <w:pPr>
        <w:pStyle w:val="Heading3"/>
        <w:rPr>
          <w:rFonts w:hint="eastAsia"/>
        </w:rPr>
      </w:pP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890ADEE" w14:textId="77777777" w:rsidR="001A0A0C" w:rsidRPr="001A0A0C" w:rsidRDefault="001A0A0C" w:rsidP="001A0A0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0A0C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1A0A0C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A0A0C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1A0A0C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A0A0C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1A0A0C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A0A0C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1A0A0C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A0A0C">
        <w:rPr>
          <w:rFonts w:ascii="Consolas" w:eastAsia="굴림" w:hAnsi="Consolas" w:cs="굴림"/>
          <w:color w:val="0000FF"/>
          <w:kern w:val="0"/>
          <w:szCs w:val="20"/>
        </w:rPr>
        <w:t>"create"</w:t>
      </w:r>
      <w:r w:rsidRPr="001A0A0C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1A0A0C">
        <w:rPr>
          <w:rFonts w:ascii="Consolas" w:eastAsia="굴림" w:hAnsi="Consolas" w:cs="굴림"/>
          <w:color w:val="000000"/>
          <w:kern w:val="0"/>
          <w:szCs w:val="20"/>
        </w:rPr>
        <w:t>추가</w:t>
      </w:r>
      <w:r w:rsidRPr="001A0A0C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36BE54B0" w14:textId="0E172D82" w:rsidR="001A0A0C" w:rsidRDefault="001A0A0C" w:rsidP="001C103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추가 버튼을 클릭하면 </w:t>
      </w:r>
      <w:r>
        <w:t xml:space="preserve">create </w:t>
      </w:r>
      <w:r>
        <w:rPr>
          <w:rFonts w:hint="eastAsia"/>
        </w:rPr>
        <w:t>메소드가 호출된다.</w:t>
      </w:r>
    </w:p>
    <w:p w14:paraId="07FE1802" w14:textId="77777777" w:rsid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795E26"/>
          <w:kern w:val="0"/>
          <w:szCs w:val="20"/>
        </w:rPr>
      </w:pPr>
    </w:p>
    <w:p w14:paraId="107A4088" w14:textId="0B564768" w:rsidR="00AA7DB3" w:rsidRP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A7DB3">
        <w:rPr>
          <w:rFonts w:ascii="Consolas" w:eastAsia="굴림" w:hAnsi="Consolas" w:cs="굴림"/>
          <w:color w:val="795E26"/>
          <w:kern w:val="0"/>
          <w:szCs w:val="20"/>
        </w:rPr>
        <w:t>create</w:t>
      </w:r>
      <w:r w:rsidRPr="00AA7DB3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AA7DB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A7DB3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AA7DB3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3D0A672A" w14:textId="0AAE3605" w:rsidR="00AA7DB3" w:rsidRP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A7DB3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A7DB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A7DB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A7DB3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AA7DB3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A7DB3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A7DB3">
        <w:rPr>
          <w:rFonts w:ascii="Consolas" w:eastAsia="굴림" w:hAnsi="Consolas" w:cs="굴림"/>
          <w:color w:val="A31515"/>
          <w:kern w:val="0"/>
          <w:szCs w:val="20"/>
        </w:rPr>
        <w:t>등록</w:t>
      </w:r>
      <w:r w:rsidRPr="00AA7DB3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A7DB3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53249438" w14:textId="77777777" w:rsidR="00AA7DB3" w:rsidRP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A7DB3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A7DB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A7DB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A7DB3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AA7DB3">
        <w:rPr>
          <w:rFonts w:ascii="Consolas" w:eastAsia="굴림" w:hAnsi="Consolas" w:cs="굴림"/>
          <w:color w:val="000000"/>
          <w:kern w:val="0"/>
          <w:szCs w:val="20"/>
        </w:rPr>
        <w:t> = {};</w:t>
      </w:r>
    </w:p>
    <w:p w14:paraId="3D56F9A4" w14:textId="2245DD3B" w:rsid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A7DB3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D44DB06" w14:textId="05937709" w:rsid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6B1E51E" w14:textId="0D3A1121" w:rsidR="00AA7DB3" w:rsidRDefault="00AA7DB3" w:rsidP="00AA7DB3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B6BF6">
        <w:rPr>
          <w:rFonts w:ascii="Consolas" w:eastAsia="굴림" w:hAnsi="Consolas" w:cs="굴림"/>
          <w:color w:val="A31515"/>
          <w:kern w:val="0"/>
          <w:szCs w:val="20"/>
        </w:rPr>
        <w:t>"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>등록</w:t>
      </w:r>
      <w:r w:rsidRPr="00AB6BF6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21AFA8E9" w14:textId="4C5419B6" w:rsid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showDialog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"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등록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"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6AEFB39B" w14:textId="77777777" w:rsid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8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Pr="00954415">
        <w:rPr>
          <w:rFonts w:ascii="Consolas" w:eastAsia="굴림" w:hAnsi="Consolas" w:cs="굴림"/>
          <w:color w:val="800000"/>
          <w:kern w:val="0"/>
          <w:szCs w:val="20"/>
        </w:rPr>
        <w:t>&lt;div</w:t>
      </w:r>
      <w:r w:rsidRPr="0095441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54415">
        <w:rPr>
          <w:rFonts w:ascii="Consolas" w:eastAsia="굴림" w:hAnsi="Consolas" w:cs="굴림"/>
          <w:color w:val="FF0000"/>
          <w:kern w:val="0"/>
          <w:szCs w:val="20"/>
        </w:rPr>
        <w:t>id</w:t>
      </w:r>
      <w:r w:rsidRPr="00954415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54415">
        <w:rPr>
          <w:rFonts w:ascii="Consolas" w:eastAsia="굴림" w:hAnsi="Consolas" w:cs="굴림"/>
          <w:color w:val="0000FF"/>
          <w:kern w:val="0"/>
          <w:szCs w:val="20"/>
        </w:rPr>
        <w:t>"dialog"</w:t>
      </w:r>
      <w:r w:rsidRPr="0095441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54415">
        <w:rPr>
          <w:rFonts w:ascii="Consolas" w:eastAsia="굴림" w:hAnsi="Consolas" w:cs="굴림"/>
          <w:color w:val="FF0000"/>
          <w:kern w:val="0"/>
          <w:szCs w:val="20"/>
        </w:rPr>
        <w:t>v-show</w:t>
      </w:r>
      <w:r w:rsidRPr="00954415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54415">
        <w:rPr>
          <w:rFonts w:ascii="Consolas" w:eastAsia="굴림" w:hAnsi="Consolas" w:cs="굴림"/>
          <w:color w:val="0000FF"/>
          <w:kern w:val="0"/>
          <w:szCs w:val="20"/>
        </w:rPr>
        <w:t>"showDialog"</w:t>
      </w:r>
      <w:r w:rsidRPr="00954415">
        <w:rPr>
          <w:rFonts w:ascii="Consolas" w:eastAsia="굴림" w:hAnsi="Consolas" w:cs="굴림"/>
          <w:color w:val="800000"/>
          <w:kern w:val="0"/>
          <w:szCs w:val="20"/>
        </w:rPr>
        <w:t>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대화상자가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화면에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보이게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되고</w:t>
      </w:r>
      <w:r w:rsidRPr="006974EA">
        <w:rPr>
          <w:rFonts w:ascii="Consolas" w:eastAsia="굴림" w:hAnsi="Consolas" w:cs="굴림" w:hint="eastAsia"/>
          <w:kern w:val="0"/>
          <w:szCs w:val="20"/>
        </w:rPr>
        <w:t>,</w:t>
      </w:r>
    </w:p>
    <w:p w14:paraId="08CA2DA9" w14:textId="25D8B389" w:rsid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kern w:val="0"/>
          <w:szCs w:val="20"/>
        </w:rPr>
      </w:pPr>
      <w:r w:rsidRPr="006974EA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6974EA">
        <w:rPr>
          <w:rFonts w:ascii="Consolas" w:eastAsia="굴림" w:hAnsi="Consolas" w:cs="굴림"/>
          <w:color w:val="800000"/>
          <w:kern w:val="0"/>
          <w:szCs w:val="20"/>
        </w:rPr>
        <w:t>&lt;h1&gt;</w:t>
      </w:r>
      <w:r w:rsidRPr="006974EA">
        <w:rPr>
          <w:rFonts w:ascii="Consolas" w:eastAsia="굴림" w:hAnsi="Consolas" w:cs="굴림"/>
          <w:color w:val="000000"/>
          <w:kern w:val="0"/>
          <w:szCs w:val="20"/>
        </w:rPr>
        <w:t>할일</w:t>
      </w:r>
      <w:r w:rsidRPr="006974EA">
        <w:rPr>
          <w:rFonts w:ascii="Consolas" w:eastAsia="굴림" w:hAnsi="Consolas" w:cs="굴림"/>
          <w:color w:val="000000"/>
          <w:kern w:val="0"/>
          <w:szCs w:val="20"/>
        </w:rPr>
        <w:t> {{ showDialog }}</w:t>
      </w:r>
      <w:r w:rsidRPr="006974EA">
        <w:rPr>
          <w:rFonts w:ascii="Consolas" w:eastAsia="굴림" w:hAnsi="Consolas" w:cs="굴림"/>
          <w:color w:val="800000"/>
          <w:kern w:val="0"/>
          <w:szCs w:val="20"/>
        </w:rPr>
        <w:t>&lt;/h1&gt;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      </w:t>
      </w:r>
      <w:r w:rsidRPr="006974EA">
        <w:rPr>
          <w:rFonts w:ascii="Consolas" w:eastAsia="굴림" w:hAnsi="Consolas" w:cs="굴림" w:hint="eastAsia"/>
          <w:kern w:val="0"/>
          <w:szCs w:val="20"/>
        </w:rPr>
        <w:t>대화상자의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제목이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/>
          <w:kern w:val="0"/>
          <w:szCs w:val="20"/>
        </w:rPr>
        <w:t>'</w:t>
      </w:r>
      <w:r w:rsidRPr="006974EA">
        <w:rPr>
          <w:rFonts w:ascii="Consolas" w:eastAsia="굴림" w:hAnsi="Consolas" w:cs="굴림" w:hint="eastAsia"/>
          <w:kern w:val="0"/>
          <w:szCs w:val="20"/>
        </w:rPr>
        <w:t>할일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등록</w:t>
      </w:r>
      <w:r w:rsidRPr="006974EA">
        <w:rPr>
          <w:rFonts w:ascii="Consolas" w:eastAsia="굴림" w:hAnsi="Consolas" w:cs="굴림" w:hint="eastAsia"/>
          <w:kern w:val="0"/>
          <w:szCs w:val="20"/>
        </w:rPr>
        <w:t>'</w:t>
      </w:r>
      <w:r w:rsidRPr="006974EA">
        <w:rPr>
          <w:rFonts w:ascii="Consolas" w:eastAsia="굴림" w:hAnsi="Consolas" w:cs="굴림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이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된다</w:t>
      </w:r>
      <w:r w:rsidRPr="006974EA">
        <w:rPr>
          <w:rFonts w:ascii="Consolas" w:eastAsia="굴림" w:hAnsi="Consolas" w:cs="굴림" w:hint="eastAsia"/>
          <w:kern w:val="0"/>
          <w:szCs w:val="20"/>
        </w:rPr>
        <w:t>.</w:t>
      </w:r>
    </w:p>
    <w:p w14:paraId="056C5907" w14:textId="28A0153F" w:rsidR="006F15F7" w:rsidRDefault="006F15F7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kern w:val="0"/>
          <w:szCs w:val="20"/>
        </w:rPr>
      </w:pPr>
    </w:p>
    <w:p w14:paraId="205BD21A" w14:textId="3B0A7F9C" w:rsidR="006F15F7" w:rsidRDefault="006F15F7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A7DB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A7DB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A7DB3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AA7DB3">
        <w:rPr>
          <w:rFonts w:ascii="Consolas" w:eastAsia="굴림" w:hAnsi="Consolas" w:cs="굴림"/>
          <w:color w:val="000000"/>
          <w:kern w:val="0"/>
          <w:szCs w:val="20"/>
        </w:rPr>
        <w:t> = {};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1CCE46D0" w14:textId="69E4F1AE" w:rsidR="008317CA" w:rsidRDefault="008317CA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BE7D44">
        <w:rPr>
          <w:rFonts w:ascii="Consolas" w:eastAsia="굴림" w:hAnsi="Consolas" w:cs="굴림" w:hint="eastAsia"/>
          <w:color w:val="000000"/>
          <w:kern w:val="0"/>
          <w:szCs w:val="20"/>
        </w:rPr>
        <w:t>내용이</w:t>
      </w:r>
      <w:r w:rsidR="00BE7D4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7D44">
        <w:rPr>
          <w:rFonts w:ascii="Consolas" w:eastAsia="굴림" w:hAnsi="Consolas" w:cs="굴림" w:hint="eastAsia"/>
          <w:color w:val="000000"/>
          <w:kern w:val="0"/>
          <w:szCs w:val="20"/>
        </w:rPr>
        <w:t>없는</w:t>
      </w:r>
      <w:r w:rsidR="00BE7D4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7D44">
        <w:rPr>
          <w:rFonts w:ascii="Consolas" w:eastAsia="굴림" w:hAnsi="Consolas" w:cs="굴림" w:hint="eastAsia"/>
          <w:color w:val="000000"/>
          <w:kern w:val="0"/>
          <w:szCs w:val="20"/>
        </w:rPr>
        <w:t>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생성해서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3919A8B" w14:textId="49191E45" w:rsidR="00953CE7" w:rsidRDefault="00953CE7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,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입력태그들에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연결되어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3AB0FEF" w14:textId="0F189314" w:rsidR="00C3584D" w:rsidRDefault="00C3584D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todo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객체이면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입력태그들도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비어있게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54A3F82" w14:textId="3CCF2B33" w:rsidR="00AA7DB3" w:rsidRDefault="00AA7DB3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D5F54A3" w14:textId="77777777" w:rsidR="00BE7D44" w:rsidRPr="00EE4720" w:rsidRDefault="00BE7D44" w:rsidP="00BE7D4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E4720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v-model.trim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todo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.title"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제목을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4D3EE880" w14:textId="77777777" w:rsidR="00BE7D44" w:rsidRPr="00EE4720" w:rsidRDefault="00BE7D44" w:rsidP="00BE7D4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E4720">
        <w:rPr>
          <w:rFonts w:ascii="Consolas" w:eastAsia="굴림" w:hAnsi="Consolas" w:cs="굴림"/>
          <w:color w:val="800000"/>
          <w:kern w:val="0"/>
          <w:szCs w:val="20"/>
        </w:rPr>
        <w:t>&lt;textarea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v-model.trim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todo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.body"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내용을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800000"/>
          <w:kern w:val="0"/>
          <w:szCs w:val="20"/>
        </w:rPr>
        <w:t>&gt;&lt;/textarea&gt;</w:t>
      </w:r>
    </w:p>
    <w:p w14:paraId="016A56F0" w14:textId="77777777" w:rsidR="00BE7D44" w:rsidRPr="009C3F67" w:rsidRDefault="00BE7D44" w:rsidP="00BE7D4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3F67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3F67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C3F67">
        <w:rPr>
          <w:rFonts w:ascii="Consolas" w:eastAsia="굴림" w:hAnsi="Consolas" w:cs="굴림"/>
          <w:color w:val="0000FF"/>
          <w:kern w:val="0"/>
          <w:szCs w:val="20"/>
        </w:rPr>
        <w:t>"date"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3F67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C3F6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9C3F67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todo</w:t>
      </w:r>
      <w:r w:rsidRPr="009C3F67">
        <w:rPr>
          <w:rFonts w:ascii="Consolas" w:eastAsia="굴림" w:hAnsi="Consolas" w:cs="굴림"/>
          <w:color w:val="0000FF"/>
          <w:kern w:val="0"/>
          <w:szCs w:val="20"/>
        </w:rPr>
        <w:t>.due_date"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3F67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72B9218F" w14:textId="77777777" w:rsidR="00BE7D44" w:rsidRPr="00BE7D44" w:rsidRDefault="00BE7D44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FEE4D49" w14:textId="77777777" w:rsidR="008317CA" w:rsidRDefault="008317CA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1FA9EF8D" w14:textId="71799A8E" w:rsidR="00215ED6" w:rsidRPr="00AA7DB3" w:rsidRDefault="00215ED6" w:rsidP="00AA7DB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215ED6">
        <w:rPr>
          <w:rFonts w:ascii="Consolas" w:eastAsia="굴림" w:hAnsi="Consolas" w:cs="굴림"/>
          <w:color w:val="000000"/>
          <w:kern w:val="0"/>
          <w:szCs w:val="20"/>
        </w:rPr>
        <w:lastRenderedPageBreak/>
        <w:drawing>
          <wp:inline distT="0" distB="0" distL="0" distR="0" wp14:anchorId="612B2F60" wp14:editId="7BEBF310">
            <wp:extent cx="4059959" cy="3151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789" cy="31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28B5" w14:textId="4B90078E" w:rsidR="008C7A10" w:rsidRDefault="008C7A10" w:rsidP="00C3753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kern w:val="0"/>
          <w:szCs w:val="20"/>
        </w:rPr>
      </w:pPr>
      <w:r w:rsidRPr="000337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33760">
        <w:rPr>
          <w:rFonts w:ascii="Consolas" w:eastAsia="굴림" w:hAnsi="Consolas" w:cs="굴림"/>
          <w:kern w:val="0"/>
          <w:szCs w:val="20"/>
        </w:rPr>
        <w:t xml:space="preserve"> </w:t>
      </w:r>
      <w:r w:rsidRPr="00033760">
        <w:rPr>
          <w:rFonts w:ascii="Consolas" w:eastAsia="굴림" w:hAnsi="Consolas" w:cs="굴림" w:hint="eastAsia"/>
          <w:kern w:val="0"/>
          <w:szCs w:val="20"/>
        </w:rPr>
        <w:t>대화상자의</w:t>
      </w:r>
      <w:r w:rsidRPr="000337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33760">
        <w:rPr>
          <w:rFonts w:ascii="Consolas" w:eastAsia="굴림" w:hAnsi="Consolas" w:cs="굴림" w:hint="eastAsia"/>
          <w:kern w:val="0"/>
          <w:szCs w:val="20"/>
        </w:rPr>
        <w:t>입력</w:t>
      </w:r>
      <w:r w:rsidRPr="000337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33760">
        <w:rPr>
          <w:rFonts w:ascii="Consolas" w:eastAsia="굴림" w:hAnsi="Consolas" w:cs="굴림" w:hint="eastAsia"/>
          <w:kern w:val="0"/>
          <w:szCs w:val="20"/>
        </w:rPr>
        <w:t>태그들</w:t>
      </w:r>
      <w:r w:rsidR="00033760">
        <w:rPr>
          <w:rFonts w:ascii="Consolas" w:eastAsia="굴림" w:hAnsi="Consolas" w:cs="굴림" w:hint="eastAsia"/>
          <w:kern w:val="0"/>
          <w:szCs w:val="20"/>
        </w:rPr>
        <w:t>에</w:t>
      </w:r>
      <w:r w:rsidR="000337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033760">
        <w:rPr>
          <w:rFonts w:ascii="Consolas" w:eastAsia="굴림" w:hAnsi="Consolas" w:cs="굴림" w:hint="eastAsia"/>
          <w:kern w:val="0"/>
          <w:szCs w:val="20"/>
        </w:rPr>
        <w:t>입력된</w:t>
      </w:r>
      <w:r w:rsidR="000337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033760">
        <w:rPr>
          <w:rFonts w:ascii="Consolas" w:eastAsia="굴림" w:hAnsi="Consolas" w:cs="굴림" w:hint="eastAsia"/>
          <w:kern w:val="0"/>
          <w:szCs w:val="20"/>
        </w:rPr>
        <w:t>값은</w:t>
      </w:r>
      <w:r w:rsidRPr="000337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033760" w:rsidRPr="00033760">
        <w:rPr>
          <w:rFonts w:ascii="Consolas" w:eastAsia="굴림" w:hAnsi="Consolas" w:cs="굴림"/>
          <w:kern w:val="0"/>
          <w:szCs w:val="20"/>
        </w:rPr>
        <w:t xml:space="preserve">todo </w:t>
      </w:r>
      <w:r w:rsidR="00033760" w:rsidRPr="00033760">
        <w:rPr>
          <w:rFonts w:ascii="Consolas" w:eastAsia="굴림" w:hAnsi="Consolas" w:cs="굴림" w:hint="eastAsia"/>
          <w:kern w:val="0"/>
          <w:szCs w:val="20"/>
        </w:rPr>
        <w:t>객체</w:t>
      </w:r>
      <w:r w:rsidR="000337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033760">
        <w:rPr>
          <w:rFonts w:ascii="Consolas" w:eastAsia="굴림" w:hAnsi="Consolas" w:cs="굴림" w:hint="eastAsia"/>
          <w:kern w:val="0"/>
          <w:szCs w:val="20"/>
        </w:rPr>
        <w:t>내부</w:t>
      </w:r>
      <w:r w:rsidR="00033760" w:rsidRPr="00033760">
        <w:rPr>
          <w:rFonts w:ascii="Consolas" w:eastAsia="굴림" w:hAnsi="Consolas" w:cs="굴림" w:hint="eastAsia"/>
          <w:kern w:val="0"/>
          <w:szCs w:val="20"/>
        </w:rPr>
        <w:t>의</w:t>
      </w:r>
      <w:r w:rsidR="00033760" w:rsidRPr="0003376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033760" w:rsidRPr="00033760">
        <w:rPr>
          <w:rFonts w:ascii="Consolas" w:eastAsia="굴림" w:hAnsi="Consolas" w:cs="굴림" w:hint="eastAsia"/>
          <w:kern w:val="0"/>
          <w:szCs w:val="20"/>
        </w:rPr>
        <w:t>속성에</w:t>
      </w:r>
      <w:r w:rsidR="00033760">
        <w:rPr>
          <w:rFonts w:ascii="Consolas" w:eastAsia="굴림" w:hAnsi="Consolas" w:cs="굴림"/>
          <w:kern w:val="0"/>
          <w:szCs w:val="20"/>
        </w:rPr>
        <w:t xml:space="preserve"> </w:t>
      </w:r>
      <w:r w:rsidR="00033760">
        <w:rPr>
          <w:rFonts w:ascii="Consolas" w:eastAsia="굴림" w:hAnsi="Consolas" w:cs="굴림" w:hint="eastAsia"/>
          <w:kern w:val="0"/>
          <w:szCs w:val="20"/>
        </w:rPr>
        <w:t>대입된다</w:t>
      </w:r>
      <w:r w:rsidR="00033760">
        <w:rPr>
          <w:rFonts w:ascii="Consolas" w:eastAsia="굴림" w:hAnsi="Consolas" w:cs="굴림" w:hint="eastAsia"/>
          <w:kern w:val="0"/>
          <w:szCs w:val="20"/>
        </w:rPr>
        <w:t>.</w:t>
      </w:r>
    </w:p>
    <w:p w14:paraId="070E6DB4" w14:textId="77777777" w:rsidR="008C7A10" w:rsidRPr="008C7A10" w:rsidRDefault="008C7A10" w:rsidP="00C3753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800000"/>
          <w:kern w:val="0"/>
          <w:szCs w:val="20"/>
        </w:rPr>
      </w:pPr>
    </w:p>
    <w:p w14:paraId="6ED1B570" w14:textId="4FE7AC9F" w:rsidR="00C37539" w:rsidRPr="003E3446" w:rsidRDefault="00C37539" w:rsidP="00C3753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E3446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E3446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E3446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E3446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E3446">
        <w:rPr>
          <w:rFonts w:ascii="Consolas" w:eastAsia="굴림" w:hAnsi="Consolas" w:cs="굴림"/>
          <w:color w:val="0000FF"/>
          <w:kern w:val="0"/>
          <w:szCs w:val="20"/>
        </w:rPr>
        <w:t>"save"</w:t>
      </w:r>
      <w:r w:rsidRPr="003E3446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저장</w:t>
      </w:r>
      <w:r w:rsidRPr="003E3446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7E2A726F" w14:textId="77777777" w:rsidR="00C37539" w:rsidRDefault="00C37539" w:rsidP="00C3753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저장 버튼을 클릭하면 </w:t>
      </w:r>
      <w:r>
        <w:t xml:space="preserve">save </w:t>
      </w:r>
      <w:r>
        <w:rPr>
          <w:rFonts w:hint="eastAsia"/>
        </w:rPr>
        <w:t>메소드가 호출된다.</w:t>
      </w:r>
    </w:p>
    <w:p w14:paraId="3D750A21" w14:textId="77777777" w:rsidR="00C37539" w:rsidRDefault="00C37539" w:rsidP="00C37539"/>
    <w:p w14:paraId="4E126CED" w14:textId="77777777" w:rsidR="00C37539" w:rsidRPr="00587AE2" w:rsidRDefault="00C37539" w:rsidP="00C3753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795E26"/>
          <w:kern w:val="0"/>
          <w:szCs w:val="20"/>
        </w:rPr>
        <w:t>save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33E9B13E" w14:textId="77777777" w:rsidR="00C37539" w:rsidRPr="00587AE2" w:rsidRDefault="00C37539" w:rsidP="00C3753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87AE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== </w:t>
      </w:r>
      <w:r w:rsidRPr="00587AE2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587AE2">
        <w:rPr>
          <w:rFonts w:ascii="Consolas" w:eastAsia="굴림" w:hAnsi="Consolas" w:cs="굴림"/>
          <w:color w:val="A31515"/>
          <w:kern w:val="0"/>
          <w:szCs w:val="20"/>
        </w:rPr>
        <w:t>등록</w:t>
      </w:r>
      <w:r w:rsidRPr="00587AE2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74155A4" w14:textId="77777777" w:rsidR="00C37539" w:rsidRPr="00587AE2" w:rsidRDefault="00C37539" w:rsidP="00C3753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2602F65" w14:textId="77777777" w:rsidR="00C37539" w:rsidRPr="00587AE2" w:rsidRDefault="00C37539" w:rsidP="00C3753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todo3Ref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F07003E" w14:textId="77777777" w:rsidR="00C37539" w:rsidRPr="00587AE2" w:rsidRDefault="00C37539" w:rsidP="00C3753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4AA14076" w14:textId="5335BEF9" w:rsidR="00C37539" w:rsidRDefault="00C37539" w:rsidP="00C3753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394B6440" w14:textId="289BA5D4" w:rsidR="00723437" w:rsidRDefault="00C37539" w:rsidP="00C37539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 w:rsidR="00442530">
        <w:t xml:space="preserve">if </w:t>
      </w:r>
      <w:r w:rsidR="00442530">
        <w:rPr>
          <w:rFonts w:hint="eastAsia"/>
        </w:rPr>
        <w:t>문</w:t>
      </w:r>
      <w:r w:rsidR="00C41EA4">
        <w:rPr>
          <w:rFonts w:hint="eastAsia"/>
        </w:rPr>
        <w:t>이</w:t>
      </w:r>
      <w:r w:rsidR="00442530">
        <w:rPr>
          <w:rFonts w:hint="eastAsia"/>
        </w:rPr>
        <w:t xml:space="preserve"> </w:t>
      </w:r>
      <w:r w:rsidR="00723437">
        <w:rPr>
          <w:rFonts w:ascii="Consolas" w:eastAsia="굴림" w:hAnsi="Consolas" w:cs="굴림"/>
          <w:color w:val="000000"/>
          <w:kern w:val="0"/>
          <w:szCs w:val="20"/>
        </w:rPr>
        <w:t xml:space="preserve">true </w:t>
      </w:r>
      <w:r w:rsidR="00723437">
        <w:rPr>
          <w:rFonts w:ascii="Consolas" w:eastAsia="굴림" w:hAnsi="Consolas" w:cs="굴림" w:hint="eastAsia"/>
          <w:color w:val="000000"/>
          <w:kern w:val="0"/>
          <w:szCs w:val="20"/>
        </w:rPr>
        <w:t>이므로</w:t>
      </w:r>
      <w:r w:rsidR="0044253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3437"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="00723437"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723437" w:rsidRPr="00587AE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="00723437"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723437" w:rsidRPr="00587AE2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="00723437" w:rsidRPr="00587AE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="00723437"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="00723437"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723437" w:rsidRPr="00587AE2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="00723437" w:rsidRPr="00587AE2">
        <w:rPr>
          <w:rFonts w:ascii="Consolas" w:eastAsia="굴림" w:hAnsi="Consolas" w:cs="굴림"/>
          <w:color w:val="000000"/>
          <w:kern w:val="0"/>
          <w:szCs w:val="20"/>
        </w:rPr>
        <w:t>);</w:t>
      </w:r>
      <w:r w:rsidR="007234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723437">
        <w:rPr>
          <w:rFonts w:ascii="Consolas" w:eastAsia="굴림" w:hAnsi="Consolas" w:cs="굴림" w:hint="eastAsia"/>
          <w:color w:val="000000"/>
          <w:kern w:val="0"/>
          <w:szCs w:val="20"/>
        </w:rPr>
        <w:t>코드가</w:t>
      </w:r>
      <w:r w:rsidR="00723437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3437">
        <w:rPr>
          <w:rFonts w:ascii="Consolas" w:eastAsia="굴림" w:hAnsi="Consolas" w:cs="굴림" w:hint="eastAsia"/>
          <w:color w:val="000000"/>
          <w:kern w:val="0"/>
          <w:szCs w:val="20"/>
        </w:rPr>
        <w:t>실행된다</w:t>
      </w:r>
      <w:r w:rsidR="00723437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C792532" w14:textId="3BD086B1" w:rsidR="00442530" w:rsidRDefault="00442530" w:rsidP="00C37539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입력된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끝에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추가된다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9CC0440" w14:textId="32CBDDD2" w:rsidR="00442530" w:rsidRDefault="00442530" w:rsidP="00C37539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564FCAE" w14:textId="01F54897" w:rsidR="00442530" w:rsidRDefault="00442530" w:rsidP="0044253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todo3Ref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9EE6B9F" w14:textId="69D091E8" w:rsidR="00442530" w:rsidRDefault="00442530" w:rsidP="0044253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f</w:t>
      </w:r>
      <w:r>
        <w:rPr>
          <w:rFonts w:ascii="Consolas" w:eastAsia="굴림" w:hAnsi="Consolas" w:cs="굴림"/>
          <w:color w:val="000000"/>
          <w:kern w:val="0"/>
          <w:szCs w:val="20"/>
        </w:rPr>
        <w:t>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17A6067" w14:textId="458DE42A" w:rsidR="00442530" w:rsidRDefault="00442530" w:rsidP="0044253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0EBD504" w14:textId="6C89A929" w:rsidR="00442530" w:rsidRPr="00587AE2" w:rsidRDefault="00442530" w:rsidP="0044253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6F76F041" w14:textId="6EA4DFBC" w:rsidR="00442530" w:rsidRDefault="00442530" w:rsidP="0044253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닫는다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6282DC7" w14:textId="5AFA938B" w:rsidR="00442530" w:rsidRDefault="00442530" w:rsidP="0044253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9FB133C" w14:textId="0EB357FA" w:rsidR="00D84808" w:rsidRDefault="00D84808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0E97C25A" w14:textId="36DB5C9B" w:rsidR="00723437" w:rsidRDefault="00442530" w:rsidP="00442530">
      <w:pPr>
        <w:pStyle w:val="Heading3"/>
        <w:rPr>
          <w:rFonts w:hint="eastAsia"/>
        </w:rPr>
      </w:pPr>
      <w:r>
        <w:rPr>
          <w:rFonts w:hint="eastAsia"/>
        </w:rPr>
        <w:lastRenderedPageBreak/>
        <w:t>할일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12141F2F" w14:textId="46D0E78B" w:rsidR="00127DE4" w:rsidRDefault="000668C5" w:rsidP="005502F4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1C1038">
        <w:rPr>
          <w:rFonts w:ascii="Consolas" w:eastAsia="굴림" w:hAnsi="Consolas" w:cs="굴림"/>
          <w:color w:val="800000"/>
          <w:kern w:val="0"/>
          <w:szCs w:val="20"/>
        </w:rPr>
        <w:t>&lt;tr</w:t>
      </w:r>
      <w:r w:rsidRPr="001C103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C1038">
        <w:rPr>
          <w:rFonts w:ascii="Consolas" w:eastAsia="굴림" w:hAnsi="Consolas" w:cs="굴림"/>
          <w:color w:val="FF0000"/>
          <w:kern w:val="0"/>
          <w:szCs w:val="20"/>
        </w:rPr>
        <w:t>v-for</w:t>
      </w:r>
      <w:r w:rsidRPr="001C1038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C1038">
        <w:rPr>
          <w:rFonts w:ascii="Consolas" w:eastAsia="굴림" w:hAnsi="Consolas" w:cs="굴림"/>
          <w:color w:val="0000FF"/>
          <w:kern w:val="0"/>
          <w:szCs w:val="20"/>
        </w:rPr>
        <w:t>"(todo, index) in todoList"</w:t>
      </w:r>
      <w:r w:rsidRPr="001C103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C1038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v-on:click</w:t>
      </w:r>
      <w:r w:rsidRPr="001C103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1C103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"edit(index)"</w:t>
      </w:r>
      <w:r w:rsidRPr="001C103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 </w:t>
      </w:r>
      <w:r w:rsidRPr="001C1038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1C103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1C103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"clickable"</w:t>
      </w:r>
      <w:r w:rsidRPr="001C1038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574F9C8E" w14:textId="39340DFF" w:rsidR="000668C5" w:rsidRPr="000668C5" w:rsidRDefault="000668C5" w:rsidP="005502F4">
      <w:r>
        <w:rPr>
          <w:rFonts w:ascii="Consolas" w:eastAsia="굴림" w:hAnsi="Consolas" w:cs="굴림"/>
          <w:kern w:val="0"/>
          <w:szCs w:val="20"/>
        </w:rPr>
        <w:t xml:space="preserve"> </w:t>
      </w:r>
      <w:r w:rsidRPr="000668C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668C5">
        <w:rPr>
          <w:rFonts w:ascii="Consolas" w:eastAsia="굴림" w:hAnsi="Consolas" w:cs="굴림" w:hint="eastAsia"/>
          <w:kern w:val="0"/>
          <w:szCs w:val="20"/>
        </w:rPr>
        <w:t>할일</w:t>
      </w:r>
      <w:r w:rsidRPr="000668C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668C5">
        <w:rPr>
          <w:rFonts w:ascii="Consolas" w:eastAsia="굴림" w:hAnsi="Consolas" w:cs="굴림" w:hint="eastAsia"/>
          <w:kern w:val="0"/>
          <w:szCs w:val="20"/>
        </w:rPr>
        <w:t>목록의</w:t>
      </w:r>
      <w:r w:rsidRPr="000668C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668C5">
        <w:rPr>
          <w:rFonts w:ascii="Consolas" w:eastAsia="굴림" w:hAnsi="Consolas" w:cs="굴림" w:hint="eastAsia"/>
          <w:kern w:val="0"/>
          <w:szCs w:val="20"/>
        </w:rPr>
        <w:t>각</w:t>
      </w:r>
      <w:r w:rsidRPr="000668C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668C5">
        <w:rPr>
          <w:rFonts w:ascii="Consolas" w:eastAsia="굴림" w:hAnsi="Consolas" w:cs="굴림" w:hint="eastAsia"/>
          <w:kern w:val="0"/>
          <w:szCs w:val="20"/>
        </w:rPr>
        <w:t>행에</w:t>
      </w:r>
      <w:r w:rsidRPr="000668C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668C5">
        <w:rPr>
          <w:rFonts w:ascii="Consolas" w:eastAsia="굴림" w:hAnsi="Consolas" w:cs="굴림"/>
          <w:kern w:val="0"/>
          <w:szCs w:val="20"/>
        </w:rPr>
        <w:t xml:space="preserve">clickable </w:t>
      </w:r>
      <w:r w:rsidRPr="000668C5">
        <w:rPr>
          <w:rFonts w:ascii="Consolas" w:eastAsia="굴림" w:hAnsi="Consolas" w:cs="굴림" w:hint="eastAsia"/>
          <w:kern w:val="0"/>
          <w:szCs w:val="20"/>
        </w:rPr>
        <w:t>서식이</w:t>
      </w:r>
      <w:r w:rsidRPr="000668C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668C5">
        <w:rPr>
          <w:rFonts w:ascii="Consolas" w:eastAsia="굴림" w:hAnsi="Consolas" w:cs="굴림" w:hint="eastAsia"/>
          <w:kern w:val="0"/>
          <w:szCs w:val="20"/>
        </w:rPr>
        <w:t>적용된다</w:t>
      </w:r>
      <w:r w:rsidRPr="000668C5">
        <w:rPr>
          <w:rFonts w:ascii="Consolas" w:eastAsia="굴림" w:hAnsi="Consolas" w:cs="굴림" w:hint="eastAsia"/>
          <w:kern w:val="0"/>
          <w:szCs w:val="20"/>
        </w:rPr>
        <w:t>.</w:t>
      </w:r>
    </w:p>
    <w:p w14:paraId="1439B1F1" w14:textId="77777777" w:rsidR="00996E79" w:rsidRDefault="00996E79" w:rsidP="000668C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</w:p>
    <w:p w14:paraId="499C0992" w14:textId="046C1D82" w:rsidR="000668C5" w:rsidRDefault="000668C5" w:rsidP="000668C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60888">
        <w:rPr>
          <w:rFonts w:ascii="Consolas" w:eastAsia="굴림" w:hAnsi="Consolas" w:cs="굴림"/>
          <w:color w:val="800000"/>
          <w:kern w:val="0"/>
          <w:szCs w:val="20"/>
        </w:rPr>
        <w:t>tr.clickable:hover</w:t>
      </w:r>
      <w:r w:rsidRPr="00460888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Pr="00460888">
        <w:rPr>
          <w:rFonts w:ascii="Consolas" w:eastAsia="굴림" w:hAnsi="Consolas" w:cs="굴림"/>
          <w:color w:val="FF0000"/>
          <w:kern w:val="0"/>
          <w:szCs w:val="20"/>
        </w:rPr>
        <w:t>background-color</w:t>
      </w:r>
      <w:r w:rsidRPr="00460888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460888">
        <w:rPr>
          <w:rFonts w:ascii="Consolas" w:eastAsia="굴림" w:hAnsi="Consolas" w:cs="굴림"/>
          <w:color w:val="0451A5"/>
          <w:kern w:val="0"/>
          <w:szCs w:val="20"/>
        </w:rPr>
        <w:t>#ffb</w:t>
      </w:r>
      <w:r w:rsidRPr="00460888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460888">
        <w:rPr>
          <w:rFonts w:ascii="Consolas" w:eastAsia="굴림" w:hAnsi="Consolas" w:cs="굴림"/>
          <w:color w:val="FF0000"/>
          <w:kern w:val="0"/>
          <w:szCs w:val="20"/>
        </w:rPr>
        <w:t>cursor</w:t>
      </w:r>
      <w:r w:rsidRPr="00460888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460888">
        <w:rPr>
          <w:rFonts w:ascii="Consolas" w:eastAsia="굴림" w:hAnsi="Consolas" w:cs="굴림"/>
          <w:color w:val="0451A5"/>
          <w:kern w:val="0"/>
          <w:szCs w:val="20"/>
        </w:rPr>
        <w:t>pointer</w:t>
      </w:r>
      <w:r w:rsidRPr="00460888">
        <w:rPr>
          <w:rFonts w:ascii="Consolas" w:eastAsia="굴림" w:hAnsi="Consolas" w:cs="굴림"/>
          <w:color w:val="000000"/>
          <w:kern w:val="0"/>
          <w:szCs w:val="20"/>
        </w:rPr>
        <w:t>; }</w:t>
      </w:r>
    </w:p>
    <w:p w14:paraId="1CC7F061" w14:textId="14228ACE" w:rsidR="000668C5" w:rsidRPr="00460888" w:rsidRDefault="000668C5" w:rsidP="000668C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996E79" w:rsidRPr="001C1038">
        <w:rPr>
          <w:rFonts w:ascii="Consolas" w:eastAsia="굴림" w:hAnsi="Consolas" w:cs="굴림"/>
          <w:color w:val="800000"/>
          <w:kern w:val="0"/>
          <w:szCs w:val="20"/>
        </w:rPr>
        <w:t>&lt;tr</w:t>
      </w:r>
      <w:r w:rsidR="00996E79"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="00996E79" w:rsidRPr="001C1038">
        <w:rPr>
          <w:rFonts w:ascii="Consolas" w:eastAsia="굴림" w:hAnsi="Consolas" w:cs="굴림"/>
          <w:color w:val="FF0000"/>
          <w:kern w:val="0"/>
          <w:szCs w:val="20"/>
        </w:rPr>
        <w:t>class</w:t>
      </w:r>
      <w:r w:rsidR="00996E79" w:rsidRPr="001C1038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996E79" w:rsidRPr="001C1038">
        <w:rPr>
          <w:rFonts w:ascii="Consolas" w:eastAsia="굴림" w:hAnsi="Consolas" w:cs="굴림"/>
          <w:color w:val="0000FF"/>
          <w:kern w:val="0"/>
          <w:szCs w:val="20"/>
        </w:rPr>
        <w:t>"clickable"</w:t>
      </w:r>
      <w:r w:rsidR="00996E79" w:rsidRPr="001C1038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="00996E79" w:rsidRPr="00996E79">
        <w:rPr>
          <w:rFonts w:ascii="Consolas" w:eastAsia="굴림" w:hAnsi="Consolas" w:cs="굴림"/>
          <w:kern w:val="0"/>
          <w:szCs w:val="20"/>
        </w:rPr>
        <w:t xml:space="preserve"> 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>태그에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>마우스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>포인터가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>올라가면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>,</w:t>
      </w:r>
      <w:r w:rsidR="00996E79" w:rsidRPr="00996E79">
        <w:rPr>
          <w:rFonts w:ascii="Consolas" w:eastAsia="굴림" w:hAnsi="Consolas" w:cs="굴림"/>
          <w:kern w:val="0"/>
          <w:szCs w:val="20"/>
        </w:rPr>
        <w:t xml:space="preserve"> 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>이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>서식이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>적용된다</w:t>
      </w:r>
      <w:r w:rsidR="00996E79" w:rsidRPr="00996E79">
        <w:rPr>
          <w:rFonts w:ascii="Consolas" w:eastAsia="굴림" w:hAnsi="Consolas" w:cs="굴림" w:hint="eastAsia"/>
          <w:kern w:val="0"/>
          <w:szCs w:val="20"/>
        </w:rPr>
        <w:t>.</w:t>
      </w:r>
    </w:p>
    <w:p w14:paraId="10E8C517" w14:textId="37E97308" w:rsidR="00127DE4" w:rsidRDefault="00996E79" w:rsidP="005502F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배경색은 밝은 노란색이되고,</w:t>
      </w:r>
      <w:r>
        <w:t xml:space="preserve"> </w:t>
      </w:r>
      <w:r>
        <w:rPr>
          <w:rFonts w:hint="eastAsia"/>
        </w:rPr>
        <w:t>마우스 포인터는 손가락 모양이된다.</w:t>
      </w:r>
    </w:p>
    <w:p w14:paraId="11EECFA1" w14:textId="11A00AA3" w:rsidR="00996E79" w:rsidRDefault="00996E79" w:rsidP="005502F4"/>
    <w:p w14:paraId="7515C10E" w14:textId="77777777" w:rsidR="00992094" w:rsidRDefault="00992094" w:rsidP="00992094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1C1038">
        <w:rPr>
          <w:rFonts w:ascii="Consolas" w:eastAsia="굴림" w:hAnsi="Consolas" w:cs="굴림"/>
          <w:color w:val="800000"/>
          <w:kern w:val="0"/>
          <w:szCs w:val="20"/>
        </w:rPr>
        <w:t>&lt;tr</w:t>
      </w:r>
      <w:r w:rsidRPr="001C103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C1038">
        <w:rPr>
          <w:rFonts w:ascii="Consolas" w:eastAsia="굴림" w:hAnsi="Consolas" w:cs="굴림"/>
          <w:color w:val="FF0000"/>
          <w:kern w:val="0"/>
          <w:szCs w:val="20"/>
        </w:rPr>
        <w:t>v-for</w:t>
      </w:r>
      <w:r w:rsidRPr="001C1038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C1038">
        <w:rPr>
          <w:rFonts w:ascii="Consolas" w:eastAsia="굴림" w:hAnsi="Consolas" w:cs="굴림"/>
          <w:color w:val="0000FF"/>
          <w:kern w:val="0"/>
          <w:szCs w:val="20"/>
        </w:rPr>
        <w:t>"(todo, index) in todoList"</w:t>
      </w:r>
      <w:r w:rsidRPr="001C103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C1038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v-on:click</w:t>
      </w:r>
      <w:r w:rsidRPr="001C103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1C103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"edit(index)"</w:t>
      </w:r>
      <w:r w:rsidRPr="001C103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 </w:t>
      </w:r>
      <w:r w:rsidRPr="001C1038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class</w:t>
      </w:r>
      <w:r w:rsidRPr="001C103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1C1038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"clickable"</w:t>
      </w:r>
      <w:r w:rsidRPr="001C1038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43C4DD11" w14:textId="0105AD30" w:rsidR="00996E79" w:rsidRDefault="00992094" w:rsidP="005502F4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t xml:space="preserve"> </w:t>
      </w:r>
      <w:r w:rsidRPr="000668C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668C5">
        <w:rPr>
          <w:rFonts w:ascii="Consolas" w:eastAsia="굴림" w:hAnsi="Consolas" w:cs="굴림" w:hint="eastAsia"/>
          <w:kern w:val="0"/>
          <w:szCs w:val="20"/>
        </w:rPr>
        <w:t>할일</w:t>
      </w:r>
      <w:r w:rsidRPr="000668C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0668C5">
        <w:rPr>
          <w:rFonts w:ascii="Consolas" w:eastAsia="굴림" w:hAnsi="Consolas" w:cs="굴림" w:hint="eastAsia"/>
          <w:kern w:val="0"/>
          <w:szCs w:val="20"/>
        </w:rPr>
        <w:t>목록</w:t>
      </w:r>
      <w:r w:rsidR="00E24858">
        <w:rPr>
          <w:rFonts w:ascii="Consolas" w:eastAsia="굴림" w:hAnsi="Consolas" w:cs="굴림" w:hint="eastAsia"/>
          <w:kern w:val="0"/>
          <w:szCs w:val="20"/>
        </w:rPr>
        <w:t>에서</w:t>
      </w:r>
      <w:r w:rsidR="00E24858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E24858">
        <w:rPr>
          <w:rFonts w:ascii="Consolas" w:eastAsia="굴림" w:hAnsi="Consolas" w:cs="굴림" w:hint="eastAsia"/>
          <w:kern w:val="0"/>
          <w:szCs w:val="20"/>
        </w:rPr>
        <w:t>한</w:t>
      </w:r>
      <w:r w:rsidR="00E24858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E24858">
        <w:rPr>
          <w:rFonts w:ascii="Consolas" w:eastAsia="굴림" w:hAnsi="Consolas" w:cs="굴림" w:hint="eastAsia"/>
          <w:kern w:val="0"/>
          <w:szCs w:val="20"/>
        </w:rPr>
        <w:t>행을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edit </w:t>
      </w:r>
      <w:r>
        <w:rPr>
          <w:rFonts w:ascii="Consolas" w:eastAsia="굴림" w:hAnsi="Consolas" w:cs="굴림" w:hint="eastAsia"/>
          <w:kern w:val="0"/>
          <w:szCs w:val="20"/>
        </w:rPr>
        <w:t>메소드가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호출된다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4A6A4412" w14:textId="2074EC4C" w:rsidR="00992094" w:rsidRDefault="00992094" w:rsidP="005502F4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이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메소드의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파라미터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값은</w:t>
      </w:r>
      <w:r>
        <w:rPr>
          <w:rFonts w:ascii="Consolas" w:eastAsia="굴림" w:hAnsi="Consolas" w:cs="굴림" w:hint="eastAsia"/>
          <w:kern w:val="0"/>
          <w:szCs w:val="20"/>
        </w:rPr>
        <w:t xml:space="preserve">, </w:t>
      </w:r>
      <w:r>
        <w:rPr>
          <w:rFonts w:ascii="Consolas" w:eastAsia="굴림" w:hAnsi="Consolas" w:cs="굴림" w:hint="eastAsia"/>
          <w:kern w:val="0"/>
          <w:szCs w:val="20"/>
        </w:rPr>
        <w:t>클릭된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420B74">
        <w:rPr>
          <w:rFonts w:ascii="Consolas" w:eastAsia="굴림" w:hAnsi="Consolas" w:cs="굴림" w:hint="eastAsia"/>
          <w:kern w:val="0"/>
          <w:szCs w:val="20"/>
        </w:rPr>
        <w:t>항목</w:t>
      </w:r>
      <w:r>
        <w:rPr>
          <w:rFonts w:ascii="Consolas" w:eastAsia="굴림" w:hAnsi="Consolas" w:cs="굴림" w:hint="eastAsia"/>
          <w:kern w:val="0"/>
          <w:szCs w:val="20"/>
        </w:rPr>
        <w:t>의</w:t>
      </w:r>
      <w:r>
        <w:rPr>
          <w:rFonts w:ascii="Consolas" w:eastAsia="굴림" w:hAnsi="Consolas" w:cs="굴림" w:hint="eastAsia"/>
          <w:kern w:val="0"/>
          <w:szCs w:val="20"/>
        </w:rPr>
        <w:t xml:space="preserve"> i</w:t>
      </w:r>
      <w:r>
        <w:rPr>
          <w:rFonts w:ascii="Consolas" w:eastAsia="굴림" w:hAnsi="Consolas" w:cs="굴림"/>
          <w:kern w:val="0"/>
          <w:szCs w:val="20"/>
        </w:rPr>
        <w:t xml:space="preserve">ndex </w:t>
      </w:r>
      <w:r>
        <w:rPr>
          <w:rFonts w:ascii="Consolas" w:eastAsia="굴림" w:hAnsi="Consolas" w:cs="굴림" w:hint="eastAsia"/>
          <w:kern w:val="0"/>
          <w:szCs w:val="20"/>
        </w:rPr>
        <w:t>이다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40BA203C" w14:textId="4B1158CE" w:rsidR="00992094" w:rsidRPr="00420B74" w:rsidRDefault="00992094" w:rsidP="005502F4">
      <w:pPr>
        <w:rPr>
          <w:rFonts w:ascii="Consolas" w:eastAsia="굴림" w:hAnsi="Consolas" w:cs="굴림"/>
          <w:kern w:val="0"/>
          <w:szCs w:val="20"/>
        </w:rPr>
      </w:pPr>
    </w:p>
    <w:p w14:paraId="7388BA90" w14:textId="77777777" w:rsidR="001E7950" w:rsidRDefault="001E7950" w:rsidP="005502F4">
      <w:pPr>
        <w:rPr>
          <w:rFonts w:ascii="Consolas" w:eastAsia="굴림" w:hAnsi="Consolas" w:cs="굴림" w:hint="eastAsia"/>
          <w:kern w:val="0"/>
          <w:szCs w:val="20"/>
        </w:rPr>
      </w:pPr>
    </w:p>
    <w:p w14:paraId="0E0522ED" w14:textId="77777777" w:rsidR="00AB6BF6" w:rsidRPr="00AB6BF6" w:rsidRDefault="00AB6BF6" w:rsidP="00AB6BF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6BF6">
        <w:rPr>
          <w:rFonts w:ascii="Consolas" w:eastAsia="굴림" w:hAnsi="Consolas" w:cs="굴림"/>
          <w:color w:val="795E26"/>
          <w:kern w:val="0"/>
          <w:szCs w:val="20"/>
        </w:rPr>
        <w:t>edit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B6BF6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76198A61" w14:textId="77777777" w:rsidR="00AB6BF6" w:rsidRPr="00AB6BF6" w:rsidRDefault="00AB6BF6" w:rsidP="00AB6BF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6BF6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B6BF6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B6BF6">
        <w:rPr>
          <w:rFonts w:ascii="Consolas" w:eastAsia="굴림" w:hAnsi="Consolas" w:cs="굴림"/>
          <w:color w:val="A31515"/>
          <w:kern w:val="0"/>
          <w:szCs w:val="20"/>
        </w:rPr>
        <w:t>수정</w:t>
      </w:r>
      <w:r w:rsidRPr="00AB6BF6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4CDE927D" w14:textId="77777777" w:rsidR="00AB6BF6" w:rsidRPr="00AB6BF6" w:rsidRDefault="00AB6BF6" w:rsidP="00AB6BF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6BF6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];</w:t>
      </w:r>
    </w:p>
    <w:p w14:paraId="41F897BF" w14:textId="77777777" w:rsidR="00AB6BF6" w:rsidRPr="00AB6BF6" w:rsidRDefault="00AB6BF6" w:rsidP="00AB6BF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6BF6">
        <w:rPr>
          <w:rFonts w:ascii="Consolas" w:eastAsia="굴림" w:hAnsi="Consolas" w:cs="굴림"/>
          <w:color w:val="000000"/>
          <w:kern w:val="0"/>
          <w:szCs w:val="20"/>
        </w:rPr>
        <w:t>},</w:t>
      </w:r>
    </w:p>
    <w:p w14:paraId="4D53E7C8" w14:textId="4FD5F17C" w:rsidR="00992094" w:rsidRDefault="00992094" w:rsidP="005502F4">
      <w:pPr>
        <w:rPr>
          <w:rFonts w:ascii="Consolas" w:eastAsia="굴림" w:hAnsi="Consolas" w:cs="굴림"/>
          <w:kern w:val="0"/>
          <w:szCs w:val="20"/>
        </w:rPr>
      </w:pPr>
    </w:p>
    <w:p w14:paraId="5D9E076C" w14:textId="7A54657D" w:rsidR="001E7950" w:rsidRDefault="001E7950" w:rsidP="005502F4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B6BF6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B6BF6">
        <w:rPr>
          <w:rFonts w:ascii="Consolas" w:eastAsia="굴림" w:hAnsi="Consolas" w:cs="굴림"/>
          <w:color w:val="A31515"/>
          <w:kern w:val="0"/>
          <w:szCs w:val="20"/>
        </w:rPr>
        <w:t>수정</w:t>
      </w:r>
      <w:r w:rsidRPr="00AB6BF6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4E30D0BD" w14:textId="77777777" w:rsidR="00954415" w:rsidRDefault="001E7950" w:rsidP="00954415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showDialog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"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수정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"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이면</w:t>
      </w:r>
      <w:r w:rsidR="00954415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95441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0BCBC885" w14:textId="152473F8" w:rsidR="00954415" w:rsidRDefault="001A7B01" w:rsidP="00954415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8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954415" w:rsidRPr="00954415">
        <w:rPr>
          <w:rFonts w:ascii="Consolas" w:eastAsia="굴림" w:hAnsi="Consolas" w:cs="굴림"/>
          <w:color w:val="800000"/>
          <w:kern w:val="0"/>
          <w:szCs w:val="20"/>
        </w:rPr>
        <w:t>&lt;div</w:t>
      </w:r>
      <w:r w:rsidR="00954415" w:rsidRPr="0095441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954415" w:rsidRPr="00954415">
        <w:rPr>
          <w:rFonts w:ascii="Consolas" w:eastAsia="굴림" w:hAnsi="Consolas" w:cs="굴림"/>
          <w:color w:val="FF0000"/>
          <w:kern w:val="0"/>
          <w:szCs w:val="20"/>
        </w:rPr>
        <w:t>id</w:t>
      </w:r>
      <w:r w:rsidR="00954415" w:rsidRPr="00954415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954415" w:rsidRPr="00954415">
        <w:rPr>
          <w:rFonts w:ascii="Consolas" w:eastAsia="굴림" w:hAnsi="Consolas" w:cs="굴림"/>
          <w:color w:val="0000FF"/>
          <w:kern w:val="0"/>
          <w:szCs w:val="20"/>
        </w:rPr>
        <w:t>"dialog"</w:t>
      </w:r>
      <w:r w:rsidR="00954415" w:rsidRPr="00954415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954415" w:rsidRPr="00954415">
        <w:rPr>
          <w:rFonts w:ascii="Consolas" w:eastAsia="굴림" w:hAnsi="Consolas" w:cs="굴림"/>
          <w:color w:val="FF0000"/>
          <w:kern w:val="0"/>
          <w:szCs w:val="20"/>
        </w:rPr>
        <w:t>v-show</w:t>
      </w:r>
      <w:r w:rsidR="00954415" w:rsidRPr="00954415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954415" w:rsidRPr="00954415">
        <w:rPr>
          <w:rFonts w:ascii="Consolas" w:eastAsia="굴림" w:hAnsi="Consolas" w:cs="굴림"/>
          <w:color w:val="0000FF"/>
          <w:kern w:val="0"/>
          <w:szCs w:val="20"/>
        </w:rPr>
        <w:t>"showDialog"</w:t>
      </w:r>
      <w:r w:rsidR="00954415" w:rsidRPr="00954415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="00954415"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="006974EA" w:rsidRPr="006974EA">
        <w:rPr>
          <w:rFonts w:ascii="Consolas" w:eastAsia="굴림" w:hAnsi="Consolas" w:cs="굴림" w:hint="eastAsia"/>
          <w:kern w:val="0"/>
          <w:szCs w:val="20"/>
        </w:rPr>
        <w:t>대화상자가</w:t>
      </w:r>
      <w:r w:rsidR="00954415"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954415" w:rsidRPr="006974EA">
        <w:rPr>
          <w:rFonts w:ascii="Consolas" w:eastAsia="굴림" w:hAnsi="Consolas" w:cs="굴림" w:hint="eastAsia"/>
          <w:kern w:val="0"/>
          <w:szCs w:val="20"/>
        </w:rPr>
        <w:t>화면에</w:t>
      </w:r>
      <w:r w:rsidR="00954415"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974EA" w:rsidRPr="006974EA">
        <w:rPr>
          <w:rFonts w:ascii="Consolas" w:eastAsia="굴림" w:hAnsi="Consolas" w:cs="굴림" w:hint="eastAsia"/>
          <w:kern w:val="0"/>
          <w:szCs w:val="20"/>
        </w:rPr>
        <w:t>보이게</w:t>
      </w:r>
      <w:r w:rsidR="006974EA"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974EA" w:rsidRPr="006974EA">
        <w:rPr>
          <w:rFonts w:ascii="Consolas" w:eastAsia="굴림" w:hAnsi="Consolas" w:cs="굴림" w:hint="eastAsia"/>
          <w:kern w:val="0"/>
          <w:szCs w:val="20"/>
        </w:rPr>
        <w:t>되고</w:t>
      </w:r>
      <w:r w:rsidR="006974EA" w:rsidRPr="006974EA">
        <w:rPr>
          <w:rFonts w:ascii="Consolas" w:eastAsia="굴림" w:hAnsi="Consolas" w:cs="굴림" w:hint="eastAsia"/>
          <w:kern w:val="0"/>
          <w:szCs w:val="20"/>
        </w:rPr>
        <w:t>,</w:t>
      </w:r>
    </w:p>
    <w:p w14:paraId="02AE9F75" w14:textId="364D9BC7" w:rsidR="006974EA" w:rsidRPr="006974EA" w:rsidRDefault="006974EA" w:rsidP="006974E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kern w:val="0"/>
          <w:szCs w:val="20"/>
        </w:rPr>
      </w:pPr>
      <w:r w:rsidRPr="006974EA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6974EA">
        <w:rPr>
          <w:rFonts w:ascii="Consolas" w:eastAsia="굴림" w:hAnsi="Consolas" w:cs="굴림"/>
          <w:color w:val="800000"/>
          <w:kern w:val="0"/>
          <w:szCs w:val="20"/>
        </w:rPr>
        <w:t>&lt;h1&gt;</w:t>
      </w:r>
      <w:r w:rsidRPr="006974EA">
        <w:rPr>
          <w:rFonts w:ascii="Consolas" w:eastAsia="굴림" w:hAnsi="Consolas" w:cs="굴림"/>
          <w:color w:val="000000"/>
          <w:kern w:val="0"/>
          <w:szCs w:val="20"/>
        </w:rPr>
        <w:t>할일</w:t>
      </w:r>
      <w:r w:rsidRPr="006974EA">
        <w:rPr>
          <w:rFonts w:ascii="Consolas" w:eastAsia="굴림" w:hAnsi="Consolas" w:cs="굴림"/>
          <w:color w:val="000000"/>
          <w:kern w:val="0"/>
          <w:szCs w:val="20"/>
        </w:rPr>
        <w:t> {{ showDialog }}</w:t>
      </w:r>
      <w:r w:rsidRPr="006974EA">
        <w:rPr>
          <w:rFonts w:ascii="Consolas" w:eastAsia="굴림" w:hAnsi="Consolas" w:cs="굴림"/>
          <w:color w:val="800000"/>
          <w:kern w:val="0"/>
          <w:szCs w:val="20"/>
        </w:rPr>
        <w:t>&lt;/h1&gt;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      </w:t>
      </w:r>
      <w:r w:rsidRPr="006974EA">
        <w:rPr>
          <w:rFonts w:ascii="Consolas" w:eastAsia="굴림" w:hAnsi="Consolas" w:cs="굴림" w:hint="eastAsia"/>
          <w:kern w:val="0"/>
          <w:szCs w:val="20"/>
        </w:rPr>
        <w:t>대화상자의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제목이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/>
          <w:kern w:val="0"/>
          <w:szCs w:val="20"/>
        </w:rPr>
        <w:t>'</w:t>
      </w:r>
      <w:r w:rsidRPr="006974EA">
        <w:rPr>
          <w:rFonts w:ascii="Consolas" w:eastAsia="굴림" w:hAnsi="Consolas" w:cs="굴림" w:hint="eastAsia"/>
          <w:kern w:val="0"/>
          <w:szCs w:val="20"/>
        </w:rPr>
        <w:t>할일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수정</w:t>
      </w:r>
      <w:r w:rsidRPr="006974EA">
        <w:rPr>
          <w:rFonts w:ascii="Consolas" w:eastAsia="굴림" w:hAnsi="Consolas" w:cs="굴림" w:hint="eastAsia"/>
          <w:kern w:val="0"/>
          <w:szCs w:val="20"/>
        </w:rPr>
        <w:t>'</w:t>
      </w:r>
      <w:r w:rsidRPr="006974EA">
        <w:rPr>
          <w:rFonts w:ascii="Consolas" w:eastAsia="굴림" w:hAnsi="Consolas" w:cs="굴림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이</w:t>
      </w:r>
      <w:r w:rsidRPr="006974E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6974EA">
        <w:rPr>
          <w:rFonts w:ascii="Consolas" w:eastAsia="굴림" w:hAnsi="Consolas" w:cs="굴림" w:hint="eastAsia"/>
          <w:kern w:val="0"/>
          <w:szCs w:val="20"/>
        </w:rPr>
        <w:t>된다</w:t>
      </w:r>
      <w:r w:rsidRPr="006974EA">
        <w:rPr>
          <w:rFonts w:ascii="Consolas" w:eastAsia="굴림" w:hAnsi="Consolas" w:cs="굴림" w:hint="eastAsia"/>
          <w:kern w:val="0"/>
          <w:szCs w:val="20"/>
        </w:rPr>
        <w:t>.</w:t>
      </w:r>
    </w:p>
    <w:p w14:paraId="5C69B89B" w14:textId="77777777" w:rsidR="006974EA" w:rsidRPr="006974EA" w:rsidRDefault="006974EA" w:rsidP="006974E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7CF9C6B" w14:textId="6122B3A9" w:rsidR="00C00545" w:rsidRDefault="00C00545" w:rsidP="00C0054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];</w:t>
      </w:r>
    </w:p>
    <w:p w14:paraId="0B535668" w14:textId="4759D4CC" w:rsidR="00642FF3" w:rsidRDefault="00642FF3" w:rsidP="00C0054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index</w:t>
      </w:r>
      <w:r>
        <w:rPr>
          <w:rFonts w:ascii="Consolas" w:eastAsia="굴림" w:hAnsi="Consolas" w:cs="굴림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클릭된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할일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항목의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i</w:t>
      </w:r>
      <w:r>
        <w:rPr>
          <w:rFonts w:ascii="Consolas" w:eastAsia="굴림" w:hAnsi="Consolas" w:cs="굴림"/>
          <w:color w:val="001080"/>
          <w:kern w:val="0"/>
          <w:szCs w:val="20"/>
        </w:rPr>
        <w:t>ndex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.</w:t>
      </w:r>
    </w:p>
    <w:p w14:paraId="0A56EACE" w14:textId="6A841BEF" w:rsidR="00642FF3" w:rsidRDefault="00642FF3" w:rsidP="00C0054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FF"/>
          <w:kern w:val="0"/>
          <w:szCs w:val="20"/>
        </w:rPr>
        <w:t xml:space="preserve">  </w:t>
      </w: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]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507CE5"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 w:rsidR="00507CE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7CE5">
        <w:rPr>
          <w:rFonts w:ascii="Consolas" w:eastAsia="굴림" w:hAnsi="Consolas" w:cs="굴림" w:hint="eastAsia"/>
          <w:color w:val="000000"/>
          <w:kern w:val="0"/>
          <w:szCs w:val="20"/>
        </w:rPr>
        <w:t>클릭된</w:t>
      </w:r>
      <w:r w:rsidR="00507CE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7CE5">
        <w:rPr>
          <w:rFonts w:ascii="Consolas" w:eastAsia="굴림" w:hAnsi="Consolas" w:cs="굴림" w:hint="eastAsia"/>
          <w:color w:val="000000"/>
          <w:kern w:val="0"/>
          <w:szCs w:val="20"/>
        </w:rPr>
        <w:t>할일</w:t>
      </w:r>
      <w:r w:rsidR="00507CE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7CE5">
        <w:rPr>
          <w:rFonts w:ascii="Consolas" w:eastAsia="굴림" w:hAnsi="Consolas" w:cs="굴림" w:hint="eastAsia"/>
          <w:color w:val="000000"/>
          <w:kern w:val="0"/>
          <w:szCs w:val="20"/>
        </w:rPr>
        <w:t>객체이다</w:t>
      </w:r>
      <w:r w:rsidR="00507CE5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6C0A58A" w14:textId="31D13B65" w:rsidR="00891A0B" w:rsidRDefault="00891A0B" w:rsidP="00C0054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108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]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todo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대입하면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,</w:t>
      </w:r>
      <w:r>
        <w:rPr>
          <w:rFonts w:ascii="Consolas" w:eastAsia="굴림" w:hAnsi="Consolas" w:cs="굴림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객체가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복사되어서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대입되는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것이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아니고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,</w:t>
      </w:r>
    </w:p>
    <w:p w14:paraId="7871C5B3" w14:textId="77777777" w:rsidR="003D431E" w:rsidRDefault="00891A0B" w:rsidP="00C0054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1080"/>
          <w:kern w:val="0"/>
          <w:szCs w:val="20"/>
        </w:rPr>
        <w:t xml:space="preserve"> </w:t>
      </w:r>
      <w:r w:rsidR="009A07B1">
        <w:rPr>
          <w:rFonts w:ascii="Consolas" w:eastAsia="굴림" w:hAnsi="Consolas" w:cs="굴림" w:hint="eastAsia"/>
          <w:color w:val="001080"/>
          <w:kern w:val="0"/>
          <w:szCs w:val="20"/>
        </w:rPr>
        <w:t>참조값만</w:t>
      </w:r>
      <w:r w:rsidR="009A07B1"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 w:rsidR="009A07B1">
        <w:rPr>
          <w:rFonts w:ascii="Consolas" w:eastAsia="굴림" w:hAnsi="Consolas" w:cs="굴림" w:hint="eastAsia"/>
          <w:color w:val="001080"/>
          <w:kern w:val="0"/>
          <w:szCs w:val="20"/>
        </w:rPr>
        <w:t>대입된다</w:t>
      </w:r>
      <w:r w:rsidR="009A07B1">
        <w:rPr>
          <w:rFonts w:ascii="Consolas" w:eastAsia="굴림" w:hAnsi="Consolas" w:cs="굴림" w:hint="eastAsia"/>
          <w:color w:val="001080"/>
          <w:kern w:val="0"/>
          <w:szCs w:val="20"/>
        </w:rPr>
        <w:t>.</w:t>
      </w:r>
      <w:r w:rsidR="009A07B1">
        <w:rPr>
          <w:rFonts w:ascii="Consolas" w:eastAsia="굴림" w:hAnsi="Consolas" w:cs="굴림"/>
          <w:color w:val="001080"/>
          <w:kern w:val="0"/>
          <w:szCs w:val="20"/>
        </w:rPr>
        <w:t xml:space="preserve"> </w:t>
      </w:r>
      <w:r w:rsidR="009A07B1">
        <w:rPr>
          <w:rFonts w:ascii="Consolas" w:eastAsia="굴림" w:hAnsi="Consolas" w:cs="굴림" w:hint="eastAsia"/>
          <w:color w:val="001080"/>
          <w:kern w:val="0"/>
          <w:szCs w:val="20"/>
        </w:rPr>
        <w:t>즉</w:t>
      </w:r>
      <w:r w:rsidR="009A07B1"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 w:rsidR="009A07B1"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="009A07B1"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9A07B1" w:rsidRPr="00AB6BF6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="009A07B1">
        <w:rPr>
          <w:rFonts w:ascii="Consolas" w:eastAsia="굴림" w:hAnsi="Consolas" w:cs="굴림"/>
          <w:color w:val="001080"/>
          <w:kern w:val="0"/>
          <w:szCs w:val="20"/>
        </w:rPr>
        <w:t xml:space="preserve"> </w:t>
      </w:r>
      <w:r w:rsidR="009A07B1">
        <w:rPr>
          <w:rFonts w:ascii="Consolas" w:eastAsia="굴림" w:hAnsi="Consolas" w:cs="굴림" w:hint="eastAsia"/>
          <w:color w:val="001080"/>
          <w:kern w:val="0"/>
          <w:szCs w:val="20"/>
        </w:rPr>
        <w:t>참조변수와</w:t>
      </w:r>
      <w:r w:rsidR="009A07B1"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 w:rsidR="009A07B1"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="009A07B1"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9A07B1" w:rsidRPr="00AB6BF6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="009A07B1" w:rsidRPr="00AB6BF6">
        <w:rPr>
          <w:rFonts w:ascii="Consolas" w:eastAsia="굴림" w:hAnsi="Consolas" w:cs="굴림"/>
          <w:color w:val="000000"/>
          <w:kern w:val="0"/>
          <w:szCs w:val="20"/>
        </w:rPr>
        <w:t>[</w:t>
      </w:r>
      <w:r w:rsidR="009A07B1" w:rsidRPr="00AB6BF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="009A07B1" w:rsidRPr="00AB6BF6">
        <w:rPr>
          <w:rFonts w:ascii="Consolas" w:eastAsia="굴림" w:hAnsi="Consolas" w:cs="굴림"/>
          <w:color w:val="000000"/>
          <w:kern w:val="0"/>
          <w:szCs w:val="20"/>
        </w:rPr>
        <w:t>]</w:t>
      </w:r>
      <w:r w:rsidR="009A07B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9A07B1">
        <w:rPr>
          <w:rFonts w:ascii="Consolas" w:eastAsia="굴림" w:hAnsi="Consolas" w:cs="굴림" w:hint="eastAsia"/>
          <w:color w:val="000000"/>
          <w:kern w:val="0"/>
          <w:szCs w:val="20"/>
        </w:rPr>
        <w:t>참조변수가</w:t>
      </w:r>
      <w:r w:rsidR="009A07B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</w:p>
    <w:p w14:paraId="42E053C7" w14:textId="4B7E3686" w:rsidR="00891A0B" w:rsidRDefault="003D431E" w:rsidP="00C0054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동일한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참조하게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할일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3FE9343" w14:textId="4E723FD2" w:rsidR="00B841E9" w:rsidRDefault="00B841E9" w:rsidP="00C0054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108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B6BF6">
        <w:rPr>
          <w:rFonts w:ascii="Consolas" w:eastAsia="굴림" w:hAnsi="Consolas" w:cs="굴림"/>
          <w:color w:val="001080"/>
          <w:kern w:val="0"/>
          <w:szCs w:val="20"/>
        </w:rPr>
        <w:t>todo</w:t>
      </w:r>
      <w:r>
        <w:rPr>
          <w:rFonts w:ascii="Consolas" w:eastAsia="굴림" w:hAnsi="Consolas" w:cs="굴림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참조변수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가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참조하는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객체는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클릭된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할일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객체이다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.</w:t>
      </w:r>
    </w:p>
    <w:p w14:paraId="12C658FC" w14:textId="7CA5255B" w:rsidR="001E7950" w:rsidRDefault="009A07B1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1080"/>
          <w:kern w:val="0"/>
          <w:szCs w:val="20"/>
        </w:rPr>
      </w:pP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 w:rsidR="00C0054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00545">
        <w:rPr>
          <w:rFonts w:ascii="Consolas" w:eastAsia="굴림" w:hAnsi="Consolas" w:cs="굴림" w:hint="eastAsia"/>
          <w:color w:val="000000"/>
          <w:kern w:val="0"/>
          <w:szCs w:val="20"/>
        </w:rPr>
        <w:t>대화상자의</w:t>
      </w:r>
      <w:r w:rsidR="00C00545">
        <w:rPr>
          <w:rFonts w:ascii="Consolas" w:eastAsia="굴림" w:hAnsi="Consolas" w:cs="굴림"/>
          <w:color w:val="000000"/>
          <w:kern w:val="0"/>
          <w:szCs w:val="20"/>
        </w:rPr>
        <w:t xml:space="preserve"> input </w:t>
      </w:r>
      <w:r w:rsidR="00C00545"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 w:rsidR="00EE1B19">
        <w:rPr>
          <w:rFonts w:ascii="Consolas" w:eastAsia="굴림" w:hAnsi="Consolas" w:cs="굴림" w:hint="eastAsia"/>
          <w:color w:val="000000"/>
          <w:kern w:val="0"/>
          <w:szCs w:val="20"/>
        </w:rPr>
        <w:t>은</w:t>
      </w:r>
      <w:r w:rsidR="00EE1B1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E1B19" w:rsidRPr="00AB6BF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="00EE1B19" w:rsidRPr="00AB6BF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EE1B19" w:rsidRPr="00AB6BF6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="00EE1B19">
        <w:rPr>
          <w:rFonts w:ascii="Consolas" w:eastAsia="굴림" w:hAnsi="Consolas" w:cs="굴림"/>
          <w:color w:val="001080"/>
          <w:kern w:val="0"/>
          <w:szCs w:val="20"/>
        </w:rPr>
        <w:t xml:space="preserve"> 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>참조변수가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>참조하는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>객체의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>속성들에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>연결되어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>있다</w:t>
      </w:r>
      <w:r w:rsidR="00EE1B19">
        <w:rPr>
          <w:rFonts w:ascii="Consolas" w:eastAsia="굴림" w:hAnsi="Consolas" w:cs="굴림" w:hint="eastAsia"/>
          <w:color w:val="001080"/>
          <w:kern w:val="0"/>
          <w:szCs w:val="20"/>
        </w:rPr>
        <w:t>.</w:t>
      </w:r>
    </w:p>
    <w:p w14:paraId="66971A7A" w14:textId="0D1459A2" w:rsidR="00FB3E4B" w:rsidRDefault="00FB3E4B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1080"/>
          <w:kern w:val="0"/>
          <w:szCs w:val="20"/>
        </w:rPr>
      </w:pPr>
    </w:p>
    <w:p w14:paraId="60BF61AF" w14:textId="27DAE9C8" w:rsidR="00FB3E4B" w:rsidRPr="00961FD4" w:rsidRDefault="00FB3E4B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 w:rsidRPr="00961FD4">
        <w:t>예를</w:t>
      </w:r>
      <w:r w:rsidRPr="00961FD4">
        <w:rPr>
          <w:rFonts w:hint="eastAsia"/>
        </w:rPr>
        <w:t xml:space="preserve"> </w:t>
      </w:r>
      <w:r w:rsidRPr="00961FD4">
        <w:t>들어</w:t>
      </w:r>
      <w:r w:rsidRPr="00961FD4">
        <w:rPr>
          <w:rFonts w:hint="eastAsia"/>
        </w:rPr>
        <w:t xml:space="preserve"> </w:t>
      </w:r>
      <w:r w:rsidR="00961FD4" w:rsidRPr="00961FD4">
        <w:rPr>
          <w:rFonts w:hint="eastAsia"/>
        </w:rPr>
        <w:t xml:space="preserve">두 </w:t>
      </w:r>
      <w:r w:rsidR="00961FD4" w:rsidRPr="00961FD4">
        <w:t>번째</w:t>
      </w:r>
      <w:r w:rsidR="00961FD4" w:rsidRPr="00961FD4">
        <w:rPr>
          <w:rFonts w:hint="eastAsia"/>
        </w:rPr>
        <w:t xml:space="preserve"> 할일 </w:t>
      </w:r>
      <w:r w:rsidRPr="00961FD4">
        <w:t>항목이</w:t>
      </w:r>
      <w:r w:rsidR="00961FD4" w:rsidRPr="00961FD4">
        <w:rPr>
          <w:rFonts w:hint="eastAsia"/>
        </w:rPr>
        <w:t xml:space="preserve"> </w:t>
      </w:r>
      <w:r w:rsidR="00961FD4" w:rsidRPr="00961FD4">
        <w:t>클릭되었다면</w:t>
      </w:r>
      <w:r w:rsidR="00961FD4">
        <w:rPr>
          <w:rFonts w:hint="eastAsia"/>
        </w:rPr>
        <w:t>, 앱의 메모리 구조는 다음과 같다.</w:t>
      </w:r>
    </w:p>
    <w:p w14:paraId="1A400126" w14:textId="30ADCF19" w:rsidR="00FB3E4B" w:rsidRDefault="00272610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1080"/>
          <w:kern w:val="0"/>
          <w:szCs w:val="20"/>
        </w:rPr>
      </w:pPr>
      <w:r w:rsidRPr="00272610">
        <w:drawing>
          <wp:inline distT="0" distB="0" distL="0" distR="0" wp14:anchorId="4029F677" wp14:editId="10914918">
            <wp:extent cx="4738370" cy="227203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1F1F" w14:textId="77777777" w:rsidR="00CD5C11" w:rsidRDefault="00CD5C11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1080"/>
          <w:kern w:val="0"/>
          <w:szCs w:val="20"/>
        </w:rPr>
      </w:pPr>
    </w:p>
    <w:p w14:paraId="62DB2EBD" w14:textId="77777777" w:rsidR="00FB3E4B" w:rsidRDefault="00FB3E4B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1080"/>
          <w:kern w:val="0"/>
          <w:szCs w:val="20"/>
        </w:rPr>
      </w:pPr>
    </w:p>
    <w:p w14:paraId="3723A252" w14:textId="51BB6CE5" w:rsidR="00EE4720" w:rsidRPr="00EE4720" w:rsidRDefault="00EE4720" w:rsidP="00EE472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E4720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v-model.trim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todo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.title"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제목을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6D1700DA" w14:textId="1E4D8142" w:rsidR="00EE4720" w:rsidRPr="00EE4720" w:rsidRDefault="00EE4720" w:rsidP="00EE472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E4720">
        <w:rPr>
          <w:rFonts w:ascii="Consolas" w:eastAsia="굴림" w:hAnsi="Consolas" w:cs="굴림"/>
          <w:color w:val="800000"/>
          <w:kern w:val="0"/>
          <w:szCs w:val="20"/>
        </w:rPr>
        <w:t>&lt;textarea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v-model.trim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todo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.body"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내용을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800000"/>
          <w:kern w:val="0"/>
          <w:szCs w:val="20"/>
        </w:rPr>
        <w:t>&gt;&lt;/textarea&gt;</w:t>
      </w:r>
    </w:p>
    <w:p w14:paraId="051A6009" w14:textId="77777777" w:rsidR="009C3F67" w:rsidRPr="009C3F67" w:rsidRDefault="009C3F67" w:rsidP="009C3F6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3F67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3F67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C3F67">
        <w:rPr>
          <w:rFonts w:ascii="Consolas" w:eastAsia="굴림" w:hAnsi="Consolas" w:cs="굴림"/>
          <w:color w:val="0000FF"/>
          <w:kern w:val="0"/>
          <w:szCs w:val="20"/>
        </w:rPr>
        <w:t>"date"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3F67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C3F6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9C3F67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todo</w:t>
      </w:r>
      <w:r w:rsidRPr="009C3F67">
        <w:rPr>
          <w:rFonts w:ascii="Consolas" w:eastAsia="굴림" w:hAnsi="Consolas" w:cs="굴림"/>
          <w:color w:val="0000FF"/>
          <w:kern w:val="0"/>
          <w:szCs w:val="20"/>
        </w:rPr>
        <w:t>.due_date"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3F67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5E8B76FD" w14:textId="1FB8A3EA" w:rsidR="00EE1B19" w:rsidRDefault="009C3F67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할일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input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채워진다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AFFA39E" w14:textId="3F6C47AD" w:rsidR="00761B14" w:rsidRDefault="0010205A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inpu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수정하면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61B14">
        <w:rPr>
          <w:rFonts w:ascii="Consolas" w:eastAsia="굴림" w:hAnsi="Consolas" w:cs="굴림"/>
          <w:color w:val="000000"/>
          <w:kern w:val="0"/>
          <w:szCs w:val="20"/>
        </w:rPr>
        <w:t xml:space="preserve">todo 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>참조변수가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>참조하는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>객체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>내부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>즉시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>대입된다</w:t>
      </w:r>
      <w:r w:rsidR="00761B14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AC3DA2F" w14:textId="25C95346" w:rsidR="0010205A" w:rsidRDefault="00761B14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856C85"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>배열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>내부의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>클릭된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>항목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81DAD">
        <w:rPr>
          <w:rFonts w:ascii="Consolas" w:eastAsia="굴림" w:hAnsi="Consolas" w:cs="굴림" w:hint="eastAsia"/>
          <w:color w:val="000000"/>
          <w:kern w:val="0"/>
          <w:szCs w:val="20"/>
        </w:rPr>
        <w:t>객체</w:t>
      </w:r>
      <w:r w:rsidR="00781DA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>내부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>즉시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대입된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>다</w:t>
      </w:r>
      <w:r w:rsidR="00784A0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A3F353E" w14:textId="15EA86B5" w:rsidR="00784A0F" w:rsidRDefault="00784A0F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13E98E8" w14:textId="210E4562" w:rsidR="00784A0F" w:rsidRDefault="00272610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예를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들어</w:t>
      </w:r>
      <w:r w:rsidR="007B4D7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제목을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B4D71">
        <w:rPr>
          <w:rFonts w:ascii="Consolas" w:eastAsia="굴림" w:hAnsi="Consolas" w:cs="굴림"/>
          <w:color w:val="000000"/>
          <w:kern w:val="0"/>
          <w:szCs w:val="20"/>
        </w:rPr>
        <w:t>"</w:t>
      </w:r>
      <w:r w:rsidR="001C508C">
        <w:rPr>
          <w:rFonts w:ascii="Consolas" w:eastAsia="굴림" w:hAnsi="Consolas" w:cs="굴림" w:hint="eastAsia"/>
          <w:color w:val="000000"/>
          <w:kern w:val="0"/>
          <w:szCs w:val="20"/>
        </w:rPr>
        <w:t>중요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과제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"</w:t>
      </w:r>
      <w:r w:rsidR="007B4D7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라고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수정하면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7B4D7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메모리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구조는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다음과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같다</w:t>
      </w:r>
      <w:r w:rsidR="007B4D71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177B78D" w14:textId="28AF8AD7" w:rsidR="007B4D71" w:rsidRDefault="001C508C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C508C">
        <w:lastRenderedPageBreak/>
        <w:drawing>
          <wp:inline distT="0" distB="0" distL="0" distR="0" wp14:anchorId="71A07115" wp14:editId="59D0573C">
            <wp:extent cx="4738370" cy="227203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054A" w14:textId="46419D28" w:rsidR="009C3F67" w:rsidRDefault="009C3F67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E36E6FD" w14:textId="647C0BB6" w:rsidR="009C3F67" w:rsidRPr="009C3F67" w:rsidRDefault="00B111DD" w:rsidP="00EE1B1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B111DD">
        <w:rPr>
          <w:rFonts w:ascii="Consolas" w:eastAsia="굴림" w:hAnsi="Consolas" w:cs="굴림"/>
          <w:color w:val="000000"/>
          <w:kern w:val="0"/>
          <w:szCs w:val="20"/>
        </w:rPr>
        <w:drawing>
          <wp:inline distT="0" distB="0" distL="0" distR="0" wp14:anchorId="05DA2C4C" wp14:editId="436414A3">
            <wp:extent cx="4329643" cy="3401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852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68E2" w14:textId="4A6BF584" w:rsidR="00642FF3" w:rsidRDefault="00642FF3" w:rsidP="005502F4">
      <w:pPr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23471911" w14:textId="77777777" w:rsidR="003E3446" w:rsidRPr="003E3446" w:rsidRDefault="003E3446" w:rsidP="003E344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E3446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E3446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E3446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E3446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E3446">
        <w:rPr>
          <w:rFonts w:ascii="Consolas" w:eastAsia="굴림" w:hAnsi="Consolas" w:cs="굴림"/>
          <w:color w:val="0000FF"/>
          <w:kern w:val="0"/>
          <w:szCs w:val="20"/>
        </w:rPr>
        <w:t>"save"</w:t>
      </w:r>
      <w:r w:rsidRPr="003E3446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3E3446">
        <w:rPr>
          <w:rFonts w:ascii="Consolas" w:eastAsia="굴림" w:hAnsi="Consolas" w:cs="굴림"/>
          <w:color w:val="000000"/>
          <w:kern w:val="0"/>
          <w:szCs w:val="20"/>
        </w:rPr>
        <w:t>저장</w:t>
      </w:r>
      <w:r w:rsidRPr="003E3446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26EEB05D" w14:textId="3F7BE3FF" w:rsidR="00996E79" w:rsidRDefault="003E3446" w:rsidP="005502F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저장 버튼을 클릭하면 </w:t>
      </w:r>
      <w:r>
        <w:t xml:space="preserve">save </w:t>
      </w:r>
      <w:r>
        <w:rPr>
          <w:rFonts w:hint="eastAsia"/>
        </w:rPr>
        <w:t>메소드가 호출된다.</w:t>
      </w:r>
    </w:p>
    <w:p w14:paraId="0EE67473" w14:textId="3A0E05D7" w:rsidR="003E3446" w:rsidRDefault="003E3446" w:rsidP="005502F4"/>
    <w:p w14:paraId="033A8ECC" w14:textId="77777777" w:rsidR="00587AE2" w:rsidRPr="00587AE2" w:rsidRDefault="00587AE2" w:rsidP="00587AE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795E26"/>
          <w:kern w:val="0"/>
          <w:szCs w:val="20"/>
        </w:rPr>
        <w:t>save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7884DCC8" w14:textId="77777777" w:rsidR="00587AE2" w:rsidRPr="00587AE2" w:rsidRDefault="00587AE2" w:rsidP="00587AE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87AE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== </w:t>
      </w:r>
      <w:r w:rsidRPr="00587AE2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587AE2">
        <w:rPr>
          <w:rFonts w:ascii="Consolas" w:eastAsia="굴림" w:hAnsi="Consolas" w:cs="굴림"/>
          <w:color w:val="A31515"/>
          <w:kern w:val="0"/>
          <w:szCs w:val="20"/>
        </w:rPr>
        <w:t>등록</w:t>
      </w:r>
      <w:r w:rsidRPr="00587AE2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C16D91A" w14:textId="77777777" w:rsidR="00587AE2" w:rsidRPr="00587AE2" w:rsidRDefault="00587AE2" w:rsidP="00587AE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DA9CA63" w14:textId="77777777" w:rsidR="00587AE2" w:rsidRPr="00587AE2" w:rsidRDefault="00587AE2" w:rsidP="00587AE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todo3Ref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5C613D3" w14:textId="77777777" w:rsidR="00587AE2" w:rsidRPr="00587AE2" w:rsidRDefault="00587AE2" w:rsidP="00587AE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2AF37A05" w14:textId="77777777" w:rsidR="00587AE2" w:rsidRPr="00587AE2" w:rsidRDefault="00587AE2" w:rsidP="00587AE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402D3C26" w14:textId="46F8580A" w:rsidR="00D75F15" w:rsidRDefault="00C41EA4" w:rsidP="00C41EA4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if </w:t>
      </w:r>
      <w:r>
        <w:rPr>
          <w:rFonts w:hint="eastAsia"/>
        </w:rPr>
        <w:t>문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false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이므로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D75F15"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="00D75F15"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D75F15" w:rsidRPr="00587AE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="00D75F15"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D75F15" w:rsidRPr="00587AE2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="00D75F15" w:rsidRPr="00587AE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="00D75F15"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="00D75F15"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D75F15" w:rsidRPr="00587AE2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="00D75F15" w:rsidRPr="00587AE2">
        <w:rPr>
          <w:rFonts w:ascii="Consolas" w:eastAsia="굴림" w:hAnsi="Consolas" w:cs="굴림"/>
          <w:color w:val="000000"/>
          <w:kern w:val="0"/>
          <w:szCs w:val="20"/>
        </w:rPr>
        <w:t>);</w:t>
      </w:r>
      <w:r w:rsidR="00D75F1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D75F15">
        <w:rPr>
          <w:rFonts w:ascii="Consolas" w:eastAsia="굴림" w:hAnsi="Consolas" w:cs="굴림" w:hint="eastAsia"/>
          <w:color w:val="000000"/>
          <w:kern w:val="0"/>
          <w:szCs w:val="20"/>
        </w:rPr>
        <w:t>코드는</w:t>
      </w:r>
      <w:r w:rsidR="00D75F1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D75F15">
        <w:rPr>
          <w:rFonts w:ascii="Consolas" w:eastAsia="굴림" w:hAnsi="Consolas" w:cs="굴림" w:hint="eastAsia"/>
          <w:color w:val="000000"/>
          <w:kern w:val="0"/>
          <w:szCs w:val="20"/>
        </w:rPr>
        <w:t>실행되지</w:t>
      </w:r>
      <w:r w:rsidR="00D75F1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D75F15">
        <w:rPr>
          <w:rFonts w:ascii="Consolas" w:eastAsia="굴림" w:hAnsi="Consolas" w:cs="굴림" w:hint="eastAsia"/>
          <w:color w:val="000000"/>
          <w:kern w:val="0"/>
          <w:szCs w:val="20"/>
        </w:rPr>
        <w:t>않는다</w:t>
      </w:r>
      <w:r w:rsidR="00D75F15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C89A714" w14:textId="09A1890A" w:rsidR="00C41EA4" w:rsidRDefault="00C41EA4" w:rsidP="00C41EA4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856C85">
        <w:rPr>
          <w:rFonts w:ascii="Consolas" w:eastAsia="굴림" w:hAnsi="Consolas" w:cs="굴림"/>
          <w:color w:val="000000"/>
          <w:kern w:val="0"/>
          <w:szCs w:val="20"/>
        </w:rPr>
        <w:t xml:space="preserve">input 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>태그에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입력된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>은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>이미</w:t>
      </w:r>
      <w:r w:rsidR="00856C8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03A0"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배열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내부의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클릭된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항목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객체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내부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채워져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있다</w:t>
      </w:r>
      <w:r w:rsidR="002703A0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7DB7BB6" w14:textId="77777777" w:rsidR="00C41EA4" w:rsidRDefault="00C41EA4" w:rsidP="00C41EA4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6A25DFF6" w14:textId="77777777" w:rsidR="00C41EA4" w:rsidRDefault="00C41EA4" w:rsidP="00C41EA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todo3Ref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A0DE152" w14:textId="77777777" w:rsidR="00C41EA4" w:rsidRDefault="00C41EA4" w:rsidP="00C41EA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f</w:t>
      </w:r>
      <w:r>
        <w:rPr>
          <w:rFonts w:ascii="Consolas" w:eastAsia="굴림" w:hAnsi="Consolas" w:cs="굴림"/>
          <w:color w:val="000000"/>
          <w:kern w:val="0"/>
          <w:szCs w:val="20"/>
        </w:rPr>
        <w:t>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189D16C" w14:textId="77777777" w:rsidR="00C41EA4" w:rsidRDefault="00C41EA4" w:rsidP="00C41EA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F33CC69" w14:textId="77777777" w:rsidR="00C41EA4" w:rsidRPr="00587AE2" w:rsidRDefault="00C41EA4" w:rsidP="00C41EA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7AE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87AE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587AE2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587AE2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135D07B" w14:textId="77777777" w:rsidR="00C41EA4" w:rsidRDefault="00C41EA4" w:rsidP="00C41EA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닫는다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88BCDBB" w14:textId="77777777" w:rsidR="00C41EA4" w:rsidRDefault="00C41EA4" w:rsidP="00C41EA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59AC757" w14:textId="3B8877E6" w:rsidR="001C508C" w:rsidRDefault="001C508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B0D0B14" w14:textId="1E6EE645" w:rsidR="0072306C" w:rsidRDefault="0072306C" w:rsidP="005502F4"/>
    <w:p w14:paraId="1F849D0A" w14:textId="5FE5815A" w:rsidR="0072306C" w:rsidRDefault="0072306C" w:rsidP="0072306C">
      <w:pPr>
        <w:pStyle w:val="Heading3"/>
      </w:pP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02F387FE" w14:textId="462B1821" w:rsidR="00181713" w:rsidRDefault="00181713" w:rsidP="0018171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>inpu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수정하면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내부의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즉시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74D2278" w14:textId="6735D868" w:rsidR="00181713" w:rsidRDefault="00181713" w:rsidP="0018171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그래서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대화상자에서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취소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클릭해도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5020C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할일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목록의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내용은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이미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수정되어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있다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7BC01D9" w14:textId="057E7C35" w:rsidR="005020CA" w:rsidRDefault="00A715A9" w:rsidP="0018171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수정된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/>
          <w:color w:val="000000"/>
          <w:kern w:val="0"/>
          <w:szCs w:val="20"/>
        </w:rPr>
        <w:t>DB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020CA">
        <w:rPr>
          <w:rFonts w:ascii="Consolas" w:eastAsia="굴림" w:hAnsi="Consolas" w:cs="굴림" w:hint="eastAsia"/>
          <w:color w:val="000000"/>
          <w:kern w:val="0"/>
          <w:szCs w:val="20"/>
        </w:rPr>
        <w:t>저장되지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않았다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06FC3C3" w14:textId="62D84712" w:rsidR="00A715A9" w:rsidRDefault="00A715A9" w:rsidP="0018171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E2B5C8D" w14:textId="69C3756A" w:rsidR="00750F46" w:rsidRDefault="00750F46" w:rsidP="0018171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최소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경우에는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할일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목록의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수정되지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않도록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수정하자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B8B4E10" w14:textId="44283CFF" w:rsidR="005020CA" w:rsidRDefault="005020CA" w:rsidP="0018171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6B8D655" w14:textId="5638BB17" w:rsidR="00734F63" w:rsidRDefault="00734F63" w:rsidP="0018171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삭제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기능을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구현하자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4FC6EE7" w14:textId="3BBAFA1B" w:rsidR="0072306C" w:rsidRPr="00181713" w:rsidRDefault="0072306C" w:rsidP="005502F4"/>
    <w:p w14:paraId="0F19AD76" w14:textId="77777777" w:rsidR="0072306C" w:rsidRPr="000668C5" w:rsidRDefault="0072306C" w:rsidP="005502F4">
      <w:pPr>
        <w:rPr>
          <w:rFonts w:hint="eastAsia"/>
        </w:rPr>
      </w:pPr>
    </w:p>
    <w:p w14:paraId="73371E78" w14:textId="0407424A" w:rsidR="00CF12EF" w:rsidRDefault="00CF12E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586C290" w14:textId="2D752553" w:rsidR="00127DE4" w:rsidRDefault="00CF12EF" w:rsidP="00CF12EF">
      <w:pPr>
        <w:pStyle w:val="Heading2"/>
      </w:pPr>
      <w:bookmarkStart w:id="12" w:name="_Toc40097478"/>
      <w:r>
        <w:rPr>
          <w:rFonts w:hint="eastAsia"/>
        </w:rPr>
        <w:lastRenderedPageBreak/>
        <w:t>t</w:t>
      </w:r>
      <w:r>
        <w:t>odo32.html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12EF" w14:paraId="5D58AA4D" w14:textId="77777777" w:rsidTr="00CF12EF">
        <w:tc>
          <w:tcPr>
            <w:tcW w:w="10456" w:type="dxa"/>
          </w:tcPr>
          <w:p w14:paraId="288607E0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8E8EAE7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5A88612E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D05039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466B410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31669E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DE8D30D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27F56C5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"todo3.css"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D4B3967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9E5E36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2352E9F3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EE5D3D6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"main"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1FC9A4D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2B8427B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11DB3F9B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2323C566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제목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2E58945A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17400050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0D58B8B5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"(todo, index) in todoList"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"edit(index)"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"clickable"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FB2C1B6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todo.title }}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27BE214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todo.due_date }}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4410A466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4D7FA895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"todoList.length == 0"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573399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colspan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"2"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등록된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자료가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없습니다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2074368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255DDF59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1D4E132E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"create"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74287E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E63971C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DA8D4E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"backdrop"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&gt;&lt;/div&gt;</w:t>
            </w:r>
          </w:p>
          <w:p w14:paraId="10FB8F10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"dialog"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DAC0BB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{{ showDialog }}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C494596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"todo.title"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제목을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1FF85D9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&lt;textarea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"todo.body"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내용을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&gt;&lt;/textarea&gt;</w:t>
            </w:r>
          </w:p>
          <w:p w14:paraId="52BEC77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BF84207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E0A0026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"date"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"todo.due_date"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0B4AA83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"save"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저장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DFE5569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"this.showDialog = false"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취소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711F4D3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8E35B4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5309FB6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56BCD73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3B5A7CB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AF2E99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23F92832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887B8D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9C9FBAB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54C8D5D7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{},</w:t>
            </w:r>
          </w:p>
          <w:p w14:paraId="37C089B9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0705845" w14:textId="77777777" w:rsidR="009A195E" w:rsidRPr="009A195E" w:rsidRDefault="009A195E" w:rsidP="00E264E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selectedIndex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-</w:t>
            </w:r>
            <w:r w:rsidRPr="009A19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</w:p>
          <w:p w14:paraId="20F735A5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46D1C80B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8F4244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create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921F47E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등록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        ;</w:t>
            </w:r>
          </w:p>
          <w:p w14:paraId="36AD611D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{};</w:t>
            </w:r>
          </w:p>
          <w:p w14:paraId="3473591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482ECDF5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edit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46A005B9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수정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4085C42" w14:textId="77777777" w:rsidR="009A195E" w:rsidRPr="009A195E" w:rsidRDefault="009A195E" w:rsidP="00E92B8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A195E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Object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assign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({},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]);</w:t>
            </w:r>
          </w:p>
          <w:p w14:paraId="4FC7FF7B" w14:textId="77777777" w:rsidR="009A195E" w:rsidRPr="009A195E" w:rsidRDefault="009A195E" w:rsidP="00E264E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selectedIndex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6A0F1AB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2763FAC0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        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save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197521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== 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등록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653635D8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BBC7D5A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else</w:t>
            </w:r>
          </w:p>
          <w:p w14:paraId="3921D663" w14:textId="77777777" w:rsidR="009A195E" w:rsidRPr="009A195E" w:rsidRDefault="009A195E" w:rsidP="00E264E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selectedIndex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=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22A74FF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1D73D18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94F8F20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4C326417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4436994D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7DA3FBBB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6FD3032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0A2E9A00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"todo3"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8D6AF7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A19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9A19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1F1559CB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9A19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A195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|| [];</w:t>
            </w:r>
          </w:p>
          <w:p w14:paraId="11228F20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75D971F3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31F5616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DA58182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16625B4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A19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6C13D31" w14:textId="77777777" w:rsidR="009A195E" w:rsidRPr="009A195E" w:rsidRDefault="009A195E" w:rsidP="009A19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432D66B" w14:textId="77777777" w:rsidR="00CF12EF" w:rsidRDefault="00CF12EF" w:rsidP="009A195E">
            <w:pPr>
              <w:rPr>
                <w:rFonts w:hint="eastAsia"/>
              </w:rPr>
            </w:pPr>
          </w:p>
        </w:tc>
      </w:tr>
    </w:tbl>
    <w:p w14:paraId="0225A39E" w14:textId="4C4186DF" w:rsidR="00CF12EF" w:rsidRDefault="00CF12EF" w:rsidP="00CF12EF"/>
    <w:p w14:paraId="08E005E3" w14:textId="487A6204" w:rsidR="00BE506B" w:rsidRDefault="00BE506B" w:rsidP="00CF12EF">
      <w:pPr>
        <w:rPr>
          <w:rFonts w:ascii="Consolas" w:hAnsi="Consolas"/>
        </w:rPr>
      </w:pPr>
      <w:r w:rsidRPr="00BE506B">
        <w:rPr>
          <w:rFonts w:ascii="Consolas" w:hAnsi="Consolas"/>
        </w:rPr>
        <w:t>앱의</w:t>
      </w:r>
      <w:r w:rsidRPr="00BE506B">
        <w:rPr>
          <w:rFonts w:ascii="Consolas" w:hAnsi="Consolas"/>
        </w:rPr>
        <w:t xml:space="preserve"> selected</w:t>
      </w:r>
      <w:r>
        <w:rPr>
          <w:rFonts w:ascii="Consolas" w:hAnsi="Consolas"/>
        </w:rPr>
        <w:t xml:space="preserve">Index </w:t>
      </w:r>
      <w:r>
        <w:rPr>
          <w:rFonts w:ascii="Consolas" w:hAnsi="Consolas" w:hint="eastAsia"/>
        </w:rPr>
        <w:t>속성은</w:t>
      </w:r>
      <w:r>
        <w:rPr>
          <w:rFonts w:ascii="Consolas" w:hAnsi="Consolas"/>
        </w:rPr>
        <w:t xml:space="preserve">, </w:t>
      </w:r>
      <w:r>
        <w:rPr>
          <w:rFonts w:ascii="Consolas" w:hAnsi="Consolas" w:hint="eastAsia"/>
        </w:rPr>
        <w:t>클릭된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항목의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index 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14:paraId="1A0F1D2E" w14:textId="50DF2C80" w:rsidR="00BE506B" w:rsidRDefault="00BE506B" w:rsidP="00CF12EF">
      <w:pPr>
        <w:rPr>
          <w:rFonts w:ascii="Consolas" w:hAnsi="Consolas"/>
        </w:rPr>
      </w:pPr>
    </w:p>
    <w:p w14:paraId="206B6D76" w14:textId="1E795B83" w:rsidR="00A55E26" w:rsidRPr="00A55E26" w:rsidRDefault="00A55E26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55E26">
        <w:rPr>
          <w:rFonts w:ascii="Consolas" w:eastAsia="굴림" w:hAnsi="Consolas" w:cs="굴림"/>
          <w:color w:val="795E26"/>
          <w:kern w:val="0"/>
          <w:szCs w:val="20"/>
        </w:rPr>
        <w:t>edit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55E26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54531E1C" w14:textId="30B85FF2" w:rsidR="00A55E26" w:rsidRPr="00A55E26" w:rsidRDefault="00A55E26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55E26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55E2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55E26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55E26">
        <w:rPr>
          <w:rFonts w:ascii="Consolas" w:eastAsia="굴림" w:hAnsi="Consolas" w:cs="굴림"/>
          <w:color w:val="A31515"/>
          <w:kern w:val="0"/>
          <w:szCs w:val="20"/>
        </w:rPr>
        <w:t>수정</w:t>
      </w:r>
      <w:r w:rsidRPr="00A55E26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3B6F4A3" w14:textId="2C4598F6" w:rsidR="00A55E26" w:rsidRPr="00A55E26" w:rsidRDefault="00A55E26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55E26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55E2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55E26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795E26"/>
          <w:kern w:val="0"/>
          <w:szCs w:val="20"/>
        </w:rPr>
        <w:t>assign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({}, </w:t>
      </w:r>
      <w:r w:rsidRPr="00A55E2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14:paraId="6CD3CA3C" w14:textId="0509EB3D" w:rsidR="00A55E26" w:rsidRPr="00A55E26" w:rsidRDefault="00A55E26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55E26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A55E2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selectedIndex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4024268" w14:textId="56825569" w:rsidR="00A55E26" w:rsidRDefault="00A55E26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55E26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1137B07" w14:textId="6EAE4CAC" w:rsidR="00A55E26" w:rsidRDefault="00A55E26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할일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edit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호출된다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파라미터는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index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FC04AB6" w14:textId="7EFEF511" w:rsidR="00A55E26" w:rsidRDefault="00A55E26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B4D4C9E" w14:textId="5F813585" w:rsidR="0090354A" w:rsidRPr="00A55E26" w:rsidRDefault="0090354A" w:rsidP="0090354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55E2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55E26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795E26"/>
          <w:kern w:val="0"/>
          <w:szCs w:val="20"/>
        </w:rPr>
        <w:t>assign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({}, </w:t>
      </w:r>
      <w:r w:rsidRPr="00A55E2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14:paraId="160C7BEC" w14:textId="39470A7C" w:rsidR="00A55E26" w:rsidRDefault="0090354A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해당하는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복제하여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생성한다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56A087E" w14:textId="612A2CE2" w:rsidR="0090354A" w:rsidRDefault="0090354A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108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복제된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참조를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Pr="00A55E2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todo</w:t>
      </w:r>
      <w:r>
        <w:rPr>
          <w:rFonts w:ascii="Consolas" w:eastAsia="굴림" w:hAnsi="Consolas" w:cs="굴림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참조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변수에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대입한다</w:t>
      </w:r>
      <w:r>
        <w:rPr>
          <w:rFonts w:ascii="Consolas" w:eastAsia="굴림" w:hAnsi="Consolas" w:cs="굴림" w:hint="eastAsia"/>
          <w:color w:val="001080"/>
          <w:kern w:val="0"/>
          <w:szCs w:val="20"/>
        </w:rPr>
        <w:t>.</w:t>
      </w:r>
    </w:p>
    <w:p w14:paraId="2A08C148" w14:textId="2CEB9F34" w:rsidR="0090354A" w:rsidRDefault="0090354A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1080"/>
          <w:kern w:val="0"/>
          <w:szCs w:val="20"/>
        </w:rPr>
      </w:pPr>
    </w:p>
    <w:p w14:paraId="4D349366" w14:textId="77777777" w:rsidR="00F877F5" w:rsidRPr="00A55E26" w:rsidRDefault="00F877F5" w:rsidP="00F877F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55E26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selectedIndex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A55E26">
        <w:rPr>
          <w:rFonts w:ascii="Consolas" w:eastAsia="굴림" w:hAnsi="Consolas" w:cs="굴림"/>
          <w:color w:val="001080"/>
          <w:kern w:val="0"/>
          <w:szCs w:val="20"/>
        </w:rPr>
        <w:t>index</w:t>
      </w:r>
      <w:r w:rsidRPr="00A55E26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664762A2" w14:textId="4F2FB595" w:rsidR="0090354A" w:rsidRDefault="00F877F5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index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selectedIndex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45607C4" w14:textId="2374E6F6" w:rsidR="00F877F5" w:rsidRDefault="00F877F5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3853D36" w14:textId="77777777" w:rsidR="00383F60" w:rsidRPr="00961FD4" w:rsidRDefault="00383F60" w:rsidP="00383F60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 w:rsidRPr="00961FD4">
        <w:t>예를</w:t>
      </w:r>
      <w:r w:rsidRPr="00961FD4">
        <w:rPr>
          <w:rFonts w:hint="eastAsia"/>
        </w:rPr>
        <w:t xml:space="preserve"> </w:t>
      </w:r>
      <w:r w:rsidRPr="00961FD4">
        <w:t>들어</w:t>
      </w:r>
      <w:r w:rsidRPr="00961FD4">
        <w:rPr>
          <w:rFonts w:hint="eastAsia"/>
        </w:rPr>
        <w:t xml:space="preserve"> 두 </w:t>
      </w:r>
      <w:r w:rsidRPr="00961FD4">
        <w:t>번째</w:t>
      </w:r>
      <w:r w:rsidRPr="00961FD4">
        <w:rPr>
          <w:rFonts w:hint="eastAsia"/>
        </w:rPr>
        <w:t xml:space="preserve"> 할일 </w:t>
      </w:r>
      <w:r w:rsidRPr="00961FD4">
        <w:t>항목이</w:t>
      </w:r>
      <w:r w:rsidRPr="00961FD4">
        <w:rPr>
          <w:rFonts w:hint="eastAsia"/>
        </w:rPr>
        <w:t xml:space="preserve"> </w:t>
      </w:r>
      <w:r w:rsidRPr="00961FD4">
        <w:t>클릭되었다면</w:t>
      </w:r>
      <w:r>
        <w:rPr>
          <w:rFonts w:hint="eastAsia"/>
        </w:rPr>
        <w:t>, 앱의 메모리 구조는 다음과 같다.</w:t>
      </w:r>
    </w:p>
    <w:p w14:paraId="48DF1032" w14:textId="7498C3BA" w:rsidR="00F877F5" w:rsidRPr="00A55E26" w:rsidRDefault="00CD793E" w:rsidP="00A55E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CD793E">
        <w:rPr>
          <w:rFonts w:hint="eastAsia"/>
        </w:rPr>
        <w:drawing>
          <wp:inline distT="0" distB="0" distL="0" distR="0" wp14:anchorId="5F05EE73" wp14:editId="4E689B64">
            <wp:extent cx="6645910" cy="2274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0C95" w14:textId="77777777" w:rsidR="00BE506B" w:rsidRPr="00BE506B" w:rsidRDefault="00BE506B" w:rsidP="00CF12EF">
      <w:pPr>
        <w:rPr>
          <w:rFonts w:ascii="Consolas" w:hAnsi="Consolas" w:hint="eastAsia"/>
        </w:rPr>
      </w:pPr>
    </w:p>
    <w:p w14:paraId="6D8AE125" w14:textId="03EC3F6E" w:rsidR="00BE506B" w:rsidRDefault="00BE506B" w:rsidP="00CF12EF"/>
    <w:p w14:paraId="44CC7503" w14:textId="77777777" w:rsidR="00B77B66" w:rsidRPr="00EE4720" w:rsidRDefault="00B77B66" w:rsidP="00B77B6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E4720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v-model.trim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todo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.title"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제목을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72B1DDA9" w14:textId="77777777" w:rsidR="00B77B66" w:rsidRPr="00EE4720" w:rsidRDefault="00B77B66" w:rsidP="00B77B6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E4720">
        <w:rPr>
          <w:rFonts w:ascii="Consolas" w:eastAsia="굴림" w:hAnsi="Consolas" w:cs="굴림"/>
          <w:color w:val="800000"/>
          <w:kern w:val="0"/>
          <w:szCs w:val="20"/>
        </w:rPr>
        <w:t>&lt;textarea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v-model.trim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todo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.body"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EE472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내용을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EE4720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E4720">
        <w:rPr>
          <w:rFonts w:ascii="Consolas" w:eastAsia="굴림" w:hAnsi="Consolas" w:cs="굴림"/>
          <w:color w:val="800000"/>
          <w:kern w:val="0"/>
          <w:szCs w:val="20"/>
        </w:rPr>
        <w:t>&gt;&lt;/textarea&gt;</w:t>
      </w:r>
    </w:p>
    <w:p w14:paraId="2C9199FA" w14:textId="77777777" w:rsidR="00B77B66" w:rsidRPr="009C3F67" w:rsidRDefault="00B77B66" w:rsidP="00B77B6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3F67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3F67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C3F67">
        <w:rPr>
          <w:rFonts w:ascii="Consolas" w:eastAsia="굴림" w:hAnsi="Consolas" w:cs="굴림"/>
          <w:color w:val="0000FF"/>
          <w:kern w:val="0"/>
          <w:szCs w:val="20"/>
        </w:rPr>
        <w:t>"date"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3F67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C3F6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9C3F67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todo</w:t>
      </w:r>
      <w:r w:rsidRPr="009C3F67">
        <w:rPr>
          <w:rFonts w:ascii="Consolas" w:eastAsia="굴림" w:hAnsi="Consolas" w:cs="굴림"/>
          <w:color w:val="0000FF"/>
          <w:kern w:val="0"/>
          <w:szCs w:val="20"/>
        </w:rPr>
        <w:t>.due_date"</w:t>
      </w:r>
      <w:r w:rsidRPr="009C3F6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3F67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68CCCFC7" w14:textId="6FAF2B4A" w:rsidR="00B77B66" w:rsidRDefault="00B77B66" w:rsidP="00B77B6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4D0B31">
        <w:rPr>
          <w:rFonts w:ascii="Consolas" w:eastAsia="굴림" w:hAnsi="Consolas" w:cs="굴림"/>
          <w:color w:val="000000"/>
          <w:kern w:val="0"/>
          <w:szCs w:val="20"/>
        </w:rPr>
        <w:t xml:space="preserve">todo 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>속성이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>참조하는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>객체의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input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채워진다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44BFBD5" w14:textId="77777777" w:rsidR="00B77B66" w:rsidRDefault="00B77B66" w:rsidP="00B77B6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lastRenderedPageBreak/>
        <w:t xml:space="preserve"> inpu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수정하면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참조변수가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참조하는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즉시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8D944B1" w14:textId="1C29684F" w:rsidR="00B77B66" w:rsidRDefault="00B77B66" w:rsidP="00B77B6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>객체는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>복제된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>객체이다</w:t>
      </w:r>
      <w:r w:rsidR="004D0B31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B934DE7" w14:textId="77777777" w:rsidR="004D0B31" w:rsidRDefault="004D0B31" w:rsidP="00B77B6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722D24EC" w14:textId="77777777" w:rsidR="00B77B66" w:rsidRDefault="00B77B66" w:rsidP="00B77B6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예를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들어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제목을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"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중요과제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"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라고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수정하면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메모리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구조는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다음과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같다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94A2386" w14:textId="6E725729" w:rsidR="00BE506B" w:rsidRDefault="00C940A8" w:rsidP="00CF12EF">
      <w:r w:rsidRPr="00C940A8">
        <w:drawing>
          <wp:inline distT="0" distB="0" distL="0" distR="0" wp14:anchorId="71FC03FD" wp14:editId="41838AD8">
            <wp:extent cx="6645910" cy="22745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5927" w14:textId="77777777" w:rsidR="00C940A8" w:rsidRPr="009273B9" w:rsidRDefault="00C940A8" w:rsidP="00CF12EF">
      <w:pPr>
        <w:rPr>
          <w:rFonts w:ascii="Consolas" w:hAnsi="Consolas"/>
        </w:rPr>
      </w:pPr>
    </w:p>
    <w:p w14:paraId="33869FCE" w14:textId="7E9271B3" w:rsidR="00C940A8" w:rsidRPr="009273B9" w:rsidRDefault="009273B9" w:rsidP="00CF12EF">
      <w:pPr>
        <w:rPr>
          <w:rFonts w:ascii="Consolas" w:hAnsi="Consolas"/>
        </w:rPr>
      </w:pPr>
      <w:r w:rsidRPr="009273B9">
        <w:rPr>
          <w:rFonts w:ascii="Consolas" w:hAnsi="Consolas"/>
        </w:rPr>
        <w:t>여기서</w:t>
      </w:r>
      <w:r w:rsidR="00C940A8" w:rsidRPr="009273B9">
        <w:rPr>
          <w:rFonts w:ascii="Consolas" w:hAnsi="Consolas"/>
        </w:rPr>
        <w:t xml:space="preserve"> </w:t>
      </w:r>
      <w:r w:rsidR="00C940A8" w:rsidRPr="009273B9">
        <w:rPr>
          <w:rFonts w:ascii="Consolas" w:hAnsi="Consolas"/>
        </w:rPr>
        <w:t>취소</w:t>
      </w:r>
      <w:r w:rsidR="00C940A8" w:rsidRPr="009273B9">
        <w:rPr>
          <w:rFonts w:ascii="Consolas" w:hAnsi="Consolas"/>
        </w:rPr>
        <w:t xml:space="preserve"> </w:t>
      </w:r>
      <w:r w:rsidR="00C940A8" w:rsidRPr="009273B9">
        <w:rPr>
          <w:rFonts w:ascii="Consolas" w:hAnsi="Consolas"/>
        </w:rPr>
        <w:t>버튼을</w:t>
      </w:r>
      <w:r w:rsidR="00C940A8" w:rsidRPr="009273B9">
        <w:rPr>
          <w:rFonts w:ascii="Consolas" w:hAnsi="Consolas"/>
        </w:rPr>
        <w:t xml:space="preserve"> </w:t>
      </w:r>
      <w:r w:rsidR="00C940A8" w:rsidRPr="009273B9">
        <w:rPr>
          <w:rFonts w:ascii="Consolas" w:hAnsi="Consolas"/>
        </w:rPr>
        <w:t>클릭하면</w:t>
      </w:r>
      <w:r w:rsidR="00C940A8" w:rsidRPr="009273B9">
        <w:rPr>
          <w:rFonts w:ascii="Consolas" w:hAnsi="Consolas"/>
        </w:rPr>
        <w:t xml:space="preserve">, todoList </w:t>
      </w:r>
      <w:r w:rsidR="00C940A8" w:rsidRPr="009273B9">
        <w:rPr>
          <w:rFonts w:ascii="Consolas" w:hAnsi="Consolas"/>
        </w:rPr>
        <w:t>배열의</w:t>
      </w:r>
      <w:r w:rsidR="00C940A8" w:rsidRPr="009273B9">
        <w:rPr>
          <w:rFonts w:ascii="Consolas" w:hAnsi="Consolas"/>
        </w:rPr>
        <w:t xml:space="preserve"> </w:t>
      </w:r>
      <w:r w:rsidR="00C940A8" w:rsidRPr="009273B9">
        <w:rPr>
          <w:rFonts w:ascii="Consolas" w:hAnsi="Consolas"/>
        </w:rPr>
        <w:t>내용에는</w:t>
      </w:r>
      <w:r w:rsidR="00C940A8" w:rsidRPr="009273B9">
        <w:rPr>
          <w:rFonts w:ascii="Consolas" w:hAnsi="Consolas"/>
        </w:rPr>
        <w:t xml:space="preserve"> </w:t>
      </w:r>
      <w:r w:rsidR="00C940A8" w:rsidRPr="009273B9">
        <w:rPr>
          <w:rFonts w:ascii="Consolas" w:hAnsi="Consolas"/>
        </w:rPr>
        <w:t>변화가</w:t>
      </w:r>
      <w:r w:rsidR="00C940A8" w:rsidRPr="009273B9">
        <w:rPr>
          <w:rFonts w:ascii="Consolas" w:hAnsi="Consolas"/>
        </w:rPr>
        <w:t xml:space="preserve"> </w:t>
      </w:r>
      <w:r w:rsidR="00C940A8" w:rsidRPr="009273B9">
        <w:rPr>
          <w:rFonts w:ascii="Consolas" w:hAnsi="Consolas"/>
        </w:rPr>
        <w:t>없다</w:t>
      </w:r>
      <w:r w:rsidR="00C940A8" w:rsidRPr="009273B9">
        <w:rPr>
          <w:rFonts w:ascii="Consolas" w:hAnsi="Consolas"/>
        </w:rPr>
        <w:t>.</w:t>
      </w:r>
    </w:p>
    <w:p w14:paraId="73CECE05" w14:textId="71EB8D42" w:rsidR="00C940A8" w:rsidRPr="009273B9" w:rsidRDefault="009273B9" w:rsidP="00CF12EF">
      <w:pPr>
        <w:rPr>
          <w:rFonts w:ascii="Consolas" w:hAnsi="Consolas"/>
        </w:rPr>
      </w:pPr>
      <w:r w:rsidRPr="009273B9">
        <w:rPr>
          <w:rFonts w:ascii="Consolas" w:hAnsi="Consolas"/>
        </w:rPr>
        <w:t>저장</w:t>
      </w:r>
      <w:r w:rsidRPr="009273B9">
        <w:rPr>
          <w:rFonts w:ascii="Consolas" w:hAnsi="Consolas"/>
        </w:rPr>
        <w:t xml:space="preserve"> </w:t>
      </w:r>
      <w:r w:rsidRPr="009273B9">
        <w:rPr>
          <w:rFonts w:ascii="Consolas" w:hAnsi="Consolas"/>
        </w:rPr>
        <w:t>버튼을</w:t>
      </w:r>
      <w:r w:rsidRPr="009273B9">
        <w:rPr>
          <w:rFonts w:ascii="Consolas" w:hAnsi="Consolas"/>
        </w:rPr>
        <w:t xml:space="preserve"> </w:t>
      </w:r>
      <w:r w:rsidRPr="009273B9">
        <w:rPr>
          <w:rFonts w:ascii="Consolas" w:hAnsi="Consolas"/>
        </w:rPr>
        <w:t>클릭하면</w:t>
      </w:r>
      <w:r w:rsidRPr="009273B9">
        <w:rPr>
          <w:rFonts w:ascii="Consolas" w:hAnsi="Consolas"/>
        </w:rPr>
        <w:t xml:space="preserve"> save </w:t>
      </w:r>
      <w:r w:rsidRPr="009273B9">
        <w:rPr>
          <w:rFonts w:ascii="Consolas" w:hAnsi="Consolas"/>
        </w:rPr>
        <w:t>메소드가</w:t>
      </w:r>
      <w:r w:rsidRPr="009273B9">
        <w:rPr>
          <w:rFonts w:ascii="Consolas" w:hAnsi="Consolas"/>
        </w:rPr>
        <w:t xml:space="preserve"> </w:t>
      </w:r>
      <w:r w:rsidRPr="009273B9">
        <w:rPr>
          <w:rFonts w:ascii="Consolas" w:hAnsi="Consolas"/>
        </w:rPr>
        <w:t>호출된다</w:t>
      </w:r>
      <w:r w:rsidRPr="009273B9">
        <w:rPr>
          <w:rFonts w:ascii="Consolas" w:hAnsi="Consolas"/>
        </w:rPr>
        <w:t>.</w:t>
      </w:r>
    </w:p>
    <w:p w14:paraId="74971981" w14:textId="63BA65DE" w:rsidR="009273B9" w:rsidRDefault="009273B9" w:rsidP="00CF12EF"/>
    <w:p w14:paraId="71952DD6" w14:textId="02904BE2" w:rsidR="009C03B2" w:rsidRP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795E26"/>
          <w:kern w:val="0"/>
          <w:szCs w:val="20"/>
        </w:rPr>
        <w:t>save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030C5478" w14:textId="74BBCA35" w:rsidR="009C03B2" w:rsidRP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C03B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 == </w:t>
      </w:r>
      <w:r w:rsidRPr="009C03B2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9C03B2">
        <w:rPr>
          <w:rFonts w:ascii="Consolas" w:eastAsia="굴림" w:hAnsi="Consolas" w:cs="굴림"/>
          <w:color w:val="A31515"/>
          <w:kern w:val="0"/>
          <w:szCs w:val="20"/>
        </w:rPr>
        <w:t>등록</w:t>
      </w:r>
      <w:r w:rsidRPr="009C03B2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B113E76" w14:textId="63493A6E" w:rsidR="009C03B2" w:rsidRP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F95F78F" w14:textId="461E9D98" w:rsidR="009C03B2" w:rsidRP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C03B2">
        <w:rPr>
          <w:rFonts w:ascii="Consolas" w:eastAsia="굴림" w:hAnsi="Consolas" w:cs="굴림"/>
          <w:color w:val="AF00DB"/>
          <w:kern w:val="0"/>
          <w:szCs w:val="20"/>
        </w:rPr>
        <w:t>else</w:t>
      </w:r>
    </w:p>
    <w:p w14:paraId="2746E662" w14:textId="1F90B539" w:rsidR="009C03B2" w:rsidRP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selectedIndex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] =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66010618" w14:textId="42A3F41B" w:rsidR="009C03B2" w:rsidRP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todo3Ref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053A9A9" w14:textId="26D887ED" w:rsidR="009C03B2" w:rsidRP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4A09FF2" w14:textId="69679C3D" w:rsid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46E1B89C" w14:textId="153234C2" w:rsid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this.showDialog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"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수정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"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이므로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if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false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</w:p>
    <w:p w14:paraId="421EB079" w14:textId="1F4C9AD9" w:rsid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selectedIndex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] =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;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코드가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실행된다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8DD2E34" w14:textId="647E56A2" w:rsidR="00C02AB1" w:rsidRDefault="00C02AB1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his.todo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참조변수가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참조하는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참조값이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selectedIndex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]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DCE62CF" w14:textId="77777777" w:rsidR="00C02AB1" w:rsidRDefault="00C02AB1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11880BAC" w14:textId="2CE31941" w:rsidR="00C02AB1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코드가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실행된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메모리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구조는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다음과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같다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7E8CA1A" w14:textId="689E2973" w:rsidR="009C03B2" w:rsidRDefault="009C03B2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6A91119" w14:textId="2D5AD432" w:rsidR="009C03B2" w:rsidRPr="009C03B2" w:rsidRDefault="00C02AB1" w:rsidP="009C03B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C02AB1">
        <w:rPr>
          <w:rFonts w:hint="eastAsia"/>
        </w:rPr>
        <w:drawing>
          <wp:inline distT="0" distB="0" distL="0" distR="0" wp14:anchorId="42901EC4" wp14:editId="7B65CB4C">
            <wp:extent cx="6645910" cy="22745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1772" w14:textId="77777777" w:rsidR="00111EC7" w:rsidRDefault="00111EC7" w:rsidP="00CF12EF">
      <w:pPr>
        <w:rPr>
          <w:rFonts w:ascii="Consolas" w:hAnsi="Consolas"/>
        </w:rPr>
      </w:pPr>
    </w:p>
    <w:p w14:paraId="00E2E72B" w14:textId="60298433" w:rsidR="009273B9" w:rsidRDefault="000B3E25" w:rsidP="00CF12EF">
      <w:pPr>
        <w:rPr>
          <w:rFonts w:ascii="Consolas" w:hAnsi="Consolas"/>
        </w:rPr>
      </w:pPr>
      <w:r>
        <w:rPr>
          <w:rFonts w:ascii="Consolas" w:hAnsi="Consolas" w:hint="eastAsia"/>
        </w:rPr>
        <w:t>즉</w:t>
      </w:r>
      <w:r>
        <w:rPr>
          <w:rFonts w:ascii="Consolas" w:hAnsi="Consolas" w:hint="eastAsia"/>
        </w:rPr>
        <w:t xml:space="preserve"> </w:t>
      </w:r>
      <w:r w:rsidR="00111EC7" w:rsidRPr="00111EC7">
        <w:rPr>
          <w:rFonts w:ascii="Consolas" w:hAnsi="Consolas"/>
        </w:rPr>
        <w:t xml:space="preserve">todoList </w:t>
      </w:r>
      <w:r w:rsidR="00111EC7" w:rsidRPr="00111EC7">
        <w:rPr>
          <w:rFonts w:ascii="Consolas" w:hAnsi="Consolas"/>
        </w:rPr>
        <w:t>배</w:t>
      </w:r>
      <w:r w:rsidR="00111EC7">
        <w:rPr>
          <w:rFonts w:ascii="Consolas" w:hAnsi="Consolas" w:hint="eastAsia"/>
        </w:rPr>
        <w:t>열의</w:t>
      </w:r>
      <w:r w:rsidR="00111EC7">
        <w:rPr>
          <w:rFonts w:ascii="Consolas" w:hAnsi="Consolas" w:hint="eastAsia"/>
        </w:rPr>
        <w:t xml:space="preserve"> </w:t>
      </w:r>
      <w:r w:rsidR="00111EC7">
        <w:rPr>
          <w:rFonts w:ascii="Consolas" w:hAnsi="Consolas" w:hint="eastAsia"/>
        </w:rPr>
        <w:t>내용이</w:t>
      </w:r>
      <w:r w:rsidR="00111EC7">
        <w:rPr>
          <w:rFonts w:ascii="Consolas" w:hAnsi="Consolas" w:hint="eastAsia"/>
        </w:rPr>
        <w:t xml:space="preserve"> </w:t>
      </w:r>
      <w:r w:rsidR="00111EC7">
        <w:rPr>
          <w:rFonts w:ascii="Consolas" w:hAnsi="Consolas" w:hint="eastAsia"/>
        </w:rPr>
        <w:t>변경되었다</w:t>
      </w:r>
      <w:r w:rsidR="00111EC7">
        <w:rPr>
          <w:rFonts w:ascii="Consolas" w:hAnsi="Consolas" w:hint="eastAsia"/>
        </w:rPr>
        <w:t>.</w:t>
      </w:r>
    </w:p>
    <w:p w14:paraId="6F8D000B" w14:textId="77777777" w:rsidR="00111EC7" w:rsidRPr="00111EC7" w:rsidRDefault="00111EC7" w:rsidP="00CF12EF">
      <w:pPr>
        <w:rPr>
          <w:rFonts w:ascii="Consolas" w:hAnsi="Consolas"/>
        </w:rPr>
      </w:pPr>
    </w:p>
    <w:p w14:paraId="5B3C65F8" w14:textId="1EBBE99F" w:rsidR="00111EC7" w:rsidRDefault="00111EC7" w:rsidP="00111EC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todo3Ref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9FE3621" w14:textId="7E3CB002" w:rsidR="000B3E25" w:rsidRDefault="000B3E25" w:rsidP="00111EC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firebase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저장하고</w:t>
      </w:r>
    </w:p>
    <w:p w14:paraId="03DFEB57" w14:textId="77777777" w:rsidR="000B3E25" w:rsidRPr="009C03B2" w:rsidRDefault="000B3E25" w:rsidP="00111EC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3720B36F" w14:textId="248BB56D" w:rsidR="00111EC7" w:rsidRPr="009C03B2" w:rsidRDefault="00111EC7" w:rsidP="00111EC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C8D48D7" w14:textId="44E33C27" w:rsidR="009C03B2" w:rsidRDefault="000B3E25" w:rsidP="00CF12E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대화상자를 닫는다.</w:t>
      </w:r>
    </w:p>
    <w:p w14:paraId="5C877D8E" w14:textId="54E8A52C" w:rsidR="000B3E25" w:rsidRDefault="000B3E25" w:rsidP="00CF12EF"/>
    <w:p w14:paraId="7C157B19" w14:textId="1740F4A0" w:rsidR="000B3E25" w:rsidRDefault="00004D17" w:rsidP="00004D17">
      <w:pPr>
        <w:pStyle w:val="Heading2"/>
      </w:pPr>
      <w:bookmarkStart w:id="13" w:name="_Toc40097479"/>
      <w:r>
        <w:rPr>
          <w:rFonts w:hint="eastAsia"/>
        </w:rPr>
        <w:lastRenderedPageBreak/>
        <w:t>t</w:t>
      </w:r>
      <w:r>
        <w:t>odo33.html</w:t>
      </w:r>
      <w:bookmarkEnd w:id="13"/>
    </w:p>
    <w:p w14:paraId="31F55CB1" w14:textId="7E206E15" w:rsidR="00004D17" w:rsidRPr="00004D17" w:rsidRDefault="00004D17" w:rsidP="00004D17">
      <w:pPr>
        <w:rPr>
          <w:rFonts w:hint="eastAsia"/>
        </w:rPr>
      </w:pPr>
      <w:r>
        <w:rPr>
          <w:rFonts w:hint="eastAsia"/>
        </w:rPr>
        <w:t>삭제 기능 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4D17" w14:paraId="1CA35BC7" w14:textId="77777777" w:rsidTr="00004D17">
        <w:tc>
          <w:tcPr>
            <w:tcW w:w="10456" w:type="dxa"/>
          </w:tcPr>
          <w:p w14:paraId="1A261C5F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31B2966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410137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7C659F2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F7583D7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2A4F8A6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87C525A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470197D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"todo3.css"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B8EC599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6F3F5BB7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6CAE7337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B86E902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"main"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1A5DE74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353AAD5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4BCD8B0A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275BE5E3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제목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0B8EF47C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0645E34F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422E1242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"(todo, index) in todoList"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"edit(index)"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"clickable"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C7F4F88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todo.title }}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3B1B0147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todo.due_date }}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160CD7CA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05BF0F71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"todoList.length == 0"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DC0183A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colspan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"2"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등록된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자료가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없습니다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1D6E291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262A02F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34BF668A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"create"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2DCD7C33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F226F9E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720D7FE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"backdrop"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&gt;&lt;/div&gt;</w:t>
            </w:r>
          </w:p>
          <w:p w14:paraId="320AEBB7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"dialog"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801870C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{{ showDialog }}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DA6C0B6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"todo.title"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제목을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13BC86E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&lt;textarea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"todo.body"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내용을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&gt;&lt;/textarea&gt;</w:t>
            </w:r>
          </w:p>
          <w:p w14:paraId="0D84F44A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409C6392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4AA4A3B7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"date"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"todo.due_date"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9298EDB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"save"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저장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3A5A2633" w14:textId="77777777" w:rsidR="00656DD3" w:rsidRPr="00656DD3" w:rsidRDefault="00656DD3" w:rsidP="00656D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"remove"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삭제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2F7846AC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"this.showDialog = false"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취소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343C0DA6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EE478FC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E025A07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B448965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F57D323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74BD1B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52B81D09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C3EC2C6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EC32456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6F55BB33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{},</w:t>
            </w:r>
          </w:p>
          <w:p w14:paraId="46FB8A1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AEC6F7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selectedIndex: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-</w:t>
            </w:r>
            <w:r w:rsidRPr="00656DD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</w:p>
          <w:p w14:paraId="1B7BFD8C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7EBA9FE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894412B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create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A9504EF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등록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        ;</w:t>
            </w:r>
          </w:p>
          <w:p w14:paraId="51EB1765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{};</w:t>
            </w:r>
          </w:p>
          <w:p w14:paraId="42ED5DF9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273B02F5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edit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1DED4141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수정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1ED22B2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56DD3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Object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assign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({},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]);</w:t>
            </w:r>
          </w:p>
          <w:p w14:paraId="7158D676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selectedIndex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82857DD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3EBFA1CF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save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58AF6B06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== 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등록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5CA9A37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2EFECDB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else</w:t>
            </w:r>
          </w:p>
          <w:p w14:paraId="795E8058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selectedIndex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=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96EBAA9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7FBC7A0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12623FC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6F3F52BC" w14:textId="77777777" w:rsidR="00656DD3" w:rsidRPr="00656DD3" w:rsidRDefault="00656DD3" w:rsidP="00656D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remove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6B55EE7B" w14:textId="77777777" w:rsidR="00656DD3" w:rsidRPr="00656DD3" w:rsidRDefault="00656DD3" w:rsidP="00656D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confirm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삭제하시겠습니까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?"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==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656DD3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AAACC02" w14:textId="77777777" w:rsidR="00656DD3" w:rsidRPr="00656DD3" w:rsidRDefault="00656DD3" w:rsidP="00656D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splice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selectedIndex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656DD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5615525" w14:textId="77777777" w:rsidR="00656DD3" w:rsidRPr="00656DD3" w:rsidRDefault="00656DD3" w:rsidP="00656D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20C6646" w14:textId="77777777" w:rsidR="00656DD3" w:rsidRPr="00656DD3" w:rsidRDefault="00656DD3" w:rsidP="00656D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0BC729C" w14:textId="77777777" w:rsidR="00656DD3" w:rsidRPr="00656DD3" w:rsidRDefault="00656DD3" w:rsidP="00656DD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288582B8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24F4A197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57E7E20A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5D77EB5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6724E73A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"todo3"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DC7977B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656DD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656DD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3D0B0361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656DD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656DD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|| [];</w:t>
            </w:r>
          </w:p>
          <w:p w14:paraId="6A8D74D4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4FC7EBFD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43B5363B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19EE4FCD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6782132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56DD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299E5E12" w14:textId="77777777" w:rsidR="00656DD3" w:rsidRPr="00656DD3" w:rsidRDefault="00656DD3" w:rsidP="00656DD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FA6CA14" w14:textId="77777777" w:rsidR="00004D17" w:rsidRDefault="00004D17" w:rsidP="00656DD3">
            <w:pPr>
              <w:rPr>
                <w:rFonts w:hint="eastAsia"/>
              </w:rPr>
            </w:pPr>
          </w:p>
        </w:tc>
      </w:tr>
    </w:tbl>
    <w:p w14:paraId="65E67189" w14:textId="105E92AD" w:rsidR="00004D17" w:rsidRDefault="00F81526" w:rsidP="00004D17">
      <w:r>
        <w:rPr>
          <w:rFonts w:hint="eastAsia"/>
        </w:rPr>
        <w:lastRenderedPageBreak/>
        <w:t>노란색으로 칠한 코드만 변경되었다.</w:t>
      </w:r>
    </w:p>
    <w:p w14:paraId="172D9F3D" w14:textId="4C4296F7" w:rsidR="00F81526" w:rsidRDefault="00F81526" w:rsidP="00004D17"/>
    <w:p w14:paraId="725C739C" w14:textId="77777777" w:rsidR="00F81526" w:rsidRPr="00F81526" w:rsidRDefault="00F81526" w:rsidP="00F8152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81526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F8152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81526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F8152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F81526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F8152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81526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F8152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F81526">
        <w:rPr>
          <w:rFonts w:ascii="Consolas" w:eastAsia="굴림" w:hAnsi="Consolas" w:cs="굴림"/>
          <w:color w:val="0000FF"/>
          <w:kern w:val="0"/>
          <w:szCs w:val="20"/>
        </w:rPr>
        <w:t>"remove"</w:t>
      </w:r>
      <w:r w:rsidRPr="00F81526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F81526">
        <w:rPr>
          <w:rFonts w:ascii="Consolas" w:eastAsia="굴림" w:hAnsi="Consolas" w:cs="굴림"/>
          <w:color w:val="000000"/>
          <w:kern w:val="0"/>
          <w:szCs w:val="20"/>
        </w:rPr>
        <w:t>삭제</w:t>
      </w:r>
      <w:r w:rsidRPr="00F81526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31A6573A" w14:textId="79A760FF" w:rsidR="00F81526" w:rsidRDefault="00F81526" w:rsidP="00004D1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삭제 버튼을 클릭하면 </w:t>
      </w:r>
      <w:r>
        <w:t xml:space="preserve">remove </w:t>
      </w:r>
      <w:r>
        <w:rPr>
          <w:rFonts w:hint="eastAsia"/>
        </w:rPr>
        <w:t>메소드가 호출된다.</w:t>
      </w:r>
    </w:p>
    <w:p w14:paraId="254100E3" w14:textId="49CBCDD2" w:rsidR="00F81526" w:rsidRDefault="00F81526" w:rsidP="00004D17"/>
    <w:p w14:paraId="71149E44" w14:textId="42872040" w:rsidR="00200CC1" w:rsidRPr="00200CC1" w:rsidRDefault="00200CC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00CC1">
        <w:rPr>
          <w:rFonts w:ascii="Consolas" w:eastAsia="굴림" w:hAnsi="Consolas" w:cs="굴림"/>
          <w:color w:val="795E26"/>
          <w:kern w:val="0"/>
          <w:szCs w:val="20"/>
        </w:rPr>
        <w:t>remove</w:t>
      </w:r>
      <w:r w:rsidRPr="00200CC1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3F088CF1" w14:textId="54ED1A4E" w:rsidR="00200CC1" w:rsidRPr="00200CC1" w:rsidRDefault="00200CC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00CC1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200CC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200CC1">
        <w:rPr>
          <w:rFonts w:ascii="Consolas" w:eastAsia="굴림" w:hAnsi="Consolas" w:cs="굴림"/>
          <w:color w:val="795E26"/>
          <w:kern w:val="0"/>
          <w:szCs w:val="20"/>
        </w:rPr>
        <w:t>confirm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00CC1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200CC1">
        <w:rPr>
          <w:rFonts w:ascii="Consolas" w:eastAsia="굴림" w:hAnsi="Consolas" w:cs="굴림"/>
          <w:color w:val="A31515"/>
          <w:kern w:val="0"/>
          <w:szCs w:val="20"/>
        </w:rPr>
        <w:t>삭제하시겠습니까</w:t>
      </w:r>
      <w:r w:rsidRPr="00200CC1">
        <w:rPr>
          <w:rFonts w:ascii="Consolas" w:eastAsia="굴림" w:hAnsi="Consolas" w:cs="굴림"/>
          <w:color w:val="A31515"/>
          <w:kern w:val="0"/>
          <w:szCs w:val="20"/>
        </w:rPr>
        <w:t>?"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) == 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) </w:t>
      </w:r>
      <w:r w:rsidRPr="00200CC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4613C54E" w14:textId="2EF65FA0" w:rsidR="00200CC1" w:rsidRPr="00200CC1" w:rsidRDefault="00200CC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795E26"/>
          <w:kern w:val="0"/>
          <w:szCs w:val="20"/>
        </w:rPr>
        <w:t>splice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001080"/>
          <w:kern w:val="0"/>
          <w:szCs w:val="20"/>
        </w:rPr>
        <w:t>selectedIndex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, </w:t>
      </w:r>
      <w:r w:rsidRPr="00200CC1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F850D4F" w14:textId="131C178B" w:rsidR="00200CC1" w:rsidRPr="00200CC1" w:rsidRDefault="00200CC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00CC1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001080"/>
          <w:kern w:val="0"/>
          <w:szCs w:val="20"/>
        </w:rPr>
        <w:t>todo3Ref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E5C96F2" w14:textId="59E5DFEF" w:rsidR="00200CC1" w:rsidRPr="00200CC1" w:rsidRDefault="00200CC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00CC1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1179682" w14:textId="64767EAA" w:rsidR="00200CC1" w:rsidRDefault="00200CC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00CC1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7F5B565" w14:textId="77777777" w:rsidR="00200CC1" w:rsidRDefault="00200CC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27866B9" w14:textId="77777777" w:rsidR="00C656BE" w:rsidRDefault="00200CC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00CC1">
        <w:rPr>
          <w:rFonts w:ascii="Consolas" w:eastAsia="굴림" w:hAnsi="Consolas" w:cs="굴림"/>
          <w:color w:val="795E26"/>
          <w:kern w:val="0"/>
          <w:szCs w:val="20"/>
        </w:rPr>
        <w:t>confirm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00CC1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200CC1">
        <w:rPr>
          <w:rFonts w:ascii="Consolas" w:eastAsia="굴림" w:hAnsi="Consolas" w:cs="굴림"/>
          <w:color w:val="A31515"/>
          <w:kern w:val="0"/>
          <w:szCs w:val="20"/>
        </w:rPr>
        <w:t>삭제하시겠습니까</w:t>
      </w:r>
      <w:r w:rsidRPr="00200CC1">
        <w:rPr>
          <w:rFonts w:ascii="Consolas" w:eastAsia="굴림" w:hAnsi="Consolas" w:cs="굴림"/>
          <w:color w:val="A31515"/>
          <w:kern w:val="0"/>
          <w:szCs w:val="20"/>
        </w:rPr>
        <w:t>?"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47ED5BB" w14:textId="54509531" w:rsidR="00200CC1" w:rsidRDefault="00200CC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삭제하시겠습니까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?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묻는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나타난다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 w:rsidR="00A7731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A77310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A7731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77310">
        <w:rPr>
          <w:rFonts w:ascii="Consolas" w:eastAsia="굴림" w:hAnsi="Consolas" w:cs="굴림" w:hint="eastAsia"/>
          <w:color w:val="000000"/>
          <w:kern w:val="0"/>
          <w:szCs w:val="20"/>
        </w:rPr>
        <w:t>대화상자에서</w:t>
      </w:r>
      <w:r w:rsidR="00A7731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656BE">
        <w:rPr>
          <w:rFonts w:ascii="Consolas" w:eastAsia="굴림" w:hAnsi="Consolas" w:cs="굴림"/>
          <w:color w:val="000000"/>
          <w:kern w:val="0"/>
          <w:szCs w:val="20"/>
        </w:rPr>
        <w:t>cancel</w:t>
      </w:r>
      <w:r w:rsidR="00A7731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77310"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 w:rsidR="00A77310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77310"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 w:rsidR="00A77310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</w:p>
    <w:p w14:paraId="5B5E5F18" w14:textId="59B432C9" w:rsidR="00A77310" w:rsidRDefault="00A77310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confirm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함수는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리턴하고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C656BE">
        <w:rPr>
          <w:rFonts w:ascii="Consolas" w:eastAsia="굴림" w:hAnsi="Consolas" w:cs="굴림"/>
          <w:color w:val="000000"/>
          <w:kern w:val="0"/>
          <w:szCs w:val="20"/>
        </w:rPr>
        <w:t>ok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656BE"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 w:rsidR="00C656B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656BE">
        <w:rPr>
          <w:rFonts w:ascii="Consolas" w:eastAsia="굴림" w:hAnsi="Consolas" w:cs="굴림"/>
          <w:color w:val="000000"/>
          <w:kern w:val="0"/>
          <w:szCs w:val="20"/>
        </w:rPr>
        <w:t>true</w:t>
      </w:r>
      <w:r w:rsidR="00C656BE">
        <w:rPr>
          <w:rFonts w:ascii="Consolas" w:eastAsia="굴림" w:hAnsi="Consolas" w:cs="굴림" w:hint="eastAsia"/>
          <w:color w:val="000000"/>
          <w:kern w:val="0"/>
          <w:szCs w:val="20"/>
        </w:rPr>
        <w:t>를</w:t>
      </w:r>
      <w:r w:rsidR="00C656B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656BE">
        <w:rPr>
          <w:rFonts w:ascii="Consolas" w:eastAsia="굴림" w:hAnsi="Consolas" w:cs="굴림" w:hint="eastAsia"/>
          <w:color w:val="000000"/>
          <w:kern w:val="0"/>
          <w:szCs w:val="20"/>
        </w:rPr>
        <w:t>리턴한다</w:t>
      </w:r>
      <w:r w:rsidR="00C656BE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10D2B07" w14:textId="21388C81" w:rsidR="00C656BE" w:rsidRDefault="00C656BE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CF34D78" w14:textId="3CEFB628" w:rsidR="00277C68" w:rsidRPr="00200CC1" w:rsidRDefault="00277C68" w:rsidP="00277C6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00CC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200CC1">
        <w:rPr>
          <w:rFonts w:ascii="Consolas" w:eastAsia="굴림" w:hAnsi="Consolas" w:cs="굴림"/>
          <w:color w:val="795E26"/>
          <w:kern w:val="0"/>
          <w:szCs w:val="20"/>
        </w:rPr>
        <w:t>confirm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00CC1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200CC1">
        <w:rPr>
          <w:rFonts w:ascii="Consolas" w:eastAsia="굴림" w:hAnsi="Consolas" w:cs="굴림"/>
          <w:color w:val="A31515"/>
          <w:kern w:val="0"/>
          <w:szCs w:val="20"/>
        </w:rPr>
        <w:t>삭제하시겠습니까</w:t>
      </w:r>
      <w:r w:rsidRPr="00200CC1">
        <w:rPr>
          <w:rFonts w:ascii="Consolas" w:eastAsia="굴림" w:hAnsi="Consolas" w:cs="굴림"/>
          <w:color w:val="A31515"/>
          <w:kern w:val="0"/>
          <w:szCs w:val="20"/>
        </w:rPr>
        <w:t>?"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) == 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) </w:t>
      </w:r>
      <w:r w:rsidRPr="00200CC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172E624" w14:textId="24B49CCF" w:rsidR="00C656BE" w:rsidRDefault="00277C68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삭제하시겠습니까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?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묻는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대화상자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cancel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remove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리턴하고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</w:p>
    <w:p w14:paraId="3FF08365" w14:textId="44136817" w:rsidR="00277C68" w:rsidRDefault="00277C68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ok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문장으로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실행을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계속한다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78D0D4D" w14:textId="77777777" w:rsidR="00277C68" w:rsidRDefault="00277C68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4D0853FA" w14:textId="0162887A" w:rsidR="00277C68" w:rsidRPr="00200CC1" w:rsidRDefault="00277C68" w:rsidP="00277C6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00CC1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795E26"/>
          <w:kern w:val="0"/>
          <w:szCs w:val="20"/>
        </w:rPr>
        <w:t>splice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00CC1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00CC1">
        <w:rPr>
          <w:rFonts w:ascii="Consolas" w:eastAsia="굴림" w:hAnsi="Consolas" w:cs="굴림"/>
          <w:color w:val="001080"/>
          <w:kern w:val="0"/>
          <w:szCs w:val="20"/>
        </w:rPr>
        <w:t>selectedIndex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, </w:t>
      </w:r>
      <w:r w:rsidRPr="00200CC1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200CC1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2CAAB61" w14:textId="41595C3B" w:rsidR="00277C68" w:rsidRDefault="00277C68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E274A9"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 w:rsidR="00E274A9">
        <w:rPr>
          <w:rFonts w:ascii="Consolas" w:eastAsia="굴림" w:hAnsi="Consolas" w:cs="굴림" w:hint="eastAsia"/>
          <w:color w:val="000000"/>
          <w:kern w:val="0"/>
          <w:szCs w:val="20"/>
        </w:rPr>
        <w:t>배열에서</w:t>
      </w:r>
      <w:r w:rsidR="00E274A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274A9">
        <w:rPr>
          <w:rFonts w:ascii="Consolas" w:eastAsia="굴림" w:hAnsi="Consolas" w:cs="굴림"/>
          <w:color w:val="000000"/>
          <w:kern w:val="0"/>
          <w:szCs w:val="20"/>
        </w:rPr>
        <w:t xml:space="preserve">selectedIndex </w:t>
      </w:r>
      <w:r w:rsidR="00E274A9">
        <w:rPr>
          <w:rFonts w:ascii="Consolas" w:eastAsia="굴림" w:hAnsi="Consolas" w:cs="굴림" w:hint="eastAsia"/>
          <w:color w:val="000000"/>
          <w:kern w:val="0"/>
          <w:szCs w:val="20"/>
        </w:rPr>
        <w:t>위치의</w:t>
      </w:r>
      <w:r w:rsidR="00E274A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274A9">
        <w:rPr>
          <w:rFonts w:ascii="Consolas" w:eastAsia="굴림" w:hAnsi="Consolas" w:cs="굴림" w:hint="eastAsia"/>
          <w:color w:val="000000"/>
          <w:kern w:val="0"/>
          <w:szCs w:val="20"/>
        </w:rPr>
        <w:t>항목을</w:t>
      </w:r>
      <w:r w:rsidR="00E274A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274A9">
        <w:rPr>
          <w:rFonts w:ascii="Consolas" w:eastAsia="굴림" w:hAnsi="Consolas" w:cs="굴림" w:hint="eastAsia"/>
          <w:color w:val="000000"/>
          <w:kern w:val="0"/>
          <w:szCs w:val="20"/>
        </w:rPr>
        <w:t>제거한다</w:t>
      </w:r>
      <w:r w:rsidR="00E274A9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C341ED9" w14:textId="71626EC5" w:rsidR="00E274A9" w:rsidRDefault="00E274A9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크기는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1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줄어든다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8406A88" w14:textId="0A43E410" w:rsidR="00E274A9" w:rsidRDefault="00E274A9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7B5AB26" w14:textId="77777777" w:rsidR="00E274A9" w:rsidRDefault="00E274A9" w:rsidP="00E274A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todo3Ref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F739B0F" w14:textId="77777777" w:rsidR="00E274A9" w:rsidRDefault="00E274A9" w:rsidP="00E274A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firebase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저장하고</w:t>
      </w:r>
    </w:p>
    <w:p w14:paraId="21106884" w14:textId="77777777" w:rsidR="00E274A9" w:rsidRPr="009C03B2" w:rsidRDefault="00E274A9" w:rsidP="00E274A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0D86502C" w14:textId="77777777" w:rsidR="00E274A9" w:rsidRPr="009C03B2" w:rsidRDefault="00E274A9" w:rsidP="00E274A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03B2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C03B2">
        <w:rPr>
          <w:rFonts w:ascii="Consolas" w:eastAsia="굴림" w:hAnsi="Consolas" w:cs="굴림"/>
          <w:color w:val="001080"/>
          <w:kern w:val="0"/>
          <w:szCs w:val="20"/>
        </w:rPr>
        <w:t>showDialog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9C03B2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9C03B2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4BE4EA5" w14:textId="77777777" w:rsidR="00E274A9" w:rsidRDefault="00E274A9" w:rsidP="00E274A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대화상자를 닫는다.</w:t>
      </w:r>
    </w:p>
    <w:p w14:paraId="6990E891" w14:textId="77777777" w:rsidR="00E274A9" w:rsidRDefault="00E274A9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355CE68A" w14:textId="3F54D17C" w:rsidR="00E274A9" w:rsidRDefault="00A4456D" w:rsidP="00A4456D">
      <w:pPr>
        <w:pStyle w:val="Heading2"/>
      </w:pPr>
      <w:bookmarkStart w:id="14" w:name="_Toc40097480"/>
      <w:r>
        <w:rPr>
          <w:rFonts w:hint="eastAsia"/>
        </w:rPr>
        <w:lastRenderedPageBreak/>
        <w:t>t</w:t>
      </w:r>
      <w:r>
        <w:t>odo34.html</w:t>
      </w:r>
      <w:bookmarkEnd w:id="14"/>
    </w:p>
    <w:p w14:paraId="33F567CD" w14:textId="1CC77B89" w:rsidR="00A4456D" w:rsidRDefault="00A4456D" w:rsidP="00A4456D">
      <w:r>
        <w:rPr>
          <w:rFonts w:hint="eastAsia"/>
        </w:rPr>
        <w:t>f</w:t>
      </w:r>
      <w:r>
        <w:t xml:space="preserve">ontawesome </w:t>
      </w:r>
      <w:r>
        <w:rPr>
          <w:rFonts w:hint="eastAsia"/>
        </w:rPr>
        <w:t>아이콘 사용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A4456D" w14:paraId="57CDDF38" w14:textId="77777777" w:rsidTr="00B4438B">
        <w:tc>
          <w:tcPr>
            <w:tcW w:w="10774" w:type="dxa"/>
          </w:tcPr>
          <w:p w14:paraId="4949AFD3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AEB043A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50DDEFE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0307969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EAE8164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7A6C7C6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44AC6E2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3BC7850" w14:textId="77777777" w:rsidR="00A4456D" w:rsidRPr="00A4456D" w:rsidRDefault="00A4456D" w:rsidP="00B4438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"https://kit.fontawesome.com/68abb170e0.js"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crossorigin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"anonymous"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0604EF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"todo3.css"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9C2DCAF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5398F5D2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2E1B67BC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C676718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"main"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5EAEEB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&lt;i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class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"fas fa-clipboard-check"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&gt;&lt;/i&gt;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0D4CB02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6E7CCE1C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44FC05D4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제목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13786106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0C2ECFD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7AE82878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"(todo, index) in todoList"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"edit(index)"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"clickable"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7657AB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todo.title }}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4B222A94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todo.due_date }}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78C85703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38BF19D5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v-if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"todoList.length == 0"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64ED114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colspan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"2"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등록된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자료가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없습니다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68B7B7C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6B12C42E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49FD05F5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"create"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&gt;&lt;i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"fas fa-plus"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&gt;&lt;/i&gt;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ADA5B8D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5F6F800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E9518A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"backdrop"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&gt;&lt;/div&gt;</w:t>
            </w:r>
          </w:p>
          <w:p w14:paraId="58DF93DC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"dialog"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"showDialog"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4384CE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&lt;i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class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"fas fa-edit"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&gt;&lt;/i&gt;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{{ showDialog }}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4EEB9FB9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"todo.title"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제목을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05B5991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&lt;textarea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"todo.body"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내용을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&gt;&lt;/textarea&gt;</w:t>
            </w:r>
          </w:p>
          <w:p w14:paraId="0B87F5F5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9F3692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0A16035E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"date"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"todo.due_date"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98BECE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"save"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&lt;i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class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"fas fa-check"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&gt;&lt;/i&gt;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저장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80C9696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"remove"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&lt;i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class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"fas fa-trash-alt"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&gt;&lt;/i&gt;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삭제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75F9E091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"cancel"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&lt;i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class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"fas fa-ban"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  <w:shd w:val="clear" w:color="auto" w:fill="FFFF99"/>
              </w:rPr>
              <w:t>&gt;&lt;/i&gt;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취소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E28FFF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5F109D6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B1345CA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D691133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2C5C1E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7AD3FE6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1C7900C5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691F517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1854281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20554DDE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{},</w:t>
            </w:r>
          </w:p>
          <w:p w14:paraId="039912FF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27A6FD8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selectedIndex: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-</w:t>
            </w:r>
            <w:r w:rsidRPr="00A4456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</w:p>
          <w:p w14:paraId="4E217594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74A88CDF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1314C9D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create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5B54D16A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등록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        ;</w:t>
            </w:r>
          </w:p>
          <w:p w14:paraId="5FF2BA0E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{};</w:t>
            </w:r>
          </w:p>
          <w:p w14:paraId="7DD89BA0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79D74295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edit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522238E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수정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5EDC99E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Object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assign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({},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]);</w:t>
            </w:r>
          </w:p>
          <w:p w14:paraId="0E5C61C2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selectedIndex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index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91EFB2A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049629C4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save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0FCCFDD4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== 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등록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4632554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3FE658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else</w:t>
            </w:r>
          </w:p>
          <w:p w14:paraId="2189B2A1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selectedIndex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=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A968203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B06776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22024E8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26349460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remove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A2CF44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confirm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삭제하시겠습니까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?"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==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A4456D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9A42AA0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splice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selectedIndex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A4456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A040601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76731F3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CF40C1A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0980E63D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cancel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310D6CC1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showDialog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B120399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2D20FC78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6582530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53B8C9D3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3239504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3718B3D6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"todo3"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9B7FC79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A4456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A4456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325D7EBB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A4456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A4456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|| [];</w:t>
            </w:r>
          </w:p>
          <w:p w14:paraId="47D39E6E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1C71BB47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522A5A0D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DCD7499" w14:textId="77777777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578387B" w14:textId="1E6BDD70" w:rsidR="00A4456D" w:rsidRPr="00A4456D" w:rsidRDefault="00A4456D" w:rsidP="00B4438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4456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2BD9A64F" w14:textId="77777777" w:rsidR="00A4456D" w:rsidRDefault="00A4456D" w:rsidP="00B4438B">
            <w:pPr>
              <w:rPr>
                <w:rFonts w:hint="eastAsia"/>
              </w:rPr>
            </w:pPr>
          </w:p>
        </w:tc>
      </w:tr>
    </w:tbl>
    <w:p w14:paraId="2BDB04FF" w14:textId="77777777" w:rsidR="00A4456D" w:rsidRPr="00A4456D" w:rsidRDefault="00A4456D" w:rsidP="00A4456D">
      <w:pPr>
        <w:rPr>
          <w:rFonts w:hint="eastAsia"/>
        </w:rPr>
      </w:pPr>
    </w:p>
    <w:p w14:paraId="281655F1" w14:textId="7BEBCC9F" w:rsidR="00277C68" w:rsidRPr="00A4456D" w:rsidRDefault="00277C68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75E8E850" w14:textId="77777777" w:rsidR="00B948D5" w:rsidRDefault="00B948D5" w:rsidP="00B948D5">
      <w:pPr>
        <w:pStyle w:val="Heading3"/>
      </w:pPr>
      <w:r>
        <w:rPr>
          <w:rFonts w:hint="eastAsia"/>
        </w:rPr>
        <w:t>f</w:t>
      </w:r>
      <w:r>
        <w:t>ont a</w:t>
      </w:r>
      <w:r>
        <w:rPr>
          <w:rFonts w:hint="eastAsia"/>
        </w:rPr>
        <w:t>w</w:t>
      </w:r>
      <w:r>
        <w:t>esome</w:t>
      </w:r>
    </w:p>
    <w:p w14:paraId="03254844" w14:textId="77777777" w:rsidR="00B948D5" w:rsidRDefault="00B948D5" w:rsidP="00B948D5">
      <w:r>
        <w:rPr>
          <w:rFonts w:hint="eastAsia"/>
        </w:rPr>
        <w:t>아이콘을</w:t>
      </w:r>
      <w:r>
        <w:t xml:space="preserve"> </w:t>
      </w:r>
      <w:r>
        <w:rPr>
          <w:rFonts w:hint="eastAsia"/>
        </w:rPr>
        <w:t>출력 기능을 제공해 주는 서비스이다.</w:t>
      </w:r>
    </w:p>
    <w:p w14:paraId="48520E47" w14:textId="77777777" w:rsidR="00B948D5" w:rsidRDefault="00B948D5" w:rsidP="00B948D5">
      <w:pPr>
        <w:pStyle w:val="a0"/>
        <w:rPr>
          <w:rFonts w:cs="굴림체"/>
          <w:color w:val="008080"/>
          <w:kern w:val="0"/>
          <w:szCs w:val="20"/>
        </w:rPr>
      </w:pPr>
    </w:p>
    <w:p w14:paraId="0EFA8EC4" w14:textId="77777777" w:rsidR="00B948D5" w:rsidRDefault="00B948D5" w:rsidP="00B948D5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script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src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"https://kit.fontawesome.com/68abb170e0.js"</w:t>
      </w:r>
      <w:r>
        <w:rPr>
          <w:rFonts w:cs="굴림체"/>
          <w:kern w:val="0"/>
          <w:szCs w:val="20"/>
        </w:rPr>
        <w:t xml:space="preserve"> </w:t>
      </w:r>
      <w:r w:rsidRPr="000D6B76">
        <w:rPr>
          <w:rFonts w:cs="굴림체"/>
          <w:color w:val="7F007F"/>
          <w:kern w:val="0"/>
          <w:szCs w:val="20"/>
        </w:rPr>
        <w:t>crossorigin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"anonymous"</w:t>
      </w:r>
      <w:r>
        <w:rPr>
          <w:rFonts w:cs="굴림체"/>
          <w:color w:val="008080"/>
          <w:kern w:val="0"/>
          <w:szCs w:val="20"/>
        </w:rPr>
        <w:t>&gt;&lt;/</w:t>
      </w:r>
      <w:r>
        <w:rPr>
          <w:rFonts w:cs="굴림체"/>
          <w:color w:val="3F7F7F"/>
          <w:kern w:val="0"/>
          <w:szCs w:val="20"/>
        </w:rPr>
        <w:t>script</w:t>
      </w:r>
      <w:r>
        <w:rPr>
          <w:rFonts w:cs="굴림체"/>
          <w:color w:val="008080"/>
          <w:kern w:val="0"/>
          <w:szCs w:val="20"/>
        </w:rPr>
        <w:t>&gt;</w:t>
      </w:r>
    </w:p>
    <w:p w14:paraId="3D43BEEF" w14:textId="77777777" w:rsidR="00B948D5" w:rsidRPr="003E7D00" w:rsidRDefault="00B948D5" w:rsidP="00B948D5">
      <w:r>
        <w:rPr>
          <w:rFonts w:hint="eastAsia"/>
        </w:rPr>
        <w:t xml:space="preserve">이 태그가 </w:t>
      </w:r>
      <w:r>
        <w:t xml:space="preserve">head </w:t>
      </w:r>
      <w:r>
        <w:rPr>
          <w:rFonts w:hint="eastAsia"/>
        </w:rPr>
        <w:t>태그에 포함되어야 한다.</w:t>
      </w:r>
    </w:p>
    <w:p w14:paraId="6B00A678" w14:textId="77777777" w:rsidR="00B948D5" w:rsidRDefault="00B948D5" w:rsidP="00B948D5"/>
    <w:p w14:paraId="12FF4D05" w14:textId="156E9A4B" w:rsidR="00B948D5" w:rsidRPr="003E7D00" w:rsidRDefault="00B948D5" w:rsidP="00B948D5">
      <w:r w:rsidRPr="003E7D00">
        <w:rPr>
          <w:rFonts w:cs="굴림체"/>
          <w:color w:val="008080"/>
          <w:kern w:val="0"/>
          <w:szCs w:val="20"/>
        </w:rPr>
        <w:t>&lt;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kern w:val="0"/>
          <w:szCs w:val="20"/>
        </w:rPr>
        <w:t xml:space="preserve"> </w:t>
      </w:r>
      <w:r w:rsidRPr="003E7D00">
        <w:rPr>
          <w:rFonts w:cs="굴림체"/>
          <w:color w:val="7F007F"/>
          <w:kern w:val="0"/>
          <w:szCs w:val="20"/>
        </w:rPr>
        <w:t>class</w:t>
      </w:r>
      <w:r w:rsidRPr="003E7D00">
        <w:rPr>
          <w:rFonts w:cs="굴림체"/>
          <w:color w:val="000000"/>
          <w:kern w:val="0"/>
          <w:szCs w:val="20"/>
        </w:rPr>
        <w:t>=</w:t>
      </w:r>
      <w:r w:rsidRPr="003E7D00">
        <w:rPr>
          <w:rFonts w:cs="굴림체"/>
          <w:color w:val="2A00FF"/>
          <w:kern w:val="0"/>
          <w:szCs w:val="20"/>
        </w:rPr>
        <w:t>"fas fa-</w:t>
      </w:r>
      <w:r w:rsidR="00830FE4" w:rsidRPr="00830FE4">
        <w:rPr>
          <w:rFonts w:cs="굴림체"/>
          <w:color w:val="2A00FF"/>
          <w:kern w:val="0"/>
          <w:szCs w:val="20"/>
          <w:shd w:val="clear" w:color="auto" w:fill="FFFF99"/>
        </w:rPr>
        <w:t>clipboard-check</w:t>
      </w:r>
      <w:r w:rsidRPr="003E7D00">
        <w:rPr>
          <w:rFonts w:cs="굴림체"/>
          <w:color w:val="2A00FF"/>
          <w:kern w:val="0"/>
          <w:szCs w:val="20"/>
        </w:rPr>
        <w:t>"</w:t>
      </w:r>
      <w:r w:rsidRPr="003E7D00">
        <w:rPr>
          <w:rFonts w:cs="굴림체"/>
          <w:color w:val="008080"/>
          <w:kern w:val="0"/>
          <w:szCs w:val="20"/>
        </w:rPr>
        <w:t>&gt;&lt;/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color w:val="008080"/>
          <w:kern w:val="0"/>
          <w:szCs w:val="20"/>
        </w:rPr>
        <w:t>&gt;</w:t>
      </w:r>
    </w:p>
    <w:p w14:paraId="673A835E" w14:textId="67A07455" w:rsidR="00B948D5" w:rsidRDefault="00B948D5" w:rsidP="00B948D5">
      <w:pPr>
        <w:rPr>
          <w:rFonts w:cs="굴림체"/>
          <w:color w:val="008080"/>
          <w:kern w:val="0"/>
          <w:szCs w:val="20"/>
        </w:rPr>
      </w:pPr>
      <w:r w:rsidRPr="003E7D00">
        <w:rPr>
          <w:rFonts w:cs="굴림체"/>
          <w:color w:val="008080"/>
          <w:kern w:val="0"/>
          <w:szCs w:val="20"/>
        </w:rPr>
        <w:t>&lt;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kern w:val="0"/>
          <w:szCs w:val="20"/>
        </w:rPr>
        <w:t xml:space="preserve"> </w:t>
      </w:r>
      <w:r w:rsidRPr="003E7D00">
        <w:rPr>
          <w:rFonts w:cs="굴림체"/>
          <w:color w:val="7F007F"/>
          <w:kern w:val="0"/>
          <w:szCs w:val="20"/>
        </w:rPr>
        <w:t>class</w:t>
      </w:r>
      <w:r w:rsidRPr="003E7D00">
        <w:rPr>
          <w:rFonts w:cs="굴림체"/>
          <w:color w:val="000000"/>
          <w:kern w:val="0"/>
          <w:szCs w:val="20"/>
        </w:rPr>
        <w:t>=</w:t>
      </w:r>
      <w:r w:rsidRPr="003E7D00">
        <w:rPr>
          <w:rFonts w:cs="굴림체"/>
          <w:color w:val="2A00FF"/>
          <w:kern w:val="0"/>
          <w:szCs w:val="20"/>
        </w:rPr>
        <w:t>"fas fa-</w:t>
      </w:r>
      <w:r w:rsidR="00830FE4" w:rsidRPr="00830FE4">
        <w:rPr>
          <w:rFonts w:cs="굴림체"/>
          <w:color w:val="2A00FF"/>
          <w:kern w:val="0"/>
          <w:szCs w:val="20"/>
          <w:shd w:val="clear" w:color="auto" w:fill="FFFF99"/>
        </w:rPr>
        <w:t>edit</w:t>
      </w:r>
      <w:r w:rsidRPr="003E7D00">
        <w:rPr>
          <w:rFonts w:cs="굴림체"/>
          <w:color w:val="2A00FF"/>
          <w:kern w:val="0"/>
          <w:szCs w:val="20"/>
        </w:rPr>
        <w:t>"</w:t>
      </w:r>
      <w:r w:rsidRPr="003E7D00">
        <w:rPr>
          <w:rFonts w:cs="굴림체"/>
          <w:color w:val="008080"/>
          <w:kern w:val="0"/>
          <w:szCs w:val="20"/>
        </w:rPr>
        <w:t>&gt;&lt;/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color w:val="008080"/>
          <w:kern w:val="0"/>
          <w:szCs w:val="20"/>
        </w:rPr>
        <w:t>&gt;</w:t>
      </w:r>
    </w:p>
    <w:p w14:paraId="215953DC" w14:textId="3E4E39D2" w:rsidR="00830FE4" w:rsidRDefault="00830FE4" w:rsidP="00830FE4">
      <w:pPr>
        <w:rPr>
          <w:rFonts w:cs="굴림체"/>
          <w:color w:val="008080"/>
          <w:kern w:val="0"/>
          <w:szCs w:val="20"/>
          <w:shd w:val="clear" w:color="auto" w:fill="FFFF99"/>
        </w:rPr>
      </w:pPr>
      <w:r w:rsidRPr="003E7D00">
        <w:rPr>
          <w:rFonts w:cs="굴림체"/>
          <w:color w:val="008080"/>
          <w:kern w:val="0"/>
          <w:szCs w:val="20"/>
        </w:rPr>
        <w:t>&lt;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kern w:val="0"/>
          <w:szCs w:val="20"/>
        </w:rPr>
        <w:t xml:space="preserve"> </w:t>
      </w:r>
      <w:r w:rsidRPr="003E7D00">
        <w:rPr>
          <w:rFonts w:cs="굴림체"/>
          <w:color w:val="7F007F"/>
          <w:kern w:val="0"/>
          <w:szCs w:val="20"/>
        </w:rPr>
        <w:t>class</w:t>
      </w:r>
      <w:r w:rsidRPr="003E7D00">
        <w:rPr>
          <w:rFonts w:cs="굴림체"/>
          <w:color w:val="000000"/>
          <w:kern w:val="0"/>
          <w:szCs w:val="20"/>
        </w:rPr>
        <w:t>=</w:t>
      </w:r>
      <w:r w:rsidRPr="003E7D00">
        <w:rPr>
          <w:rFonts w:cs="굴림체"/>
          <w:color w:val="2A00FF"/>
          <w:kern w:val="0"/>
          <w:szCs w:val="20"/>
        </w:rPr>
        <w:t>"fas fa-</w:t>
      </w:r>
      <w:r w:rsidRPr="00830FE4">
        <w:rPr>
          <w:rFonts w:cs="굴림체"/>
          <w:color w:val="2A00FF"/>
          <w:kern w:val="0"/>
          <w:szCs w:val="20"/>
          <w:shd w:val="clear" w:color="auto" w:fill="FFFF99"/>
        </w:rPr>
        <w:t>check</w:t>
      </w:r>
      <w:r w:rsidRPr="003E7D00">
        <w:rPr>
          <w:rFonts w:cs="굴림체"/>
          <w:color w:val="2A00FF"/>
          <w:kern w:val="0"/>
          <w:szCs w:val="20"/>
        </w:rPr>
        <w:t>"</w:t>
      </w:r>
      <w:r w:rsidRPr="003E7D00">
        <w:rPr>
          <w:rFonts w:cs="굴림체"/>
          <w:color w:val="008080"/>
          <w:kern w:val="0"/>
          <w:szCs w:val="20"/>
        </w:rPr>
        <w:t>&gt;&lt;/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color w:val="008080"/>
          <w:kern w:val="0"/>
          <w:szCs w:val="20"/>
        </w:rPr>
        <w:t>&gt;</w:t>
      </w:r>
    </w:p>
    <w:p w14:paraId="7AF2DA09" w14:textId="28B4951B" w:rsidR="00830FE4" w:rsidRDefault="00830FE4" w:rsidP="00830FE4">
      <w:pPr>
        <w:rPr>
          <w:rFonts w:cs="굴림체"/>
          <w:color w:val="008080"/>
          <w:kern w:val="0"/>
          <w:szCs w:val="20"/>
          <w:shd w:val="clear" w:color="auto" w:fill="FFFF99"/>
        </w:rPr>
      </w:pPr>
      <w:r w:rsidRPr="003E7D00">
        <w:rPr>
          <w:rFonts w:cs="굴림체"/>
          <w:color w:val="008080"/>
          <w:kern w:val="0"/>
          <w:szCs w:val="20"/>
        </w:rPr>
        <w:t>&lt;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kern w:val="0"/>
          <w:szCs w:val="20"/>
        </w:rPr>
        <w:t xml:space="preserve"> </w:t>
      </w:r>
      <w:r w:rsidRPr="003E7D00">
        <w:rPr>
          <w:rFonts w:cs="굴림체"/>
          <w:color w:val="7F007F"/>
          <w:kern w:val="0"/>
          <w:szCs w:val="20"/>
        </w:rPr>
        <w:t>class</w:t>
      </w:r>
      <w:r w:rsidRPr="003E7D00">
        <w:rPr>
          <w:rFonts w:cs="굴림체"/>
          <w:color w:val="000000"/>
          <w:kern w:val="0"/>
          <w:szCs w:val="20"/>
        </w:rPr>
        <w:t>=</w:t>
      </w:r>
      <w:r w:rsidRPr="003E7D00">
        <w:rPr>
          <w:rFonts w:cs="굴림체"/>
          <w:color w:val="2A00FF"/>
          <w:kern w:val="0"/>
          <w:szCs w:val="20"/>
        </w:rPr>
        <w:t>"fas fa-</w:t>
      </w:r>
      <w:r w:rsidRPr="00830FE4">
        <w:rPr>
          <w:rFonts w:cs="굴림체"/>
          <w:color w:val="2A00FF"/>
          <w:kern w:val="0"/>
          <w:szCs w:val="20"/>
          <w:shd w:val="clear" w:color="auto" w:fill="FFFF99"/>
        </w:rPr>
        <w:t>trash-alt</w:t>
      </w:r>
      <w:r w:rsidRPr="003E7D00">
        <w:rPr>
          <w:rFonts w:cs="굴림체"/>
          <w:color w:val="2A00FF"/>
          <w:kern w:val="0"/>
          <w:szCs w:val="20"/>
        </w:rPr>
        <w:t>"</w:t>
      </w:r>
      <w:r w:rsidRPr="003E7D00">
        <w:rPr>
          <w:rFonts w:cs="굴림체"/>
          <w:color w:val="008080"/>
          <w:kern w:val="0"/>
          <w:szCs w:val="20"/>
        </w:rPr>
        <w:t>&gt;&lt;/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color w:val="008080"/>
          <w:kern w:val="0"/>
          <w:szCs w:val="20"/>
        </w:rPr>
        <w:t>&gt;</w:t>
      </w:r>
    </w:p>
    <w:p w14:paraId="51A39789" w14:textId="776D785D" w:rsidR="00830FE4" w:rsidRDefault="00830FE4" w:rsidP="00830FE4">
      <w:pPr>
        <w:rPr>
          <w:rFonts w:cs="굴림체"/>
          <w:color w:val="008080"/>
          <w:kern w:val="0"/>
          <w:szCs w:val="20"/>
          <w:shd w:val="clear" w:color="auto" w:fill="FFFF99"/>
        </w:rPr>
      </w:pPr>
      <w:r w:rsidRPr="003E7D00">
        <w:rPr>
          <w:rFonts w:cs="굴림체"/>
          <w:color w:val="008080"/>
          <w:kern w:val="0"/>
          <w:szCs w:val="20"/>
        </w:rPr>
        <w:t>&lt;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kern w:val="0"/>
          <w:szCs w:val="20"/>
        </w:rPr>
        <w:t xml:space="preserve"> </w:t>
      </w:r>
      <w:r w:rsidRPr="003E7D00">
        <w:rPr>
          <w:rFonts w:cs="굴림체"/>
          <w:color w:val="7F007F"/>
          <w:kern w:val="0"/>
          <w:szCs w:val="20"/>
        </w:rPr>
        <w:t>class</w:t>
      </w:r>
      <w:r w:rsidRPr="003E7D00">
        <w:rPr>
          <w:rFonts w:cs="굴림체"/>
          <w:color w:val="000000"/>
          <w:kern w:val="0"/>
          <w:szCs w:val="20"/>
        </w:rPr>
        <w:t>=</w:t>
      </w:r>
      <w:r w:rsidRPr="003E7D00">
        <w:rPr>
          <w:rFonts w:cs="굴림체"/>
          <w:color w:val="2A00FF"/>
          <w:kern w:val="0"/>
          <w:szCs w:val="20"/>
        </w:rPr>
        <w:t>"fas fa-</w:t>
      </w:r>
      <w:r w:rsidRPr="00830FE4">
        <w:rPr>
          <w:rFonts w:cs="굴림체"/>
          <w:color w:val="2A00FF"/>
          <w:kern w:val="0"/>
          <w:szCs w:val="20"/>
          <w:shd w:val="clear" w:color="auto" w:fill="FFFF99"/>
        </w:rPr>
        <w:t>ban</w:t>
      </w:r>
      <w:r w:rsidRPr="003E7D00">
        <w:rPr>
          <w:rFonts w:cs="굴림체"/>
          <w:color w:val="2A00FF"/>
          <w:kern w:val="0"/>
          <w:szCs w:val="20"/>
        </w:rPr>
        <w:t>"</w:t>
      </w:r>
      <w:r w:rsidRPr="003E7D00">
        <w:rPr>
          <w:rFonts w:cs="굴림체"/>
          <w:color w:val="008080"/>
          <w:kern w:val="0"/>
          <w:szCs w:val="20"/>
        </w:rPr>
        <w:t>&gt;&lt;/</w:t>
      </w:r>
      <w:r w:rsidRPr="003E7D00">
        <w:rPr>
          <w:rFonts w:cs="굴림체"/>
          <w:color w:val="3F7F7F"/>
          <w:kern w:val="0"/>
          <w:szCs w:val="20"/>
        </w:rPr>
        <w:t>i</w:t>
      </w:r>
      <w:r w:rsidRPr="003E7D00">
        <w:rPr>
          <w:rFonts w:cs="굴림체"/>
          <w:color w:val="008080"/>
          <w:kern w:val="0"/>
          <w:szCs w:val="20"/>
        </w:rPr>
        <w:t>&gt;</w:t>
      </w:r>
    </w:p>
    <w:p w14:paraId="119BCECD" w14:textId="77777777" w:rsidR="00830FE4" w:rsidRPr="00830FE4" w:rsidRDefault="00830FE4" w:rsidP="00B948D5">
      <w:pPr>
        <w:rPr>
          <w:rFonts w:cs="굴림체"/>
          <w:color w:val="008080"/>
          <w:kern w:val="0"/>
          <w:szCs w:val="20"/>
          <w:shd w:val="clear" w:color="auto" w:fill="FFFF99"/>
        </w:rPr>
      </w:pPr>
    </w:p>
    <w:p w14:paraId="634B9C6B" w14:textId="77777777" w:rsidR="00830FE4" w:rsidRDefault="00B948D5" w:rsidP="00B948D5">
      <w:r w:rsidRPr="006568D4">
        <w:t>아이</w:t>
      </w:r>
      <w:r>
        <w:rPr>
          <w:rFonts w:hint="eastAsia"/>
        </w:rPr>
        <w:t>콘 출력 태그</w:t>
      </w:r>
      <w:r w:rsidR="00830FE4">
        <w:rPr>
          <w:rFonts w:hint="eastAsia"/>
        </w:rPr>
        <w:t>이다.</w:t>
      </w:r>
    </w:p>
    <w:p w14:paraId="4ACEA316" w14:textId="6B3A2819" w:rsidR="00B948D5" w:rsidRDefault="00B948D5" w:rsidP="00B948D5">
      <w:r>
        <w:rPr>
          <w:rFonts w:hint="eastAsia"/>
        </w:rPr>
        <w:t>노란색으로 칠한 부분이 아이콘 이름이다.</w:t>
      </w:r>
    </w:p>
    <w:p w14:paraId="74535915" w14:textId="77777777" w:rsidR="00B948D5" w:rsidRPr="00830FE4" w:rsidRDefault="00B948D5" w:rsidP="00B948D5"/>
    <w:p w14:paraId="3C8D6F84" w14:textId="77777777" w:rsidR="00B948D5" w:rsidRDefault="00B948D5" w:rsidP="00B948D5">
      <w:hyperlink r:id="rId20" w:history="1">
        <w:r w:rsidRPr="004B6067">
          <w:rPr>
            <w:color w:val="0000FF"/>
            <w:u w:val="single"/>
          </w:rPr>
          <w:t>https://fontawesome.com/icons?d=gallery</w:t>
        </w:r>
      </w:hyperlink>
    </w:p>
    <w:p w14:paraId="18FC0295" w14:textId="77777777" w:rsidR="00B948D5" w:rsidRDefault="00B948D5" w:rsidP="00B948D5">
      <w:r>
        <w:rPr>
          <w:rFonts w:hint="eastAsia"/>
        </w:rPr>
        <w:t>아이콘 목록을 볼 수 있다.</w:t>
      </w:r>
    </w:p>
    <w:p w14:paraId="16FBC9A0" w14:textId="77777777" w:rsidR="00B948D5" w:rsidRPr="006568D4" w:rsidRDefault="00B948D5" w:rsidP="00B948D5"/>
    <w:p w14:paraId="2015FA4E" w14:textId="3963DFCF" w:rsidR="00277C68" w:rsidRDefault="00331062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1062">
        <w:rPr>
          <w:rFonts w:ascii="Consolas" w:eastAsia="굴림" w:hAnsi="Consolas" w:cs="굴림"/>
          <w:color w:val="000000"/>
          <w:kern w:val="0"/>
          <w:szCs w:val="20"/>
        </w:rPr>
        <w:lastRenderedPageBreak/>
        <w:drawing>
          <wp:inline distT="0" distB="0" distL="0" distR="0" wp14:anchorId="53E1D5E8" wp14:editId="4B109849">
            <wp:extent cx="4636736" cy="27083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5029" cy="27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D2AC" w14:textId="087FD965" w:rsidR="00943461" w:rsidRDefault="0094346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2BC3A10E" w14:textId="2AF36AEB" w:rsidR="00943461" w:rsidRDefault="00FE70AD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E70AD">
        <w:rPr>
          <w:rFonts w:ascii="Consolas" w:eastAsia="굴림" w:hAnsi="Consolas" w:cs="굴림"/>
          <w:color w:val="000000"/>
          <w:kern w:val="0"/>
          <w:szCs w:val="20"/>
        </w:rPr>
        <w:drawing>
          <wp:inline distT="0" distB="0" distL="0" distR="0" wp14:anchorId="5759914C" wp14:editId="22280397">
            <wp:extent cx="5229955" cy="401058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5851" w14:textId="639BA7F4" w:rsidR="00943461" w:rsidRDefault="0094346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5872237" w14:textId="0C388B60" w:rsidR="00943461" w:rsidRDefault="0094346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0478ADC" w14:textId="77777777" w:rsidR="00943461" w:rsidRPr="00B948D5" w:rsidRDefault="00943461" w:rsidP="00200C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2E9A948F" w14:textId="31212AF6" w:rsidR="00830FE4" w:rsidRDefault="00830FE4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6079FE26" w14:textId="5E7D8ACF" w:rsidR="00200CC1" w:rsidRDefault="00705FE6" w:rsidP="00705FE6">
      <w:pPr>
        <w:pStyle w:val="Heading1"/>
      </w:pPr>
      <w:bookmarkStart w:id="15" w:name="_Toc40097481"/>
      <w:r w:rsidRPr="00705FE6">
        <w:rPr>
          <w:rFonts w:hint="eastAsia"/>
        </w:rPr>
        <w:lastRenderedPageBreak/>
        <w:t>f</w:t>
      </w:r>
      <w:r w:rsidRPr="00705FE6">
        <w:t>ire</w:t>
      </w:r>
      <w:r>
        <w:t>base realtime da</w:t>
      </w:r>
      <w:r w:rsidR="00307C75">
        <w:t>ta</w:t>
      </w:r>
      <w:r>
        <w:t>base</w:t>
      </w:r>
      <w:bookmarkEnd w:id="15"/>
    </w:p>
    <w:p w14:paraId="3A0F1EA7" w14:textId="77777777" w:rsidR="00CC1985" w:rsidRPr="00CC1985" w:rsidRDefault="00CC1985" w:rsidP="00CC1985">
      <w:pPr>
        <w:rPr>
          <w:rFonts w:hint="eastAsia"/>
        </w:rPr>
      </w:pPr>
    </w:p>
    <w:p w14:paraId="3E66A739" w14:textId="0AB7A183" w:rsidR="00CF76FD" w:rsidRDefault="00CF76FD" w:rsidP="00CF76FD">
      <w:pPr>
        <w:pStyle w:val="Heading2"/>
      </w:pPr>
      <w:bookmarkStart w:id="16" w:name="_Toc40097482"/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참</w:t>
      </w:r>
      <w:r w:rsidR="009F7F64">
        <w:rPr>
          <w:rFonts w:hint="eastAsia"/>
        </w:rPr>
        <w:t>조</w:t>
      </w:r>
      <w:r>
        <w:rPr>
          <w:rFonts w:hint="eastAsia"/>
        </w:rPr>
        <w:t xml:space="preserve"> 객체</w:t>
      </w:r>
      <w:bookmarkEnd w:id="16"/>
    </w:p>
    <w:p w14:paraId="523FE6EA" w14:textId="09A144BF" w:rsidR="00CF76FD" w:rsidRDefault="00CF76FD" w:rsidP="00CF76FD">
      <w:r>
        <w:rPr>
          <w:rFonts w:hint="eastAsia"/>
        </w:rPr>
        <w:t>f</w:t>
      </w:r>
      <w:r>
        <w:t xml:space="preserve">irebase DB </w:t>
      </w:r>
      <w:r>
        <w:rPr>
          <w:rFonts w:hint="eastAsia"/>
        </w:rPr>
        <w:t xml:space="preserve">데이터 항목에 대한 원격 참조 객체 </w:t>
      </w:r>
      <w:r w:rsidR="007726BA"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26BA" w14:paraId="758D64AE" w14:textId="77777777" w:rsidTr="007726BA">
        <w:tc>
          <w:tcPr>
            <w:tcW w:w="10456" w:type="dxa"/>
          </w:tcPr>
          <w:p w14:paraId="6B3BF0AF" w14:textId="4AE51D21" w:rsidR="007726BA" w:rsidRPr="00FB6A38" w:rsidRDefault="00FB6A38" w:rsidP="007726B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</w:pPr>
            <w:r w:rsidRPr="00FB6A3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FB6A3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FB6A3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FB6A3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FB6A38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FB6A3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FB6A38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FB6A3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FB6A3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"todo3"</w:t>
            </w:r>
            <w:r w:rsidRPr="00FB6A3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600380ED" w14:textId="7BDE4D53" w:rsidR="007726BA" w:rsidRDefault="007726BA" w:rsidP="00CF76FD"/>
    <w:p w14:paraId="1A49507B" w14:textId="7E334036" w:rsidR="007726BA" w:rsidRDefault="007726BA" w:rsidP="00CF76FD"/>
    <w:p w14:paraId="1C6B207B" w14:textId="0103CED9" w:rsidR="00705FE6" w:rsidRDefault="004D0A28" w:rsidP="00705FE6">
      <w:pPr>
        <w:pStyle w:val="Heading2"/>
      </w:pPr>
      <w:bookmarkStart w:id="17" w:name="_Toc40097483"/>
      <w:r>
        <w:rPr>
          <w:rFonts w:hint="eastAsia"/>
        </w:rPr>
        <w:t xml:space="preserve">목록 </w:t>
      </w:r>
      <w:r w:rsidR="00C139E7">
        <w:rPr>
          <w:rFonts w:hint="eastAsia"/>
        </w:rPr>
        <w:t>전체</w:t>
      </w:r>
      <w:r w:rsidR="007E3CFC">
        <w:rPr>
          <w:rFonts w:hint="eastAsia"/>
        </w:rPr>
        <w:t xml:space="preserve"> </w:t>
      </w:r>
      <w:r w:rsidR="006A707F">
        <w:rPr>
          <w:rFonts w:hint="eastAsia"/>
        </w:rPr>
        <w:t>전송</w:t>
      </w:r>
      <w:bookmarkEnd w:id="17"/>
    </w:p>
    <w:p w14:paraId="0A231B59" w14:textId="38D5839B" w:rsidR="006A707F" w:rsidRPr="006A707F" w:rsidRDefault="006A707F" w:rsidP="006A707F">
      <w:pPr>
        <w:pStyle w:val="Heading3"/>
        <w:rPr>
          <w:rFonts w:hint="eastAsia"/>
        </w:rPr>
      </w:pP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6A38" w14:paraId="00702E36" w14:textId="77777777" w:rsidTr="00FB6A38">
        <w:tc>
          <w:tcPr>
            <w:tcW w:w="10456" w:type="dxa"/>
          </w:tcPr>
          <w:p w14:paraId="68DCFA03" w14:textId="4193108C" w:rsidR="00FB6A38" w:rsidRPr="00FC094F" w:rsidRDefault="00FC094F" w:rsidP="00FC094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</w:pPr>
            <w:r w:rsidRPr="00FC094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FC094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FC094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FC094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FC094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FC094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025E9590" w14:textId="540E0E53" w:rsidR="00FB6A38" w:rsidRDefault="009E7E10" w:rsidP="007E3CFC">
      <w:r>
        <w:rPr>
          <w:rFonts w:hint="eastAsia"/>
        </w:rPr>
        <w:t>t</w:t>
      </w:r>
      <w:r>
        <w:t xml:space="preserve">odo3Ref </w:t>
      </w:r>
      <w:r>
        <w:rPr>
          <w:rFonts w:hint="eastAsia"/>
        </w:rPr>
        <w:t>원격 참조 객체가 참조하는 데이터 항목에,</w:t>
      </w:r>
      <w:r>
        <w:t xml:space="preserve"> todoList </w:t>
      </w:r>
      <w:r>
        <w:rPr>
          <w:rFonts w:hint="eastAsia"/>
        </w:rPr>
        <w:t>목록 전체를 한 번에 저장</w:t>
      </w:r>
      <w:r>
        <w:rPr>
          <w:rFonts w:hint="eastAsia"/>
        </w:rPr>
        <w:t>한다.</w:t>
      </w:r>
    </w:p>
    <w:p w14:paraId="2AA3C476" w14:textId="052E3619" w:rsidR="00F81526" w:rsidRDefault="00F81526" w:rsidP="00004D17"/>
    <w:p w14:paraId="58DE06E4" w14:textId="1CCE3BD7" w:rsidR="002C476B" w:rsidRDefault="00205408" w:rsidP="00C13F2A">
      <w:pPr>
        <w:pStyle w:val="Heading3"/>
      </w:pPr>
      <w:r>
        <w:rPr>
          <w:rFonts w:hint="eastAsia"/>
        </w:rPr>
        <w:t>v</w:t>
      </w:r>
      <w:r>
        <w:t xml:space="preserve">alue </w:t>
      </w:r>
      <w:r w:rsidR="0010709F">
        <w:rPr>
          <w:rFonts w:hint="eastAsia"/>
        </w:rPr>
        <w:t>이벤트</w:t>
      </w:r>
      <w:r w:rsidR="0010709F">
        <w:rPr>
          <w:rFonts w:hint="eastAsia"/>
        </w:rPr>
        <w:t xml:space="preserve"> </w:t>
      </w:r>
      <w:r w:rsidR="0010709F">
        <w:rPr>
          <w:rFonts w:hint="eastAsia"/>
        </w:rPr>
        <w:t>핸들러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709F" w14:paraId="6313200A" w14:textId="77777777" w:rsidTr="0010709F">
        <w:tc>
          <w:tcPr>
            <w:tcW w:w="10456" w:type="dxa"/>
          </w:tcPr>
          <w:p w14:paraId="28DD53C6" w14:textId="5F972701" w:rsidR="0010709F" w:rsidRPr="0010709F" w:rsidRDefault="0010709F" w:rsidP="001070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709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0709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todo3Ref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0709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10709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10709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10709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4DE3A2E1" w14:textId="14DC9ECE" w:rsidR="0010709F" w:rsidRPr="0010709F" w:rsidRDefault="0010709F" w:rsidP="001070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709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0709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10709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0709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629E042D" w14:textId="3B58FAB8" w:rsidR="0010709F" w:rsidRPr="0010709F" w:rsidRDefault="0010709F" w:rsidP="001070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</w:pPr>
            <w:r w:rsidRPr="001070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});</w:t>
            </w:r>
          </w:p>
        </w:tc>
      </w:tr>
    </w:tbl>
    <w:p w14:paraId="415A7560" w14:textId="6C0DE439" w:rsidR="0010709F" w:rsidRDefault="009E7E10" w:rsidP="0010709F">
      <w:r>
        <w:rPr>
          <w:rFonts w:hint="eastAsia"/>
        </w:rPr>
        <w:t>t</w:t>
      </w:r>
      <w:r>
        <w:t xml:space="preserve">odo3Ref </w:t>
      </w:r>
      <w:r>
        <w:rPr>
          <w:rFonts w:hint="eastAsia"/>
        </w:rPr>
        <w:t>원격 참조 객체가 참조하는 데이터 항목</w:t>
      </w:r>
      <w:r>
        <w:rPr>
          <w:rFonts w:hint="eastAsia"/>
        </w:rPr>
        <w:t xml:space="preserve">의 내부 값이 </w:t>
      </w:r>
      <w:r w:rsidR="0010709F">
        <w:rPr>
          <w:rFonts w:hint="eastAsia"/>
        </w:rPr>
        <w:t>변경되면,</w:t>
      </w:r>
      <w:r w:rsidR="0010709F">
        <w:t xml:space="preserve"> </w:t>
      </w:r>
      <w:r w:rsidR="00CA2CCA">
        <w:rPr>
          <w:rFonts w:hint="eastAsia"/>
        </w:rPr>
        <w:t>콜백 함수가 즉시 호출된다.</w:t>
      </w:r>
    </w:p>
    <w:p w14:paraId="5DB4407C" w14:textId="438421D5" w:rsidR="00CA2CCA" w:rsidRDefault="00205408" w:rsidP="0010709F">
      <w:r>
        <w:rPr>
          <w:rFonts w:hint="eastAsia"/>
        </w:rPr>
        <w:t>데이터 항목의 값</w:t>
      </w:r>
      <w:r w:rsidR="00511548">
        <w:rPr>
          <w:rFonts w:hint="eastAsia"/>
        </w:rPr>
        <w:t xml:space="preserve"> 전체가</w:t>
      </w:r>
      <w:r>
        <w:rPr>
          <w:rFonts w:hint="eastAsia"/>
        </w:rPr>
        <w:t>,</w:t>
      </w:r>
      <w:r>
        <w:t xml:space="preserve"> </w:t>
      </w:r>
      <w:r w:rsidR="00CA2CCA">
        <w:rPr>
          <w:rFonts w:hint="eastAsia"/>
        </w:rPr>
        <w:t xml:space="preserve">콜백함수의 파라미터로 </w:t>
      </w:r>
      <w:r>
        <w:rPr>
          <w:rFonts w:hint="eastAsia"/>
        </w:rPr>
        <w:t>전달된다.</w:t>
      </w:r>
    </w:p>
    <w:p w14:paraId="1A82FB50" w14:textId="6A2C2662" w:rsidR="00205408" w:rsidRDefault="00205408" w:rsidP="0010709F"/>
    <w:p w14:paraId="5B880090" w14:textId="77777777" w:rsidR="00E57F04" w:rsidRDefault="00E57F04" w:rsidP="00E57F04"/>
    <w:p w14:paraId="0B8A7EA4" w14:textId="77777777" w:rsidR="00E57F04" w:rsidRDefault="00E57F04" w:rsidP="00E57F04">
      <w:pPr>
        <w:pStyle w:val="Heading3"/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</w:p>
    <w:p w14:paraId="5B290363" w14:textId="77777777" w:rsidR="00E57F04" w:rsidRPr="00200CC1" w:rsidRDefault="00E57F04" w:rsidP="00E57F04">
      <w:pPr>
        <w:rPr>
          <w:rFonts w:hint="eastAsia"/>
        </w:rPr>
      </w:pPr>
      <w:r>
        <w:rPr>
          <w:rFonts w:hint="eastAsia"/>
        </w:rPr>
        <w:t>목록 전체를 저장하면,</w:t>
      </w:r>
      <w:r>
        <w:t xml:space="preserve"> </w:t>
      </w:r>
      <w:r>
        <w:rPr>
          <w:rFonts w:hint="eastAsia"/>
        </w:rPr>
        <w:t>목록은 배열 형태로 저장된다.</w:t>
      </w:r>
    </w:p>
    <w:p w14:paraId="6B1C8C3A" w14:textId="00994AC9" w:rsidR="00205408" w:rsidRDefault="00205408" w:rsidP="0010709F"/>
    <w:p w14:paraId="13D6C37C" w14:textId="11C2CF4A" w:rsidR="00E57F04" w:rsidRDefault="00E57F04" w:rsidP="0010709F">
      <w:r w:rsidRPr="00E57F04">
        <w:drawing>
          <wp:inline distT="0" distB="0" distL="0" distR="0" wp14:anchorId="1EAA3B7C" wp14:editId="31652ED8">
            <wp:extent cx="2086963" cy="322118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4941" cy="32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3E9" w14:textId="576CCEC4" w:rsidR="00E57F04" w:rsidRDefault="00E57F04" w:rsidP="0010709F"/>
    <w:p w14:paraId="04450E39" w14:textId="2510AC96" w:rsidR="00E57F04" w:rsidRDefault="00E57F0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90A9EF0" w14:textId="742AA80D" w:rsidR="00205408" w:rsidRDefault="00633227" w:rsidP="00F60802">
      <w:pPr>
        <w:pStyle w:val="Heading2"/>
      </w:pPr>
      <w:bookmarkStart w:id="18" w:name="_Toc40097484"/>
      <w:r>
        <w:rPr>
          <w:rFonts w:hint="eastAsia"/>
        </w:rPr>
        <w:lastRenderedPageBreak/>
        <w:t>항목</w:t>
      </w:r>
      <w:r w:rsidR="006A707F">
        <w:rPr>
          <w:rFonts w:hint="eastAsia"/>
        </w:rPr>
        <w:t xml:space="preserve"> 하나씩 전송</w:t>
      </w:r>
      <w:bookmarkEnd w:id="18"/>
    </w:p>
    <w:p w14:paraId="237DDF81" w14:textId="725588A8" w:rsidR="006A707F" w:rsidRPr="006A707F" w:rsidRDefault="006A707F" w:rsidP="006A707F">
      <w:pPr>
        <w:pStyle w:val="Heading3"/>
        <w:rPr>
          <w:rFonts w:hint="eastAsia"/>
        </w:rPr>
      </w:pP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  <w:r w:rsidR="002616D3">
        <w:rPr>
          <w:rFonts w:hint="eastAsia"/>
        </w:rPr>
        <w:t xml:space="preserve"> </w:t>
      </w:r>
      <w:r w:rsidR="002616D3">
        <w:t>(insert)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802" w14:paraId="1C345BC5" w14:textId="77777777" w:rsidTr="00F60802">
        <w:tc>
          <w:tcPr>
            <w:tcW w:w="10456" w:type="dxa"/>
          </w:tcPr>
          <w:p w14:paraId="74DEA387" w14:textId="106DF162" w:rsidR="00F60802" w:rsidRPr="00F60802" w:rsidRDefault="00F60802" w:rsidP="00F6080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</w:pPr>
            <w:r w:rsidRPr="00F608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todo4Ref</w:t>
            </w:r>
            <w:r w:rsidRPr="00F608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F6080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F608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F60802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F608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F608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F608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0EFABBCD" w14:textId="0B1DE0D1" w:rsidR="000A3CE5" w:rsidRDefault="00C64A66" w:rsidP="00F60802">
      <w:r>
        <w:rPr>
          <w:rFonts w:hint="eastAsia"/>
        </w:rPr>
        <w:t>t</w:t>
      </w:r>
      <w:r>
        <w:t>o</w:t>
      </w:r>
      <w:r w:rsidR="00511548">
        <w:t>d</w:t>
      </w:r>
      <w:r>
        <w:t xml:space="preserve">o4Ref </w:t>
      </w:r>
      <w:r>
        <w:rPr>
          <w:rFonts w:hint="eastAsia"/>
        </w:rPr>
        <w:t>원격 참조 객체가 참조하는 데이터 항목 아래에 새 자식 항목</w:t>
      </w:r>
      <w:r w:rsidR="006A707F">
        <w:rPr>
          <w:rFonts w:hint="eastAsia"/>
        </w:rPr>
        <w:t xml:space="preserve">을 </w:t>
      </w:r>
      <w:r w:rsidR="000A3CE5">
        <w:rPr>
          <w:rFonts w:hint="eastAsia"/>
        </w:rPr>
        <w:t>추가(</w:t>
      </w:r>
      <w:r w:rsidR="000A3CE5">
        <w:t>insert)</w:t>
      </w:r>
      <w:r w:rsidR="000A3CE5">
        <w:rPr>
          <w:rFonts w:hint="eastAsia"/>
        </w:rPr>
        <w:t>한다.</w:t>
      </w:r>
    </w:p>
    <w:p w14:paraId="4EF51005" w14:textId="5D08CD61" w:rsidR="006A707F" w:rsidRDefault="006A707F" w:rsidP="00F60802"/>
    <w:p w14:paraId="35BBDB2E" w14:textId="2F17475E" w:rsidR="00D5348C" w:rsidRDefault="00D5348C" w:rsidP="00F60802">
      <w:r>
        <w:rPr>
          <w:rFonts w:hint="eastAsia"/>
        </w:rPr>
        <w:t xml:space="preserve">자식 항목을 </w:t>
      </w:r>
      <w:r w:rsidR="00AF3E0D">
        <w:rPr>
          <w:rFonts w:hint="eastAsia"/>
        </w:rPr>
        <w:t>추가</w:t>
      </w:r>
      <w:r w:rsidR="004D2E80">
        <w:rPr>
          <w:rFonts w:hint="eastAsia"/>
        </w:rPr>
        <w:t>(</w:t>
      </w:r>
      <w:r w:rsidR="004D2E80">
        <w:t>insert)</w:t>
      </w:r>
      <w:r w:rsidR="00AF3E0D">
        <w:rPr>
          <w:rFonts w:hint="eastAsia"/>
        </w:rPr>
        <w:t>하려면</w:t>
      </w:r>
      <w:r>
        <w:rPr>
          <w:rFonts w:hint="eastAsia"/>
        </w:rPr>
        <w:t>,</w:t>
      </w:r>
      <w:r>
        <w:t xml:space="preserve"> </w:t>
      </w:r>
      <w:r w:rsidR="00AF3E0D">
        <w:rPr>
          <w:rFonts w:hint="eastAsia"/>
        </w:rPr>
        <w:t>먼저 그 자식 항목에 대한 키(</w:t>
      </w:r>
      <w:r w:rsidR="00AF3E0D">
        <w:t>key)</w:t>
      </w:r>
      <w:r w:rsidR="004D2E80">
        <w:rPr>
          <w:rFonts w:hint="eastAsia"/>
        </w:rPr>
        <w:t>를 먼저 만들어야 한다.</w:t>
      </w:r>
      <w:r w:rsidR="00AF3E0D">
        <w:t xml:space="preserve"> </w:t>
      </w:r>
    </w:p>
    <w:p w14:paraId="1CD2E5AE" w14:textId="5EBE01B9" w:rsidR="00AF3E0D" w:rsidRDefault="00E076D1" w:rsidP="00F60802">
      <w:r>
        <w:rPr>
          <w:rFonts w:hint="eastAsia"/>
        </w:rPr>
        <w:t>위 코드</w:t>
      </w:r>
      <w:r w:rsidR="004D2E80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push() </w:t>
      </w:r>
      <w:r>
        <w:rPr>
          <w:rFonts w:hint="eastAsia"/>
        </w:rPr>
        <w:t>메소드에 의해서,</w:t>
      </w:r>
      <w:r>
        <w:t xml:space="preserve"> </w:t>
      </w:r>
      <w:r>
        <w:rPr>
          <w:rFonts w:hint="eastAsia"/>
        </w:rPr>
        <w:t>새 키</w:t>
      </w:r>
      <w:r>
        <w:t>(key)</w:t>
      </w:r>
      <w:r>
        <w:rPr>
          <w:rFonts w:hint="eastAsia"/>
        </w:rPr>
        <w:t>가 생성되고,</w:t>
      </w:r>
    </w:p>
    <w:p w14:paraId="70C9C6AF" w14:textId="5E5CAA0F" w:rsidR="00E076D1" w:rsidRDefault="004D2E80" w:rsidP="00F60802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메소드에 의해서,</w:t>
      </w:r>
      <w:r>
        <w:t xml:space="preserve"> </w:t>
      </w:r>
      <w:r>
        <w:rPr>
          <w:rFonts w:hint="eastAsia"/>
        </w:rPr>
        <w:t>그 새 키(</w:t>
      </w:r>
      <w:r>
        <w:t>key)</w:t>
      </w:r>
      <w:r>
        <w:rPr>
          <w:rFonts w:hint="eastAsia"/>
        </w:rPr>
        <w:t>의 위치에 데이터가 저장된다.</w:t>
      </w:r>
    </w:p>
    <w:p w14:paraId="65FF7BC1" w14:textId="77777777" w:rsidR="00CD07EE" w:rsidRDefault="00CD07EE" w:rsidP="00F60802">
      <w:pPr>
        <w:rPr>
          <w:rFonts w:hint="eastAsia"/>
        </w:rPr>
      </w:pPr>
    </w:p>
    <w:p w14:paraId="30C8949D" w14:textId="16F74FEE" w:rsidR="00C64A66" w:rsidRDefault="006A707F" w:rsidP="006A707F">
      <w:pPr>
        <w:pStyle w:val="Heading3"/>
      </w:pP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수정하기</w:t>
      </w:r>
      <w:r w:rsidR="002616D3">
        <w:rPr>
          <w:rFonts w:hint="eastAsia"/>
        </w:rPr>
        <w:t xml:space="preserve"> </w:t>
      </w:r>
      <w:r w:rsidR="002616D3">
        <w:t>(update)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07F" w14:paraId="7BF9FD10" w14:textId="77777777" w:rsidTr="006A707F">
        <w:tc>
          <w:tcPr>
            <w:tcW w:w="10456" w:type="dxa"/>
          </w:tcPr>
          <w:p w14:paraId="6CCC7D90" w14:textId="72E58BE1" w:rsidR="006A707F" w:rsidRPr="005D47EF" w:rsidRDefault="005D47EF" w:rsidP="005D47E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</w:pPr>
            <w:r w:rsidRPr="005D47E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todo4Ref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D47E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child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="굴림" w:hAnsi="Consolas" w:cs="굴림" w:hint="eastAsia"/>
                <w:color w:val="001080"/>
                <w:kern w:val="0"/>
                <w:szCs w:val="20"/>
              </w:rPr>
              <w:t>k</w:t>
            </w:r>
            <w:r w:rsidRPr="005D47E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ey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).</w:t>
            </w:r>
            <w:r w:rsidRPr="005D47E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D47E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27FF457A" w14:textId="07F5524E" w:rsidR="006A707F" w:rsidRDefault="00FC7E95" w:rsidP="006A707F">
      <w:r>
        <w:rPr>
          <w:rFonts w:hint="eastAsia"/>
        </w:rPr>
        <w:t>키(</w:t>
      </w:r>
      <w:r>
        <w:t xml:space="preserve">key) </w:t>
      </w:r>
      <w:r>
        <w:rPr>
          <w:rFonts w:hint="eastAsia"/>
        </w:rPr>
        <w:t>위치의 데이터를 수정(</w:t>
      </w:r>
      <w:r>
        <w:t xml:space="preserve">update) </w:t>
      </w:r>
      <w:r>
        <w:rPr>
          <w:rFonts w:hint="eastAsia"/>
        </w:rPr>
        <w:t>한다.</w:t>
      </w:r>
    </w:p>
    <w:p w14:paraId="69633B4C" w14:textId="77777777" w:rsidR="00FC7E95" w:rsidRPr="00FC7E95" w:rsidRDefault="00FC7E95" w:rsidP="006A707F"/>
    <w:p w14:paraId="2AD8C8E5" w14:textId="621CD9F5" w:rsidR="00C64A66" w:rsidRDefault="002616D3" w:rsidP="002616D3">
      <w:pPr>
        <w:pStyle w:val="Heading3"/>
      </w:pP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  <w:r>
        <w:rPr>
          <w:rFonts w:hint="eastAsia"/>
        </w:rPr>
        <w:t xml:space="preserve"> </w:t>
      </w:r>
      <w:r>
        <w:t>(delete)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16D3" w14:paraId="68AE8F90" w14:textId="77777777" w:rsidTr="002616D3">
        <w:tc>
          <w:tcPr>
            <w:tcW w:w="10456" w:type="dxa"/>
          </w:tcPr>
          <w:p w14:paraId="2E32A9F3" w14:textId="48D532F9" w:rsidR="002616D3" w:rsidRDefault="002616D3" w:rsidP="002616D3">
            <w:pPr>
              <w:rPr>
                <w:rFonts w:hint="eastAsia"/>
              </w:rPr>
            </w:pPr>
            <w:r w:rsidRPr="005D47E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todo4Ref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D47E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child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="굴림" w:hAnsi="Consolas" w:cs="굴림" w:hint="eastAsia"/>
                <w:color w:val="001080"/>
                <w:kern w:val="0"/>
                <w:szCs w:val="20"/>
              </w:rPr>
              <w:t>k</w:t>
            </w:r>
            <w:r w:rsidRPr="005D47E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ey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).</w:t>
            </w:r>
            <w:r w:rsidRPr="005D47E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D47E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5D47E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00AA13D4" w14:textId="17E1565B" w:rsidR="002616D3" w:rsidRDefault="002616D3" w:rsidP="002616D3">
      <w:r>
        <w:rPr>
          <w:rFonts w:hint="eastAsia"/>
        </w:rPr>
        <w:t>키(</w:t>
      </w:r>
      <w:r>
        <w:t xml:space="preserve">key) </w:t>
      </w:r>
      <w:r>
        <w:rPr>
          <w:rFonts w:hint="eastAsia"/>
        </w:rPr>
        <w:t>위치의 데이터를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(</w:t>
      </w:r>
      <w:r>
        <w:t>delete</w:t>
      </w:r>
      <w:r>
        <w:t xml:space="preserve">) </w:t>
      </w:r>
      <w:r>
        <w:rPr>
          <w:rFonts w:hint="eastAsia"/>
        </w:rPr>
        <w:t>한다.</w:t>
      </w:r>
    </w:p>
    <w:p w14:paraId="07E27A14" w14:textId="77777777" w:rsidR="002616D3" w:rsidRPr="002616D3" w:rsidRDefault="002616D3" w:rsidP="002616D3">
      <w:pPr>
        <w:rPr>
          <w:rFonts w:hint="eastAsia"/>
        </w:rPr>
      </w:pPr>
    </w:p>
    <w:p w14:paraId="625BB7FE" w14:textId="1845B895" w:rsidR="00C64A66" w:rsidRDefault="0058016F" w:rsidP="0058016F">
      <w:pPr>
        <w:pStyle w:val="Heading3"/>
      </w:pPr>
      <w:r>
        <w:rPr>
          <w:rFonts w:hint="eastAsia"/>
        </w:rPr>
        <w:t>c</w:t>
      </w:r>
      <w:r>
        <w:t xml:space="preserve">hild_added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핸들러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016F" w14:paraId="7A977DF0" w14:textId="77777777" w:rsidTr="0058016F">
        <w:tc>
          <w:tcPr>
            <w:tcW w:w="10456" w:type="dxa"/>
          </w:tcPr>
          <w:p w14:paraId="297193F3" w14:textId="2303765A" w:rsidR="0058016F" w:rsidRPr="0058016F" w:rsidRDefault="0058016F" w:rsidP="0058016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801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todo4Ref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8016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8016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'child_added'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5801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58016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A98A0F5" w14:textId="447D3ABB" w:rsidR="00B00EDB" w:rsidRDefault="0058016F" w:rsidP="00FA58E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="00FA58EE" w:rsidRPr="00FA58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="00FA58EE"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FA58EE" w:rsidRPr="00FA58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key</w:t>
            </w:r>
            <w:r w:rsidR="00FA58EE"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801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key;</w:t>
            </w:r>
          </w:p>
          <w:p w14:paraId="0545ABB8" w14:textId="5691FE36" w:rsidR="0058016F" w:rsidRPr="0058016F" w:rsidRDefault="00B00EDB" w:rsidP="0058016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 xml:space="preserve">  </w:t>
            </w:r>
            <w:r w:rsidR="00FA58EE" w:rsidRPr="00FA58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="00FA58EE"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FA58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="00FA58EE"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5801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="0058016F" w:rsidRPr="0058016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="0058016F"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45201376" w14:textId="5787B573" w:rsidR="0058016F" w:rsidRPr="00FA58EE" w:rsidRDefault="0058016F" w:rsidP="00FA58E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</w:pP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});</w:t>
            </w:r>
          </w:p>
        </w:tc>
      </w:tr>
    </w:tbl>
    <w:p w14:paraId="34CB442F" w14:textId="77777777" w:rsidR="008E1EDA" w:rsidRPr="00C04C91" w:rsidRDefault="008E1EDA" w:rsidP="0058016F">
      <w:pPr>
        <w:rPr>
          <w:rFonts w:ascii="Consolas" w:hAnsi="Consolas"/>
        </w:rPr>
      </w:pPr>
      <w:r w:rsidRPr="00C04C91">
        <w:rPr>
          <w:rFonts w:ascii="Consolas" w:hAnsi="Consolas"/>
        </w:rPr>
        <w:t xml:space="preserve">todo4Ref </w:t>
      </w:r>
      <w:r w:rsidRPr="00C04C91">
        <w:rPr>
          <w:rFonts w:ascii="Consolas" w:hAnsi="Consolas"/>
        </w:rPr>
        <w:t>원격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참조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객체가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참조하는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데이터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아래에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새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자식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항목이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추가되면</w:t>
      </w:r>
      <w:r w:rsidRPr="00C04C91">
        <w:rPr>
          <w:rFonts w:ascii="Consolas" w:hAnsi="Consolas"/>
        </w:rPr>
        <w:t xml:space="preserve">, </w:t>
      </w:r>
    </w:p>
    <w:p w14:paraId="644357B9" w14:textId="2659BA4F" w:rsidR="008E1EDA" w:rsidRPr="00C04C91" w:rsidRDefault="008E1EDA" w:rsidP="0058016F">
      <w:pPr>
        <w:rPr>
          <w:rFonts w:ascii="Consolas" w:hAnsi="Consolas"/>
        </w:rPr>
      </w:pPr>
      <w:r w:rsidRPr="00C04C91">
        <w:rPr>
          <w:rFonts w:ascii="Consolas" w:hAnsi="Consolas"/>
        </w:rPr>
        <w:t>위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콜백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함수가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즉시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호출된다</w:t>
      </w:r>
      <w:r w:rsidRPr="00C04C91">
        <w:rPr>
          <w:rFonts w:ascii="Consolas" w:hAnsi="Consolas"/>
        </w:rPr>
        <w:t xml:space="preserve">. </w:t>
      </w:r>
      <w:r w:rsidRPr="00C04C91">
        <w:rPr>
          <w:rFonts w:ascii="Consolas" w:hAnsi="Consolas"/>
        </w:rPr>
        <w:t>추가된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자식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항목의</w:t>
      </w:r>
      <w:r w:rsidRPr="00C04C91">
        <w:rPr>
          <w:rFonts w:ascii="Consolas" w:hAnsi="Consolas"/>
        </w:rPr>
        <w:t xml:space="preserve"> </w:t>
      </w:r>
      <w:r w:rsidR="00C04C91" w:rsidRPr="00C04C91">
        <w:rPr>
          <w:rFonts w:ascii="Consolas" w:hAnsi="Consolas"/>
        </w:rPr>
        <w:t>값은</w:t>
      </w:r>
      <w:r w:rsidR="00C04C91" w:rsidRPr="00C04C91">
        <w:rPr>
          <w:rFonts w:ascii="Consolas" w:hAnsi="Consolas"/>
        </w:rPr>
        <w:t xml:space="preserve"> snapshot.val()</w:t>
      </w:r>
      <w:r w:rsidR="00C04C91" w:rsidRPr="00C04C91">
        <w:rPr>
          <w:rFonts w:ascii="Consolas" w:hAnsi="Consolas"/>
        </w:rPr>
        <w:t>이고</w:t>
      </w:r>
      <w:r w:rsidR="00C04C91" w:rsidRPr="00C04C91">
        <w:rPr>
          <w:rFonts w:ascii="Consolas" w:hAnsi="Consolas"/>
        </w:rPr>
        <w:t xml:space="preserve">, </w:t>
      </w:r>
      <w:r w:rsidRPr="00C04C91">
        <w:rPr>
          <w:rFonts w:ascii="Consolas" w:hAnsi="Consolas"/>
        </w:rPr>
        <w:t>키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값은</w:t>
      </w:r>
      <w:r w:rsidRPr="00C04C91">
        <w:rPr>
          <w:rFonts w:ascii="Consolas" w:hAnsi="Consolas"/>
        </w:rPr>
        <w:t xml:space="preserve"> snapshot.key </w:t>
      </w:r>
      <w:r w:rsidRPr="00C04C91">
        <w:rPr>
          <w:rFonts w:ascii="Consolas" w:hAnsi="Consolas"/>
        </w:rPr>
        <w:t>이</w:t>
      </w:r>
      <w:r w:rsidR="00C04C91" w:rsidRPr="00C04C91">
        <w:rPr>
          <w:rFonts w:ascii="Consolas" w:hAnsi="Consolas"/>
        </w:rPr>
        <w:t>다</w:t>
      </w:r>
      <w:r w:rsidR="00C04C91" w:rsidRPr="00C04C91">
        <w:rPr>
          <w:rFonts w:ascii="Consolas" w:hAnsi="Consolas"/>
        </w:rPr>
        <w:t>.</w:t>
      </w:r>
    </w:p>
    <w:p w14:paraId="5B4D27CA" w14:textId="77777777" w:rsidR="00C04C91" w:rsidRPr="0058016F" w:rsidRDefault="00C04C91" w:rsidP="0058016F">
      <w:pPr>
        <w:rPr>
          <w:rFonts w:hint="eastAsia"/>
        </w:rPr>
      </w:pPr>
    </w:p>
    <w:p w14:paraId="4E5C9E1E" w14:textId="60F3132D" w:rsidR="00CA2CCA" w:rsidRDefault="00CA2CCA" w:rsidP="0010709F"/>
    <w:p w14:paraId="68339763" w14:textId="3AD2FAEC" w:rsidR="00C04C91" w:rsidRDefault="00C04C91" w:rsidP="00C04C91">
      <w:pPr>
        <w:pStyle w:val="Heading3"/>
      </w:pPr>
      <w:r>
        <w:rPr>
          <w:rFonts w:hint="eastAsia"/>
        </w:rPr>
        <w:t>c</w:t>
      </w:r>
      <w:r>
        <w:t xml:space="preserve">hild_updated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핸들러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4C91" w14:paraId="74639C93" w14:textId="77777777" w:rsidTr="00C04C91">
        <w:tc>
          <w:tcPr>
            <w:tcW w:w="10456" w:type="dxa"/>
          </w:tcPr>
          <w:p w14:paraId="26224FE3" w14:textId="4D847AA2" w:rsidR="00C673EA" w:rsidRPr="00C673EA" w:rsidRDefault="00C673EA" w:rsidP="00C673E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673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C673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C673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todo4Ref</w:t>
            </w:r>
            <w:r w:rsidRPr="00C673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C673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C673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C673E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'child_changed'</w:t>
            </w:r>
            <w:r w:rsidRPr="00C673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C673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C673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C673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C673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1489E8D" w14:textId="77777777" w:rsidR="00C673EA" w:rsidRDefault="00C673EA" w:rsidP="00C673E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A58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A58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key</w:t>
            </w:r>
            <w:r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801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key;</w:t>
            </w:r>
          </w:p>
          <w:p w14:paraId="09F7779E" w14:textId="77777777" w:rsidR="00C673EA" w:rsidRPr="0058016F" w:rsidRDefault="00C673EA" w:rsidP="00C673E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 xml:space="preserve">  </w:t>
            </w:r>
            <w:r w:rsidRPr="00FA58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5801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8016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7F798801" w14:textId="0C260028" w:rsidR="00C04C91" w:rsidRPr="00C673EA" w:rsidRDefault="00C673EA" w:rsidP="00C673E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Cs w:val="20"/>
              </w:rPr>
            </w:pPr>
            <w:r w:rsidRPr="00C673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});</w:t>
            </w:r>
          </w:p>
        </w:tc>
      </w:tr>
    </w:tbl>
    <w:p w14:paraId="0449AEC9" w14:textId="5F475CDB" w:rsidR="00C673EA" w:rsidRPr="00C04C91" w:rsidRDefault="00C673EA" w:rsidP="00C673EA">
      <w:pPr>
        <w:rPr>
          <w:rFonts w:ascii="Consolas" w:hAnsi="Consolas"/>
        </w:rPr>
      </w:pPr>
      <w:r w:rsidRPr="00C04C91">
        <w:rPr>
          <w:rFonts w:ascii="Consolas" w:hAnsi="Consolas"/>
        </w:rPr>
        <w:t xml:space="preserve">todo4Ref </w:t>
      </w:r>
      <w:r w:rsidRPr="00C04C91">
        <w:rPr>
          <w:rFonts w:ascii="Consolas" w:hAnsi="Consolas"/>
        </w:rPr>
        <w:t>원격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참조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객체가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참조하는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데이터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아래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 w:rsidRPr="00C04C91">
        <w:rPr>
          <w:rFonts w:ascii="Consolas" w:hAnsi="Consolas"/>
        </w:rPr>
        <w:t>자식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</w:t>
      </w:r>
      <w:r w:rsidR="00266290">
        <w:rPr>
          <w:rFonts w:ascii="Consolas" w:hAnsi="Consolas" w:hint="eastAsia"/>
        </w:rPr>
        <w:t xml:space="preserve"> </w:t>
      </w:r>
      <w:r w:rsidR="00266290">
        <w:rPr>
          <w:rFonts w:ascii="Consolas" w:hAnsi="Consolas" w:hint="eastAsia"/>
        </w:rPr>
        <w:t>중</w:t>
      </w:r>
      <w:r w:rsidR="00266290">
        <w:rPr>
          <w:rFonts w:ascii="Consolas" w:hAnsi="Consolas" w:hint="eastAsia"/>
        </w:rPr>
        <w:t xml:space="preserve"> </w:t>
      </w:r>
      <w:r w:rsidR="00266290">
        <w:rPr>
          <w:rFonts w:ascii="Consolas" w:hAnsi="Consolas" w:hint="eastAsia"/>
        </w:rPr>
        <w:t>하나가</w:t>
      </w:r>
      <w:r w:rsidR="00266290">
        <w:rPr>
          <w:rFonts w:ascii="Consolas" w:hAnsi="Consolas" w:hint="eastAsia"/>
        </w:rPr>
        <w:t xml:space="preserve"> </w:t>
      </w:r>
      <w:r w:rsidR="00266290">
        <w:rPr>
          <w:rFonts w:ascii="Consolas" w:hAnsi="Consolas" w:hint="eastAsia"/>
        </w:rPr>
        <w:t>수정되면</w:t>
      </w:r>
      <w:r w:rsidRPr="00C04C91">
        <w:rPr>
          <w:rFonts w:ascii="Consolas" w:hAnsi="Consolas"/>
        </w:rPr>
        <w:t xml:space="preserve">, </w:t>
      </w:r>
    </w:p>
    <w:p w14:paraId="19C31037" w14:textId="2BC8A0C6" w:rsidR="00C673EA" w:rsidRPr="00C04C91" w:rsidRDefault="00C673EA" w:rsidP="00C673EA">
      <w:pPr>
        <w:rPr>
          <w:rFonts w:ascii="Consolas" w:hAnsi="Consolas"/>
        </w:rPr>
      </w:pPr>
      <w:r w:rsidRPr="00C04C91">
        <w:rPr>
          <w:rFonts w:ascii="Consolas" w:hAnsi="Consolas"/>
        </w:rPr>
        <w:t>위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콜백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함수가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즉시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호출된다</w:t>
      </w:r>
      <w:r w:rsidRPr="00C04C91">
        <w:rPr>
          <w:rFonts w:ascii="Consolas" w:hAnsi="Consolas"/>
        </w:rPr>
        <w:t xml:space="preserve">. </w:t>
      </w:r>
      <w:r w:rsidR="00266290">
        <w:rPr>
          <w:rFonts w:ascii="Consolas" w:hAnsi="Consolas" w:hint="eastAsia"/>
        </w:rPr>
        <w:t>수정</w:t>
      </w:r>
      <w:r w:rsidRPr="00C04C91">
        <w:rPr>
          <w:rFonts w:ascii="Consolas" w:hAnsi="Consolas"/>
        </w:rPr>
        <w:t>된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자식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항목의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값은</w:t>
      </w:r>
      <w:r w:rsidRPr="00C04C91">
        <w:rPr>
          <w:rFonts w:ascii="Consolas" w:hAnsi="Consolas"/>
        </w:rPr>
        <w:t xml:space="preserve"> snapshot.val()</w:t>
      </w:r>
      <w:r w:rsidRPr="00C04C91">
        <w:rPr>
          <w:rFonts w:ascii="Consolas" w:hAnsi="Consolas"/>
        </w:rPr>
        <w:t>이고</w:t>
      </w:r>
      <w:r w:rsidRPr="00C04C91">
        <w:rPr>
          <w:rFonts w:ascii="Consolas" w:hAnsi="Consolas"/>
        </w:rPr>
        <w:t xml:space="preserve">, </w:t>
      </w:r>
      <w:r w:rsidRPr="00C04C91">
        <w:rPr>
          <w:rFonts w:ascii="Consolas" w:hAnsi="Consolas"/>
        </w:rPr>
        <w:t>키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값은</w:t>
      </w:r>
      <w:r w:rsidRPr="00C04C91">
        <w:rPr>
          <w:rFonts w:ascii="Consolas" w:hAnsi="Consolas"/>
        </w:rPr>
        <w:t xml:space="preserve"> snapshot.key </w:t>
      </w:r>
      <w:r w:rsidRPr="00C04C91">
        <w:rPr>
          <w:rFonts w:ascii="Consolas" w:hAnsi="Consolas"/>
        </w:rPr>
        <w:t>이다</w:t>
      </w:r>
      <w:r w:rsidRPr="00C04C91">
        <w:rPr>
          <w:rFonts w:ascii="Consolas" w:hAnsi="Consolas"/>
        </w:rPr>
        <w:t>.</w:t>
      </w:r>
    </w:p>
    <w:p w14:paraId="4AF10707" w14:textId="4ACC8CE4" w:rsidR="00C04C91" w:rsidRDefault="00C04C91" w:rsidP="00C04C91"/>
    <w:p w14:paraId="2445F32D" w14:textId="2A8ED1DA" w:rsidR="00266290" w:rsidRDefault="00266290" w:rsidP="00C04C91"/>
    <w:p w14:paraId="44155D21" w14:textId="21636A62" w:rsidR="00266290" w:rsidRDefault="00266290" w:rsidP="00266290">
      <w:pPr>
        <w:pStyle w:val="Heading3"/>
      </w:pPr>
      <w:r>
        <w:rPr>
          <w:rFonts w:hint="eastAsia"/>
        </w:rPr>
        <w:t>c</w:t>
      </w:r>
      <w:r>
        <w:t xml:space="preserve">hild_removed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핸들러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6290" w14:paraId="5DA0C44A" w14:textId="77777777" w:rsidTr="00266290">
        <w:tc>
          <w:tcPr>
            <w:tcW w:w="10456" w:type="dxa"/>
          </w:tcPr>
          <w:p w14:paraId="26905D7F" w14:textId="00D27A18" w:rsidR="00266290" w:rsidRPr="00266290" w:rsidRDefault="00266290" w:rsidP="0026629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6629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26629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26629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todo4Ref</w:t>
            </w:r>
            <w:r w:rsidRPr="0026629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26629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26629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26629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'child_removed'</w:t>
            </w:r>
            <w:r w:rsidRPr="0026629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26629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26629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26629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26629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CE89252" w14:textId="77777777" w:rsidR="00266290" w:rsidRDefault="00266290" w:rsidP="0026629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A58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A58E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key</w:t>
            </w:r>
            <w:r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801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key;</w:t>
            </w:r>
          </w:p>
          <w:p w14:paraId="614230D9" w14:textId="77777777" w:rsidR="00266290" w:rsidRPr="0058016F" w:rsidRDefault="00266290" w:rsidP="0026629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 xml:space="preserve">  </w:t>
            </w:r>
            <w:r w:rsidRPr="00FA58E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FA58E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58016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8016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58016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1ACA4AB5" w14:textId="3BFBDA53" w:rsidR="00266290" w:rsidRDefault="00266290" w:rsidP="0026629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hint="eastAsia"/>
              </w:rPr>
            </w:pPr>
            <w:r w:rsidRPr="0026629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});</w:t>
            </w:r>
          </w:p>
        </w:tc>
      </w:tr>
    </w:tbl>
    <w:p w14:paraId="1D1EE441" w14:textId="7E989910" w:rsidR="00266290" w:rsidRPr="00C04C91" w:rsidRDefault="00266290" w:rsidP="00266290">
      <w:pPr>
        <w:rPr>
          <w:rFonts w:ascii="Consolas" w:hAnsi="Consolas"/>
        </w:rPr>
      </w:pPr>
      <w:r w:rsidRPr="00C04C91">
        <w:rPr>
          <w:rFonts w:ascii="Consolas" w:hAnsi="Consolas"/>
        </w:rPr>
        <w:t xml:space="preserve">todo4Ref </w:t>
      </w:r>
      <w:r w:rsidRPr="00C04C91">
        <w:rPr>
          <w:rFonts w:ascii="Consolas" w:hAnsi="Consolas"/>
        </w:rPr>
        <w:t>원격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참조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객체가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참조하는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데이터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아래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 w:rsidRPr="00C04C91">
        <w:rPr>
          <w:rFonts w:ascii="Consolas" w:hAnsi="Consolas"/>
        </w:rPr>
        <w:t>자식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하나가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삭제</w:t>
      </w:r>
      <w:r>
        <w:rPr>
          <w:rFonts w:ascii="Consolas" w:hAnsi="Consolas" w:hint="eastAsia"/>
        </w:rPr>
        <w:t>되면</w:t>
      </w:r>
      <w:r w:rsidRPr="00C04C91">
        <w:rPr>
          <w:rFonts w:ascii="Consolas" w:hAnsi="Consolas"/>
        </w:rPr>
        <w:t xml:space="preserve">, </w:t>
      </w:r>
    </w:p>
    <w:p w14:paraId="452741DE" w14:textId="4884C5E9" w:rsidR="00266290" w:rsidRPr="00C04C91" w:rsidRDefault="00266290" w:rsidP="00266290">
      <w:pPr>
        <w:rPr>
          <w:rFonts w:ascii="Consolas" w:hAnsi="Consolas"/>
        </w:rPr>
      </w:pPr>
      <w:r w:rsidRPr="00C04C91">
        <w:rPr>
          <w:rFonts w:ascii="Consolas" w:hAnsi="Consolas"/>
        </w:rPr>
        <w:t>위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콜백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함수가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즉시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호출된다</w:t>
      </w:r>
      <w:r w:rsidRPr="00C04C91">
        <w:rPr>
          <w:rFonts w:ascii="Consolas" w:hAnsi="Consolas"/>
        </w:rPr>
        <w:t xml:space="preserve">. </w:t>
      </w:r>
      <w:r>
        <w:rPr>
          <w:rFonts w:ascii="Consolas" w:hAnsi="Consolas" w:hint="eastAsia"/>
        </w:rPr>
        <w:t>삭제</w:t>
      </w:r>
      <w:r w:rsidRPr="00C04C91">
        <w:rPr>
          <w:rFonts w:ascii="Consolas" w:hAnsi="Consolas"/>
        </w:rPr>
        <w:t>된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자식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항목의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값은</w:t>
      </w:r>
      <w:r w:rsidRPr="00C04C91">
        <w:rPr>
          <w:rFonts w:ascii="Consolas" w:hAnsi="Consolas"/>
        </w:rPr>
        <w:t xml:space="preserve"> snapshot.val()</w:t>
      </w:r>
      <w:r w:rsidRPr="00C04C91">
        <w:rPr>
          <w:rFonts w:ascii="Consolas" w:hAnsi="Consolas"/>
        </w:rPr>
        <w:t>이고</w:t>
      </w:r>
      <w:r w:rsidRPr="00C04C91">
        <w:rPr>
          <w:rFonts w:ascii="Consolas" w:hAnsi="Consolas"/>
        </w:rPr>
        <w:t xml:space="preserve">, </w:t>
      </w:r>
      <w:r w:rsidRPr="00C04C91">
        <w:rPr>
          <w:rFonts w:ascii="Consolas" w:hAnsi="Consolas"/>
        </w:rPr>
        <w:t>키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값은</w:t>
      </w:r>
      <w:r w:rsidRPr="00C04C91">
        <w:rPr>
          <w:rFonts w:ascii="Consolas" w:hAnsi="Consolas"/>
        </w:rPr>
        <w:t xml:space="preserve"> snapshot.key </w:t>
      </w:r>
      <w:r w:rsidRPr="00C04C91">
        <w:rPr>
          <w:rFonts w:ascii="Consolas" w:hAnsi="Consolas"/>
        </w:rPr>
        <w:t>이다</w:t>
      </w:r>
      <w:r w:rsidRPr="00C04C91">
        <w:rPr>
          <w:rFonts w:ascii="Consolas" w:hAnsi="Consolas"/>
        </w:rPr>
        <w:t>.</w:t>
      </w:r>
    </w:p>
    <w:p w14:paraId="7DF4F0B0" w14:textId="77777777" w:rsidR="00266290" w:rsidRPr="00266290" w:rsidRDefault="00266290" w:rsidP="00266290">
      <w:pPr>
        <w:rPr>
          <w:rFonts w:hint="eastAsia"/>
        </w:rPr>
      </w:pPr>
    </w:p>
    <w:p w14:paraId="47F5F5F0" w14:textId="28A950D7" w:rsidR="0010709F" w:rsidRDefault="0010709F" w:rsidP="0010709F"/>
    <w:p w14:paraId="028F0FBE" w14:textId="6AACF828" w:rsidR="00266290" w:rsidRDefault="00AE6D7E" w:rsidP="00AE6D7E">
      <w:pPr>
        <w:pStyle w:val="Heading3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31193AD6" w14:textId="52D52F95" w:rsidR="00D51A28" w:rsidRDefault="00AE6D7E" w:rsidP="00AE6D7E">
      <w:r>
        <w:rPr>
          <w:rFonts w:hint="eastAsia"/>
        </w:rPr>
        <w:t>자식 항목을 하나씩 저장</w:t>
      </w:r>
      <w:r w:rsidR="00D51A28">
        <w:rPr>
          <w:rFonts w:hint="eastAsia"/>
        </w:rPr>
        <w:t>하면,</w:t>
      </w:r>
      <w:r w:rsidR="00D51A28">
        <w:t xml:space="preserve"> </w:t>
      </w:r>
      <w:r w:rsidR="00D51A28">
        <w:rPr>
          <w:rFonts w:hint="eastAsia"/>
        </w:rPr>
        <w:t>그 목록은 객체 형태로 저장된다.</w:t>
      </w:r>
    </w:p>
    <w:p w14:paraId="0ED45629" w14:textId="37C909AE" w:rsidR="00F81526" w:rsidRDefault="00D05CA8" w:rsidP="00004D17">
      <w:r>
        <w:rPr>
          <w:rFonts w:hint="eastAsia"/>
        </w:rPr>
        <w:t>자식 항목들 각각은 객체의 속성 형태로 저장된다.</w:t>
      </w:r>
    </w:p>
    <w:p w14:paraId="36852204" w14:textId="6C56E96F" w:rsidR="00D05CA8" w:rsidRDefault="00D05CA8" w:rsidP="00004D17">
      <w:r>
        <w:rPr>
          <w:rFonts w:hint="eastAsia"/>
        </w:rPr>
        <w:t>키 값이 속성명이고,</w:t>
      </w:r>
      <w:r>
        <w:t xml:space="preserve"> </w:t>
      </w:r>
      <w:r>
        <w:rPr>
          <w:rFonts w:hint="eastAsia"/>
        </w:rPr>
        <w:t>자식 항목의 값이 속성값이 된다.</w:t>
      </w:r>
    </w:p>
    <w:p w14:paraId="5D462834" w14:textId="67814DD9" w:rsidR="00D05CA8" w:rsidRDefault="00D05CA8" w:rsidP="00004D17"/>
    <w:p w14:paraId="66945A71" w14:textId="77777777" w:rsidR="00D05CA8" w:rsidRPr="00004D17" w:rsidRDefault="00D05CA8" w:rsidP="00004D17">
      <w:pPr>
        <w:rPr>
          <w:rFonts w:hint="eastAsia"/>
        </w:rPr>
      </w:pPr>
    </w:p>
    <w:p w14:paraId="27769A26" w14:textId="42CD142A" w:rsidR="00C940A8" w:rsidRDefault="001F0CAC" w:rsidP="00CF12EF">
      <w:r w:rsidRPr="001F0CAC">
        <w:lastRenderedPageBreak/>
        <w:drawing>
          <wp:inline distT="0" distB="0" distL="0" distR="0" wp14:anchorId="27C00E52" wp14:editId="4C85C46B">
            <wp:extent cx="1925651" cy="2583873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4504" cy="26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5A2F" w14:textId="0E4A78BE" w:rsidR="001F0CAC" w:rsidRDefault="001F0CAC" w:rsidP="00CF12EF"/>
    <w:p w14:paraId="5A06C0AD" w14:textId="501A9AC4" w:rsidR="001F0CAC" w:rsidRDefault="001F0CAC" w:rsidP="00CF12EF"/>
    <w:p w14:paraId="27B03CF4" w14:textId="77777777" w:rsidR="001F0CAC" w:rsidRDefault="001F0CAC" w:rsidP="00CF12EF">
      <w:pPr>
        <w:rPr>
          <w:rFonts w:hint="eastAsia"/>
        </w:rPr>
      </w:pPr>
    </w:p>
    <w:p w14:paraId="4310B783" w14:textId="4C42A0D4" w:rsidR="00C17351" w:rsidRDefault="00C1735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20BE68" w14:textId="3CCF7B67" w:rsidR="004D0B31" w:rsidRDefault="00BA6F70" w:rsidP="00C17351">
      <w:pPr>
        <w:pStyle w:val="Heading1"/>
      </w:pPr>
      <w:bookmarkStart w:id="19" w:name="_Toc40097485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앱</w:t>
      </w:r>
      <w:r>
        <w:rPr>
          <w:rFonts w:hint="eastAsia"/>
        </w:rPr>
        <w:t>4</w:t>
      </w:r>
      <w:bookmarkEnd w:id="19"/>
    </w:p>
    <w:p w14:paraId="7EBE01EB" w14:textId="16C5326E" w:rsidR="00BA6F70" w:rsidRDefault="00BA6F70" w:rsidP="00BA6F70">
      <w:pPr>
        <w:pStyle w:val="Heading2"/>
      </w:pPr>
      <w:bookmarkStart w:id="20" w:name="_Toc40097486"/>
      <w:r>
        <w:rPr>
          <w:rFonts w:hint="eastAsia"/>
        </w:rPr>
        <w:t>t</w:t>
      </w:r>
      <w:r>
        <w:t>odo40.html</w:t>
      </w:r>
      <w:bookmarkEnd w:id="20"/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0B291C" w14:paraId="71979B1D" w14:textId="77777777" w:rsidTr="000B291C">
        <w:tc>
          <w:tcPr>
            <w:tcW w:w="11057" w:type="dxa"/>
          </w:tcPr>
          <w:p w14:paraId="0D2C7328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&lt;html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lang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"ko"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7D4A8B83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&lt;head&gt;</w:t>
            </w:r>
          </w:p>
          <w:p w14:paraId="2FD71375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&lt;meta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charset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"utf-8"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69123483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"https://cdn.jsdelivr.net/npm/vue/dist/vue.js"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7A756A97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defer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"/__/firebase/7.13.1/firebase-app.js"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05871D5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defer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"/__/firebase/7.13.1/firebase-database.js"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2B7E5207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defer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"/__/firebase/init.js"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281D96D5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src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"https://kit.fontawesome.com/68abb170e0.js"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crossorigin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"anonymous"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&gt;&lt;/script&gt;</w:t>
            </w:r>
          </w:p>
          <w:p w14:paraId="12303D60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&lt;link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rel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"stylesheet"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"text/css"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href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"todo3.css"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5FAF571A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&lt;/head&gt;</w:t>
            </w:r>
          </w:p>
          <w:p w14:paraId="64AD685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&lt;body&gt;</w:t>
            </w:r>
          </w:p>
          <w:p w14:paraId="6B89DBE0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"app"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22C518A3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"main"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7E4EED38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fa-clipboard-check"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34EF6C8A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&lt;table&gt;</w:t>
            </w:r>
          </w:p>
          <w:p w14:paraId="6023B2E3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&lt;tr&gt;</w:t>
            </w:r>
          </w:p>
          <w:p w14:paraId="5492969D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제목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16A8F14F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6A3E293B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6DC0ABD9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  <w:shd w:val="clear" w:color="auto" w:fill="FFFF99"/>
              </w:rPr>
              <w:t>v-for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  <w:shd w:val="clear" w:color="auto" w:fill="FFFF99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FFFF99"/>
              </w:rPr>
              <w:t>"(todo, key) in todoMap"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"edit(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FFFF99"/>
              </w:rPr>
              <w:t>key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)"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  <w:shd w:val="clear" w:color="auto" w:fill="FFFF99"/>
              </w:rPr>
              <w:t>v-bind:key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  <w:shd w:val="clear" w:color="auto" w:fill="FFFF99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FFFF99"/>
              </w:rPr>
              <w:t>"key"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"clickable"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138DA7DC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todo.title }}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3C6D587F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{{ todo.due_date }}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49E8D51B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044445E7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&lt;tr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v-if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  <w:shd w:val="clear" w:color="auto" w:fill="FFFF99"/>
              </w:rPr>
              <w:t>Object.keys(todoMap).length == 0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4A3A6145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&lt;td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colspan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"2"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등록된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자료가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없습니다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&lt;/td&gt;</w:t>
            </w:r>
          </w:p>
          <w:p w14:paraId="3CB2704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&lt;/tr&gt;</w:t>
            </w:r>
          </w:p>
          <w:p w14:paraId="248B2AD1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&lt;/table&gt;</w:t>
            </w:r>
          </w:p>
          <w:p w14:paraId="09F65C89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"create"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fa-plus"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추가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4B48A79F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3D534CEA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3FBA71CB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"backdrop"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&gt;&lt;/div&gt;</w:t>
            </w:r>
          </w:p>
          <w:p w14:paraId="6EAC48D8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id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"dialog"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v-show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627366FA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&lt;h1&gt;&lt;i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fa-edit"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할일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{{ showDialog }}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&lt;/h1&gt;</w:t>
            </w:r>
          </w:p>
          <w:p w14:paraId="00425CD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"todo.title"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제목을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0CF14E2C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&lt;textarea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v-model.trim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"todo.body"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placeholder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내용을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입력하세요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&gt;&lt;/textarea&gt;</w:t>
            </w:r>
          </w:p>
          <w:p w14:paraId="2050B731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&lt;div&gt;</w:t>
            </w:r>
          </w:p>
          <w:p w14:paraId="5390A669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&lt;label&gt;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날짜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: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&lt;/label&gt;</w:t>
            </w:r>
          </w:p>
          <w:p w14:paraId="6F4CF002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&lt;input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"date"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v-model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"todo.due_date"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/&gt;</w:t>
            </w:r>
          </w:p>
          <w:p w14:paraId="75A0676C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"save"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fa-check"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저장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25AC8D40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"remove"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fa-trash-alt"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삭제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67B3A332" w14:textId="1CA5D2BD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&lt;button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"button"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v-on:click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"showDialog = false"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&gt;&lt;i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class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"fas fa-ban"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&gt;&lt;/i&gt;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취소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&lt;/button&gt;</w:t>
            </w:r>
          </w:p>
          <w:p w14:paraId="718891EC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1F5305F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4F19B378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&lt;/div&gt;</w:t>
            </w:r>
          </w:p>
          <w:p w14:paraId="2806E666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2BC1AECC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&lt;script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FF0000"/>
                <w:spacing w:val="-6"/>
                <w:kern w:val="0"/>
                <w:szCs w:val="20"/>
              </w:rPr>
              <w:t>type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=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"text/javascript"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&gt;</w:t>
            </w:r>
          </w:p>
          <w:p w14:paraId="405B967C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var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new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267F99"/>
                <w:spacing w:val="-6"/>
                <w:kern w:val="0"/>
                <w:szCs w:val="20"/>
              </w:rPr>
              <w:t>Vue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({</w:t>
            </w:r>
          </w:p>
          <w:p w14:paraId="14A8ECBD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el: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'#app'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</w:t>
            </w:r>
          </w:p>
          <w:p w14:paraId="2F8ED266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data: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152A4E53" w14:textId="77777777" w:rsidR="000B291C" w:rsidRPr="000B291C" w:rsidRDefault="000B291C" w:rsidP="002161D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130B93A2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{},</w:t>
            </w:r>
          </w:p>
          <w:p w14:paraId="3E2B5A49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</w:t>
            </w:r>
          </w:p>
          <w:p w14:paraId="20337159" w14:textId="77777777" w:rsidR="000B291C" w:rsidRPr="000B291C" w:rsidRDefault="000B291C" w:rsidP="002161D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null</w:t>
            </w:r>
          </w:p>
          <w:p w14:paraId="70901A1A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},</w:t>
            </w:r>
          </w:p>
          <w:p w14:paraId="63464F2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methods: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1B587BB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create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2C8FEE4F" w14:textId="1659AB7C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등록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28B60EB6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{};</w:t>
            </w:r>
          </w:p>
          <w:p w14:paraId="6B5F36E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3ECB27FF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lastRenderedPageBreak/>
              <w:t>        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edit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{</w:t>
            </w:r>
          </w:p>
          <w:p w14:paraId="12CA2BE5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수정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7102A3E4" w14:textId="77777777" w:rsidR="000B291C" w:rsidRPr="000B291C" w:rsidRDefault="000B291C" w:rsidP="002161D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0B291C">
              <w:rPr>
                <w:rFonts w:ascii="Consolas" w:eastAsia="굴림" w:hAnsi="Consolas" w:cs="굴림"/>
                <w:color w:val="267F99"/>
                <w:spacing w:val="-6"/>
                <w:kern w:val="0"/>
                <w:szCs w:val="20"/>
              </w:rPr>
              <w:t>Object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assign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({},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[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]);</w:t>
            </w:r>
          </w:p>
          <w:p w14:paraId="0D564869" w14:textId="77777777" w:rsidR="000B291C" w:rsidRPr="000B291C" w:rsidRDefault="000B291C" w:rsidP="002161D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42248AE2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0EF0D66C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save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485EAA4D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if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(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== 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등록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</w:t>
            </w:r>
          </w:p>
          <w:p w14:paraId="72B8273C" w14:textId="77777777" w:rsidR="000B291C" w:rsidRPr="000B291C" w:rsidRDefault="000B291C" w:rsidP="002161D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todo4Ref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push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set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);</w:t>
            </w:r>
          </w:p>
          <w:p w14:paraId="1DC60BC8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else</w:t>
            </w:r>
          </w:p>
          <w:p w14:paraId="51BEA92F" w14:textId="77777777" w:rsidR="000B291C" w:rsidRPr="000B291C" w:rsidRDefault="000B291C" w:rsidP="002161D8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todo4Ref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child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set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);</w:t>
            </w:r>
          </w:p>
          <w:p w14:paraId="1A6D4C63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6E184369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},</w:t>
            </w:r>
          </w:p>
          <w:p w14:paraId="33DEFDF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remove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: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0CC2D404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if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(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confirm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삭제하시겠습니까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?"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==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</w:t>
            </w:r>
            <w:r w:rsidRPr="000B291C">
              <w:rPr>
                <w:rFonts w:ascii="Consolas" w:eastAsia="굴림" w:hAnsi="Consolas" w:cs="굴림"/>
                <w:color w:val="AF00DB"/>
                <w:spacing w:val="-6"/>
                <w:kern w:val="0"/>
                <w:szCs w:val="20"/>
              </w:rPr>
              <w:t>return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294C4FA8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todo4Ref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child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selectedKey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remove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();</w:t>
            </w:r>
          </w:p>
          <w:p w14:paraId="6F98AE54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this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showDialog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false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;</w:t>
            </w:r>
          </w:p>
          <w:p w14:paraId="4F64C599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}</w:t>
            </w:r>
          </w:p>
          <w:p w14:paraId="67FD6CCD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</w:t>
            </w:r>
          </w:p>
          <w:p w14:paraId="0043D5BC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})</w:t>
            </w:r>
          </w:p>
          <w:p w14:paraId="456B37EE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3D4D8CDD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window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onload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function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 {</w:t>
            </w:r>
          </w:p>
          <w:p w14:paraId="6321D59F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todo4Ref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=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firebase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database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ref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"todo4"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);</w:t>
            </w:r>
          </w:p>
          <w:p w14:paraId="240D1EB6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todo4Ref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'child_added'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 (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snapshot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265FFFD0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[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snapshot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] =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snapshot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val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();</w:t>
            </w:r>
          </w:p>
          <w:p w14:paraId="4BE5A448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$forceUpdate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();</w:t>
            </w:r>
          </w:p>
          <w:p w14:paraId="43DC3034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});</w:t>
            </w:r>
          </w:p>
          <w:p w14:paraId="713210C1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todo4Ref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'child_changed'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 (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snapshot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28B9C276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[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snapshot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] =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snapshot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val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();</w:t>
            </w:r>
          </w:p>
          <w:p w14:paraId="08C165F6" w14:textId="77777777" w:rsidR="00BE7924" w:rsidRPr="000B291C" w:rsidRDefault="00BE7924" w:rsidP="00BE792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$forceUpdate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();</w:t>
            </w:r>
          </w:p>
          <w:p w14:paraId="7965F691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});</w:t>
            </w:r>
          </w:p>
          <w:p w14:paraId="57B10060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todo4Ref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on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</w:t>
            </w:r>
            <w:r w:rsidRPr="000B291C">
              <w:rPr>
                <w:rFonts w:ascii="Consolas" w:eastAsia="굴림" w:hAnsi="Consolas" w:cs="굴림"/>
                <w:color w:val="A31515"/>
                <w:spacing w:val="-6"/>
                <w:kern w:val="0"/>
                <w:szCs w:val="20"/>
              </w:rPr>
              <w:t>'child_removed'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, (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snapshot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)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=&gt;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{</w:t>
            </w:r>
          </w:p>
          <w:p w14:paraId="3C684BB3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00FF"/>
                <w:spacing w:val="-6"/>
                <w:kern w:val="0"/>
                <w:szCs w:val="20"/>
              </w:rPr>
              <w:t>delete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todoMap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[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snapshot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key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];</w:t>
            </w:r>
          </w:p>
          <w:p w14:paraId="7E713F38" w14:textId="77777777" w:rsidR="00BE7924" w:rsidRPr="000B291C" w:rsidRDefault="00BE7924" w:rsidP="00BE792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  </w:t>
            </w:r>
            <w:r w:rsidRPr="000B291C">
              <w:rPr>
                <w:rFonts w:ascii="Consolas" w:eastAsia="굴림" w:hAnsi="Consolas" w:cs="굴림"/>
                <w:color w:val="001080"/>
                <w:spacing w:val="-6"/>
                <w:kern w:val="0"/>
                <w:szCs w:val="20"/>
              </w:rPr>
              <w:t>app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.</w:t>
            </w:r>
            <w:r w:rsidRPr="000B291C">
              <w:rPr>
                <w:rFonts w:ascii="Consolas" w:eastAsia="굴림" w:hAnsi="Consolas" w:cs="굴림"/>
                <w:color w:val="795E26"/>
                <w:spacing w:val="-6"/>
                <w:kern w:val="0"/>
                <w:szCs w:val="20"/>
              </w:rPr>
              <w:t>$forceUpdate</w:t>
            </w: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();</w:t>
            </w:r>
          </w:p>
          <w:p w14:paraId="082CF04A" w14:textId="77777777" w:rsidR="000B291C" w:rsidRPr="000B291C" w:rsidRDefault="000B291C" w:rsidP="00E6005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  });</w:t>
            </w:r>
          </w:p>
          <w:p w14:paraId="3F0B0DB1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 }</w:t>
            </w:r>
          </w:p>
          <w:p w14:paraId="26190BBB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  <w:t>   </w:t>
            </w: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&lt;/script&gt;</w:t>
            </w:r>
          </w:p>
          <w:p w14:paraId="29E3C2E7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&lt;/body&gt;</w:t>
            </w:r>
          </w:p>
          <w:p w14:paraId="21B8D3B7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  <w:r w:rsidRPr="000B291C">
              <w:rPr>
                <w:rFonts w:ascii="Consolas" w:eastAsia="굴림" w:hAnsi="Consolas" w:cs="굴림"/>
                <w:color w:val="800000"/>
                <w:spacing w:val="-6"/>
                <w:kern w:val="0"/>
                <w:szCs w:val="20"/>
              </w:rPr>
              <w:t>&lt;/html&gt;</w:t>
            </w:r>
          </w:p>
          <w:p w14:paraId="4A9EC502" w14:textId="77777777" w:rsidR="000B291C" w:rsidRPr="000B291C" w:rsidRDefault="000B291C" w:rsidP="00E4438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6"/>
                <w:kern w:val="0"/>
                <w:szCs w:val="20"/>
              </w:rPr>
            </w:pPr>
          </w:p>
          <w:p w14:paraId="6150BE0B" w14:textId="77777777" w:rsidR="000B291C" w:rsidRPr="00E44381" w:rsidRDefault="000B291C" w:rsidP="00E44381">
            <w:pPr>
              <w:rPr>
                <w:rFonts w:hint="eastAsia"/>
                <w:spacing w:val="-6"/>
              </w:rPr>
            </w:pPr>
          </w:p>
        </w:tc>
      </w:tr>
    </w:tbl>
    <w:p w14:paraId="288ABB6C" w14:textId="6D44E1D1" w:rsidR="00492F75" w:rsidRDefault="00492F75" w:rsidP="00BA6F70"/>
    <w:p w14:paraId="0F5F1C59" w14:textId="77777777" w:rsidR="00492F75" w:rsidRPr="00492F75" w:rsidRDefault="00492F75" w:rsidP="00492F7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</w:pPr>
      <w:r w:rsidRPr="00492F75">
        <w:rPr>
          <w:rFonts w:ascii="Consolas" w:eastAsia="굴림" w:hAnsi="Consolas" w:cs="굴림"/>
          <w:color w:val="001080"/>
          <w:kern w:val="0"/>
          <w:szCs w:val="20"/>
          <w:shd w:val="clear" w:color="auto" w:fill="FFFF99"/>
        </w:rPr>
        <w:t>todoMap:</w:t>
      </w:r>
      <w:r w:rsidRPr="00492F75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 {}</w:t>
      </w:r>
    </w:p>
    <w:p w14:paraId="069808FD" w14:textId="76F6BCD5" w:rsidR="00492F75" w:rsidRDefault="00492F75" w:rsidP="00BA6F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이제 할일 목록은 배열이 아니고 객체이다.</w:t>
      </w:r>
    </w:p>
    <w:p w14:paraId="72B73541" w14:textId="4016BA86" w:rsidR="00492F75" w:rsidRDefault="00492F75" w:rsidP="00BA6F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객체의 속성들 각각이 할일 항목이다.</w:t>
      </w:r>
    </w:p>
    <w:p w14:paraId="42FE8038" w14:textId="30CF5A4D" w:rsidR="00FE01A0" w:rsidRPr="00FE01A0" w:rsidRDefault="00FE01A0" w:rsidP="00BA6F70">
      <w:pPr>
        <w:rPr>
          <w:rFonts w:hint="eastAsia"/>
        </w:rPr>
      </w:pPr>
      <w:r>
        <w:t xml:space="preserve">  </w:t>
      </w:r>
      <w:r>
        <w:rPr>
          <w:rFonts w:hint="eastAsia"/>
        </w:rPr>
        <w:t>할일 항목이 속성값이고,</w:t>
      </w:r>
      <w:r w:rsidR="00D968DF">
        <w:t xml:space="preserve"> </w:t>
      </w:r>
      <w:r w:rsidR="00D968DF">
        <w:rPr>
          <w:rFonts w:hint="eastAsia"/>
        </w:rPr>
        <w:t>그 항목의</w:t>
      </w:r>
      <w:r>
        <w:t xml:space="preserve"> </w:t>
      </w:r>
      <w:r w:rsidR="00D968DF">
        <w:rPr>
          <w:rFonts w:hint="eastAsia"/>
        </w:rPr>
        <w:t>키(</w:t>
      </w:r>
      <w:r w:rsidR="00D968DF">
        <w:t>key)</w:t>
      </w:r>
      <w:r w:rsidR="00D968DF">
        <w:rPr>
          <w:rFonts w:hint="eastAsia"/>
        </w:rPr>
        <w:t>가 속성 이름이다.</w:t>
      </w:r>
    </w:p>
    <w:p w14:paraId="4DB6AF1D" w14:textId="77777777" w:rsidR="00492F75" w:rsidRPr="00D968DF" w:rsidRDefault="00492F75" w:rsidP="00BA6F70">
      <w:pPr>
        <w:rPr>
          <w:rFonts w:hint="eastAsia"/>
        </w:rPr>
      </w:pPr>
    </w:p>
    <w:p w14:paraId="77D0DF2B" w14:textId="77777777" w:rsidR="00492F75" w:rsidRDefault="00492F75" w:rsidP="00BA6F70">
      <w:pPr>
        <w:rPr>
          <w:rFonts w:hint="eastAsia"/>
        </w:rPr>
      </w:pPr>
    </w:p>
    <w:p w14:paraId="17952F54" w14:textId="6E5ABEF1" w:rsidR="00492F75" w:rsidRDefault="00492F75" w:rsidP="00BA6F70">
      <w:pPr>
        <w:rPr>
          <w:rFonts w:ascii="Consolas" w:eastAsia="굴림" w:hAnsi="Consolas" w:cs="굴림"/>
          <w:color w:val="8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800000"/>
          <w:spacing w:val="-6"/>
          <w:kern w:val="0"/>
          <w:szCs w:val="20"/>
        </w:rPr>
        <w:t>&lt;tr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</w:t>
      </w:r>
      <w:r w:rsidRPr="000B291C">
        <w:rPr>
          <w:rFonts w:ascii="Consolas" w:eastAsia="굴림" w:hAnsi="Consolas" w:cs="굴림"/>
          <w:color w:val="FF0000"/>
          <w:spacing w:val="-6"/>
          <w:kern w:val="0"/>
          <w:szCs w:val="20"/>
          <w:shd w:val="clear" w:color="auto" w:fill="FFFF99"/>
        </w:rPr>
        <w:t>v-for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  <w:shd w:val="clear" w:color="auto" w:fill="FFFF99"/>
        </w:rPr>
        <w:t>=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  <w:shd w:val="clear" w:color="auto" w:fill="FFFF99"/>
        </w:rPr>
        <w:t>"(todo, key) in todoMap"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</w:t>
      </w:r>
      <w:r w:rsidRPr="000B291C">
        <w:rPr>
          <w:rFonts w:ascii="Consolas" w:eastAsia="굴림" w:hAnsi="Consolas" w:cs="굴림"/>
          <w:color w:val="FF0000"/>
          <w:spacing w:val="-6"/>
          <w:kern w:val="0"/>
          <w:szCs w:val="20"/>
        </w:rPr>
        <w:t>v-on:click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=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"edit(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  <w:shd w:val="clear" w:color="auto" w:fill="FFFF99"/>
        </w:rPr>
        <w:t>key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)"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</w:t>
      </w:r>
      <w:r w:rsidRPr="000B291C">
        <w:rPr>
          <w:rFonts w:ascii="Consolas" w:eastAsia="굴림" w:hAnsi="Consolas" w:cs="굴림"/>
          <w:color w:val="FF0000"/>
          <w:spacing w:val="-6"/>
          <w:kern w:val="0"/>
          <w:szCs w:val="20"/>
          <w:shd w:val="clear" w:color="auto" w:fill="FFFF99"/>
        </w:rPr>
        <w:t>v-bind:key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  <w:shd w:val="clear" w:color="auto" w:fill="FFFF99"/>
        </w:rPr>
        <w:t>=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  <w:shd w:val="clear" w:color="auto" w:fill="FFFF99"/>
        </w:rPr>
        <w:t>"key"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</w:t>
      </w:r>
      <w:r w:rsidRPr="000B291C">
        <w:rPr>
          <w:rFonts w:ascii="Consolas" w:eastAsia="굴림" w:hAnsi="Consolas" w:cs="굴림"/>
          <w:color w:val="FF0000"/>
          <w:spacing w:val="-6"/>
          <w:kern w:val="0"/>
          <w:szCs w:val="20"/>
        </w:rPr>
        <w:t>class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=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"clickable"</w:t>
      </w:r>
      <w:r w:rsidRPr="000B291C">
        <w:rPr>
          <w:rFonts w:ascii="Consolas" w:eastAsia="굴림" w:hAnsi="Consolas" w:cs="굴림"/>
          <w:color w:val="800000"/>
          <w:spacing w:val="-6"/>
          <w:kern w:val="0"/>
          <w:szCs w:val="20"/>
        </w:rPr>
        <w:t>&gt;</w:t>
      </w:r>
    </w:p>
    <w:p w14:paraId="2A5C119F" w14:textId="4E77BA5A" w:rsidR="00492F75" w:rsidRDefault="00492F75" w:rsidP="00BA6F70">
      <w:pPr>
        <w:rPr>
          <w:rFonts w:ascii="Consolas" w:eastAsia="굴림" w:hAnsi="Consolas" w:cs="굴림"/>
          <w:spacing w:val="-6"/>
          <w:kern w:val="0"/>
          <w:szCs w:val="20"/>
        </w:rPr>
      </w:pPr>
      <w:r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FE01A0">
        <w:rPr>
          <w:rFonts w:ascii="Consolas" w:eastAsia="굴림" w:hAnsi="Consolas" w:cs="굴림"/>
          <w:spacing w:val="-6"/>
          <w:kern w:val="0"/>
          <w:szCs w:val="20"/>
        </w:rPr>
        <w:t xml:space="preserve"> </w:t>
      </w:r>
      <w:r w:rsidR="005E05F8" w:rsidRPr="00FE01A0">
        <w:rPr>
          <w:rFonts w:ascii="Consolas" w:eastAsia="굴림" w:hAnsi="Consolas" w:cs="굴림"/>
          <w:spacing w:val="-6"/>
          <w:kern w:val="0"/>
          <w:szCs w:val="20"/>
        </w:rPr>
        <w:t xml:space="preserve"> </w:t>
      </w:r>
      <w:r w:rsidR="005E05F8" w:rsidRPr="00FE01A0">
        <w:rPr>
          <w:rFonts w:ascii="Consolas" w:eastAsia="굴림" w:hAnsi="Consolas" w:cs="굴림" w:hint="eastAsia"/>
          <w:spacing w:val="-6"/>
          <w:kern w:val="0"/>
          <w:szCs w:val="20"/>
        </w:rPr>
        <w:t>t</w:t>
      </w:r>
      <w:r w:rsidR="005E05F8" w:rsidRPr="00FE01A0">
        <w:rPr>
          <w:rFonts w:ascii="Consolas" w:eastAsia="굴림" w:hAnsi="Consolas" w:cs="굴림"/>
          <w:spacing w:val="-6"/>
          <w:kern w:val="0"/>
          <w:szCs w:val="20"/>
        </w:rPr>
        <w:t xml:space="preserve">odoMap </w:t>
      </w:r>
      <w:r w:rsidR="005E05F8" w:rsidRPr="00FE01A0">
        <w:rPr>
          <w:rFonts w:ascii="Consolas" w:eastAsia="굴림" w:hAnsi="Consolas" w:cs="굴림" w:hint="eastAsia"/>
          <w:spacing w:val="-6"/>
          <w:kern w:val="0"/>
          <w:szCs w:val="20"/>
        </w:rPr>
        <w:t>객체의</w:t>
      </w:r>
      <w:r w:rsidR="005E05F8"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5E05F8" w:rsidRPr="00FE01A0">
        <w:rPr>
          <w:rFonts w:ascii="Consolas" w:eastAsia="굴림" w:hAnsi="Consolas" w:cs="굴림" w:hint="eastAsia"/>
          <w:spacing w:val="-6"/>
          <w:kern w:val="0"/>
          <w:szCs w:val="20"/>
        </w:rPr>
        <w:t>속성</w:t>
      </w:r>
      <w:r w:rsidR="005E05F8"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>각각에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>대해서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FE01A0" w:rsidRPr="00FE01A0">
        <w:rPr>
          <w:rFonts w:ascii="Consolas" w:eastAsia="굴림" w:hAnsi="Consolas" w:cs="굴림"/>
          <w:spacing w:val="-6"/>
          <w:kern w:val="0"/>
          <w:szCs w:val="20"/>
        </w:rPr>
        <w:t xml:space="preserve">tr 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>태그와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>그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>자식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>태그들을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>반복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>생성한다</w:t>
      </w:r>
      <w:r w:rsidR="00FE01A0" w:rsidRPr="00FE01A0">
        <w:rPr>
          <w:rFonts w:ascii="Consolas" w:eastAsia="굴림" w:hAnsi="Consolas" w:cs="굴림" w:hint="eastAsia"/>
          <w:spacing w:val="-6"/>
          <w:kern w:val="0"/>
          <w:szCs w:val="20"/>
        </w:rPr>
        <w:t>.</w:t>
      </w:r>
    </w:p>
    <w:p w14:paraId="6234F9FE" w14:textId="636CA96F" w:rsidR="00FE01A0" w:rsidRDefault="00FE01A0" w:rsidP="00BA6F70">
      <w:pPr>
        <w:rPr>
          <w:rFonts w:ascii="Consolas" w:eastAsia="굴림" w:hAnsi="Consolas" w:cs="굴림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spacing w:val="-6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속성의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값이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spacing w:val="-6"/>
          <w:kern w:val="0"/>
          <w:szCs w:val="20"/>
        </w:rPr>
        <w:t xml:space="preserve">todo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변수에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대입되고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,</w:t>
      </w:r>
      <w:r>
        <w:rPr>
          <w:rFonts w:ascii="Consolas" w:eastAsia="굴림" w:hAnsi="Consolas" w:cs="굴림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속성</w:t>
      </w:r>
      <w:r w:rsidR="00D968DF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D968DF">
        <w:rPr>
          <w:rFonts w:ascii="Consolas" w:eastAsia="굴림" w:hAnsi="Consolas" w:cs="굴림" w:hint="eastAsia"/>
          <w:spacing w:val="-6"/>
          <w:kern w:val="0"/>
          <w:szCs w:val="20"/>
        </w:rPr>
        <w:t>이름이</w:t>
      </w:r>
      <w:r w:rsidR="00D968DF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D968DF">
        <w:rPr>
          <w:rFonts w:ascii="Consolas" w:eastAsia="굴림" w:hAnsi="Consolas" w:cs="굴림"/>
          <w:spacing w:val="-6"/>
          <w:kern w:val="0"/>
          <w:szCs w:val="20"/>
        </w:rPr>
        <w:t xml:space="preserve">key </w:t>
      </w:r>
      <w:r w:rsidR="00D968DF">
        <w:rPr>
          <w:rFonts w:ascii="Consolas" w:eastAsia="굴림" w:hAnsi="Consolas" w:cs="굴림" w:hint="eastAsia"/>
          <w:spacing w:val="-6"/>
          <w:kern w:val="0"/>
          <w:szCs w:val="20"/>
        </w:rPr>
        <w:t>변수에</w:t>
      </w:r>
      <w:r w:rsidR="00D968DF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D968DF">
        <w:rPr>
          <w:rFonts w:ascii="Consolas" w:eastAsia="굴림" w:hAnsi="Consolas" w:cs="굴림" w:hint="eastAsia"/>
          <w:spacing w:val="-6"/>
          <w:kern w:val="0"/>
          <w:szCs w:val="20"/>
        </w:rPr>
        <w:t>대입된다</w:t>
      </w:r>
      <w:r w:rsidR="00D968DF">
        <w:rPr>
          <w:rFonts w:ascii="Consolas" w:eastAsia="굴림" w:hAnsi="Consolas" w:cs="굴림" w:hint="eastAsia"/>
          <w:spacing w:val="-6"/>
          <w:kern w:val="0"/>
          <w:szCs w:val="20"/>
        </w:rPr>
        <w:t>.</w:t>
      </w:r>
    </w:p>
    <w:p w14:paraId="5AACFB63" w14:textId="03AC4426" w:rsidR="00D968DF" w:rsidRDefault="00D968DF" w:rsidP="00BA6F70">
      <w:pPr>
        <w:rPr>
          <w:rFonts w:ascii="Consolas" w:eastAsia="굴림" w:hAnsi="Consolas" w:cs="굴림"/>
          <w:spacing w:val="-6"/>
          <w:kern w:val="0"/>
          <w:szCs w:val="20"/>
        </w:rPr>
      </w:pPr>
    </w:p>
    <w:p w14:paraId="7B5C01B8" w14:textId="02BF26FF" w:rsidR="002F0CF6" w:rsidRDefault="002F0CF6" w:rsidP="00BA6F70">
      <w:pPr>
        <w:rPr>
          <w:rFonts w:ascii="Consolas" w:eastAsia="굴림" w:hAnsi="Consolas" w:cs="굴림" w:hint="eastAsia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FF0000"/>
          <w:spacing w:val="-6"/>
          <w:kern w:val="0"/>
          <w:szCs w:val="20"/>
          <w:shd w:val="clear" w:color="auto" w:fill="FFFF99"/>
        </w:rPr>
        <w:t>v-bind:key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  <w:shd w:val="clear" w:color="auto" w:fill="FFFF99"/>
        </w:rPr>
        <w:t>=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  <w:shd w:val="clear" w:color="auto" w:fill="FFFF99"/>
        </w:rPr>
        <w:t>"key"</w:t>
      </w:r>
    </w:p>
    <w:p w14:paraId="1D0B5FFE" w14:textId="1A8CA19A" w:rsidR="00D968DF" w:rsidRDefault="002F0CF6" w:rsidP="00BA6F70">
      <w:pPr>
        <w:rPr>
          <w:rFonts w:ascii="Consolas" w:eastAsia="굴림" w:hAnsi="Consolas" w:cs="굴림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반복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생성되는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태그에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spacing w:val="-6"/>
          <w:kern w:val="0"/>
          <w:szCs w:val="20"/>
        </w:rPr>
        <w:t xml:space="preserve">v-bind:key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값으로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유일한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값을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지정해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주면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화면</w:t>
      </w:r>
      <w:r w:rsidR="00C35DD1">
        <w:rPr>
          <w:rFonts w:ascii="Consolas" w:eastAsia="굴림" w:hAnsi="Consolas" w:cs="굴림"/>
          <w:spacing w:val="-6"/>
          <w:kern w:val="0"/>
          <w:szCs w:val="20"/>
        </w:rPr>
        <w:t xml:space="preserve">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갱신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작업의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효율이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향상된다</w:t>
      </w:r>
      <w:r w:rsidR="00C35DD1">
        <w:rPr>
          <w:rFonts w:ascii="Consolas" w:eastAsia="굴림" w:hAnsi="Consolas" w:cs="굴림" w:hint="eastAsia"/>
          <w:spacing w:val="-6"/>
          <w:kern w:val="0"/>
          <w:szCs w:val="20"/>
        </w:rPr>
        <w:t>.</w:t>
      </w:r>
    </w:p>
    <w:p w14:paraId="482358D5" w14:textId="77777777" w:rsidR="00C35DD1" w:rsidRPr="00C35DD1" w:rsidRDefault="00C35DD1" w:rsidP="00BA6F70">
      <w:pPr>
        <w:rPr>
          <w:rFonts w:ascii="Consolas" w:eastAsia="굴림" w:hAnsi="Consolas" w:cs="굴림" w:hint="eastAsia"/>
          <w:spacing w:val="-6"/>
          <w:kern w:val="0"/>
          <w:szCs w:val="20"/>
        </w:rPr>
      </w:pPr>
    </w:p>
    <w:p w14:paraId="3E681E95" w14:textId="20204852" w:rsidR="00D968DF" w:rsidRDefault="00D968DF" w:rsidP="00BA6F70">
      <w:pPr>
        <w:rPr>
          <w:rFonts w:ascii="Consolas" w:eastAsia="굴림" w:hAnsi="Consolas" w:cs="굴림"/>
          <w:spacing w:val="-6"/>
          <w:kern w:val="0"/>
          <w:szCs w:val="20"/>
        </w:rPr>
      </w:pPr>
    </w:p>
    <w:p w14:paraId="11832E2F" w14:textId="4C316FAE" w:rsidR="00C35DD1" w:rsidRPr="00FE01A0" w:rsidRDefault="001F5580" w:rsidP="00BA6F70">
      <w:pPr>
        <w:rPr>
          <w:rFonts w:ascii="Consolas" w:eastAsia="굴림" w:hAnsi="Consolas" w:cs="굴림" w:hint="eastAsia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800000"/>
          <w:spacing w:val="-6"/>
          <w:kern w:val="0"/>
          <w:szCs w:val="20"/>
        </w:rPr>
        <w:t>&lt;tr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</w:t>
      </w:r>
      <w:r w:rsidRPr="000B291C">
        <w:rPr>
          <w:rFonts w:ascii="Consolas" w:eastAsia="굴림" w:hAnsi="Consolas" w:cs="굴림"/>
          <w:color w:val="FF0000"/>
          <w:spacing w:val="-6"/>
          <w:kern w:val="0"/>
          <w:szCs w:val="20"/>
        </w:rPr>
        <w:t>v-if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=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"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  <w:shd w:val="clear" w:color="auto" w:fill="FFFF99"/>
        </w:rPr>
        <w:t>Object.keys(todoMap).length == 0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"</w:t>
      </w:r>
      <w:r w:rsidRPr="000B291C">
        <w:rPr>
          <w:rFonts w:ascii="Consolas" w:eastAsia="굴림" w:hAnsi="Consolas" w:cs="굴림"/>
          <w:color w:val="800000"/>
          <w:spacing w:val="-6"/>
          <w:kern w:val="0"/>
          <w:szCs w:val="20"/>
        </w:rPr>
        <w:t>&gt;</w:t>
      </w:r>
    </w:p>
    <w:p w14:paraId="5203E2BD" w14:textId="29195712" w:rsidR="00492F75" w:rsidRDefault="001F5580" w:rsidP="00BA6F70">
      <w:pPr>
        <w:rPr>
          <w:rFonts w:ascii="Consolas" w:eastAsia="굴림" w:hAnsi="Consolas" w:cs="굴림"/>
          <w:color w:val="0000FF"/>
          <w:spacing w:val="-6"/>
          <w:kern w:val="0"/>
          <w:szCs w:val="20"/>
          <w:shd w:val="clear" w:color="auto" w:fill="FFFF99"/>
        </w:rPr>
      </w:pPr>
      <w:r>
        <w:rPr>
          <w:rFonts w:hint="eastAsia"/>
        </w:rPr>
        <w:t xml:space="preserve"> </w:t>
      </w:r>
      <w:r>
        <w:t xml:space="preserve">  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Object.keys(todoMap)</w:t>
      </w:r>
      <w:r>
        <w:rPr>
          <w:rFonts w:ascii="Consolas" w:eastAsia="굴림" w:hAnsi="Consolas" w:cs="굴림"/>
          <w:color w:val="0000FF"/>
          <w:spacing w:val="-6"/>
          <w:kern w:val="0"/>
          <w:szCs w:val="20"/>
        </w:rPr>
        <w:t xml:space="preserve">    </w:t>
      </w:r>
      <w:r w:rsidR="0087780B">
        <w:rPr>
          <w:rFonts w:ascii="Consolas" w:eastAsia="굴림" w:hAnsi="Consolas" w:cs="굴림"/>
          <w:color w:val="0000FF"/>
          <w:spacing w:val="-6"/>
          <w:kern w:val="0"/>
          <w:szCs w:val="20"/>
        </w:rPr>
        <w:t xml:space="preserve">        </w:t>
      </w:r>
      <w:r w:rsidRPr="0087780B">
        <w:rPr>
          <w:rFonts w:ascii="Consolas" w:eastAsia="굴림" w:hAnsi="Consolas" w:cs="굴림"/>
          <w:spacing w:val="-6"/>
          <w:kern w:val="0"/>
          <w:szCs w:val="20"/>
        </w:rPr>
        <w:t xml:space="preserve">todoMap 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>객체의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>속성의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>이름들로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87780B" w:rsidRPr="0087780B">
        <w:rPr>
          <w:rFonts w:ascii="Consolas" w:eastAsia="굴림" w:hAnsi="Consolas" w:cs="굴림" w:hint="eastAsia"/>
          <w:spacing w:val="-6"/>
          <w:kern w:val="0"/>
          <w:szCs w:val="20"/>
        </w:rPr>
        <w:t>구성된</w:t>
      </w:r>
      <w:r w:rsidR="0087780B" w:rsidRPr="0087780B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87780B" w:rsidRPr="0087780B">
        <w:rPr>
          <w:rFonts w:ascii="Consolas" w:eastAsia="굴림" w:hAnsi="Consolas" w:cs="굴림" w:hint="eastAsia"/>
          <w:spacing w:val="-6"/>
          <w:kern w:val="0"/>
          <w:szCs w:val="20"/>
        </w:rPr>
        <w:t>배열을</w:t>
      </w:r>
      <w:r w:rsidR="0087780B" w:rsidRPr="0087780B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87780B" w:rsidRPr="0087780B">
        <w:rPr>
          <w:rFonts w:ascii="Consolas" w:eastAsia="굴림" w:hAnsi="Consolas" w:cs="굴림" w:hint="eastAsia"/>
          <w:spacing w:val="-6"/>
          <w:kern w:val="0"/>
          <w:szCs w:val="20"/>
        </w:rPr>
        <w:t>리턴한다</w:t>
      </w:r>
      <w:r w:rsidR="0087780B" w:rsidRPr="0087780B">
        <w:rPr>
          <w:rFonts w:ascii="Consolas" w:eastAsia="굴림" w:hAnsi="Consolas" w:cs="굴림" w:hint="eastAsia"/>
          <w:spacing w:val="-6"/>
          <w:kern w:val="0"/>
          <w:szCs w:val="20"/>
        </w:rPr>
        <w:t>.</w:t>
      </w:r>
    </w:p>
    <w:p w14:paraId="4D361FA0" w14:textId="40BF91B6" w:rsidR="0087780B" w:rsidRDefault="0087780B" w:rsidP="0087780B">
      <w:pPr>
        <w:rPr>
          <w:rFonts w:ascii="Consolas" w:eastAsia="굴림" w:hAnsi="Consolas" w:cs="굴림"/>
          <w:spacing w:val="-6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 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Object.keys(todoMap)</w:t>
      </w:r>
      <w:r>
        <w:rPr>
          <w:rFonts w:ascii="Consolas" w:eastAsia="굴림" w:hAnsi="Consolas" w:cs="굴림"/>
          <w:color w:val="0000FF"/>
          <w:spacing w:val="-6"/>
          <w:kern w:val="0"/>
          <w:szCs w:val="20"/>
        </w:rPr>
        <w:t>.length</w:t>
      </w:r>
      <w:r>
        <w:rPr>
          <w:rFonts w:ascii="Consolas" w:eastAsia="굴림" w:hAnsi="Consolas" w:cs="굴림"/>
          <w:color w:val="0000FF"/>
          <w:spacing w:val="-6"/>
          <w:kern w:val="0"/>
          <w:szCs w:val="20"/>
        </w:rPr>
        <w:t xml:space="preserve">    </w:t>
      </w:r>
      <w:r w:rsidRPr="0087780B">
        <w:rPr>
          <w:rFonts w:ascii="Consolas" w:eastAsia="굴림" w:hAnsi="Consolas" w:cs="굴림"/>
          <w:spacing w:val="-6"/>
          <w:kern w:val="0"/>
          <w:szCs w:val="20"/>
        </w:rPr>
        <w:t xml:space="preserve">todoMap 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>객체의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>속성의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>이름들로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>구성된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87780B">
        <w:rPr>
          <w:rFonts w:ascii="Consolas" w:eastAsia="굴림" w:hAnsi="Consolas" w:cs="굴림" w:hint="eastAsia"/>
          <w:spacing w:val="-6"/>
          <w:kern w:val="0"/>
          <w:szCs w:val="20"/>
        </w:rPr>
        <w:t>배열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의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길이를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구한다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.</w:t>
      </w:r>
    </w:p>
    <w:p w14:paraId="1045B967" w14:textId="15C3729E" w:rsidR="0087780B" w:rsidRDefault="0087780B" w:rsidP="0087780B">
      <w:pPr>
        <w:rPr>
          <w:rFonts w:ascii="Consolas" w:eastAsia="굴림" w:hAnsi="Consolas" w:cs="굴림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spacing w:val="-6"/>
          <w:kern w:val="0"/>
          <w:szCs w:val="20"/>
        </w:rPr>
        <w:t xml:space="preserve">                                     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즉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spacing w:val="-6"/>
          <w:kern w:val="0"/>
          <w:szCs w:val="20"/>
        </w:rPr>
        <w:t xml:space="preserve">todoMap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객체의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속성의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수를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구한다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.</w:t>
      </w:r>
    </w:p>
    <w:p w14:paraId="0610D751" w14:textId="36E6D4F3" w:rsidR="0087780B" w:rsidRDefault="0087780B" w:rsidP="0087780B">
      <w:pPr>
        <w:rPr>
          <w:rFonts w:ascii="Consolas" w:eastAsia="굴림" w:hAnsi="Consolas" w:cs="굴림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spacing w:val="-6"/>
          <w:kern w:val="0"/>
          <w:szCs w:val="20"/>
        </w:rPr>
        <w:t xml:space="preserve">                                     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이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값</w:t>
      </w:r>
      <w:r w:rsidR="008B47B6">
        <w:rPr>
          <w:rFonts w:ascii="Consolas" w:eastAsia="굴림" w:hAnsi="Consolas" w:cs="굴림" w:hint="eastAsia"/>
          <w:spacing w:val="-6"/>
          <w:kern w:val="0"/>
          <w:szCs w:val="20"/>
        </w:rPr>
        <w:t>은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할일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>목록의</w:t>
      </w:r>
      <w:r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="008B47B6">
        <w:rPr>
          <w:rFonts w:ascii="Consolas" w:eastAsia="굴림" w:hAnsi="Consolas" w:cs="굴림" w:hint="eastAsia"/>
          <w:spacing w:val="-6"/>
          <w:kern w:val="0"/>
          <w:szCs w:val="20"/>
        </w:rPr>
        <w:t>크기이다</w:t>
      </w:r>
      <w:r w:rsidR="008B47B6">
        <w:rPr>
          <w:rFonts w:ascii="Consolas" w:eastAsia="굴림" w:hAnsi="Consolas" w:cs="굴림" w:hint="eastAsia"/>
          <w:spacing w:val="-6"/>
          <w:kern w:val="0"/>
          <w:szCs w:val="20"/>
        </w:rPr>
        <w:t>.</w:t>
      </w:r>
    </w:p>
    <w:p w14:paraId="6138F56A" w14:textId="77777777" w:rsidR="008B47B6" w:rsidRPr="008B47B6" w:rsidRDefault="008B47B6" w:rsidP="0087780B">
      <w:pPr>
        <w:rPr>
          <w:rFonts w:ascii="Consolas" w:eastAsia="굴림" w:hAnsi="Consolas" w:cs="굴림" w:hint="eastAsia"/>
          <w:color w:val="0000FF"/>
          <w:spacing w:val="-6"/>
          <w:kern w:val="0"/>
          <w:szCs w:val="20"/>
          <w:shd w:val="clear" w:color="auto" w:fill="FFFF99"/>
        </w:rPr>
      </w:pPr>
    </w:p>
    <w:p w14:paraId="19CBEDCA" w14:textId="4F9AA581" w:rsidR="004A0093" w:rsidRDefault="004A009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CC2B20" w14:textId="4FBDF998" w:rsidR="001F5580" w:rsidRDefault="004A0093" w:rsidP="00BA6F70">
      <w:pPr>
        <w:rPr>
          <w:rFonts w:ascii="Consolas" w:eastAsia="굴림" w:hAnsi="Consolas" w:cs="굴림"/>
          <w:color w:val="0000FF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lastRenderedPageBreak/>
        <w:t>selectedKey: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null</w:t>
      </w:r>
    </w:p>
    <w:p w14:paraId="461D0C18" w14:textId="77D8814E" w:rsidR="004A0093" w:rsidRPr="004A0093" w:rsidRDefault="004A0093" w:rsidP="00BA6F70">
      <w:pPr>
        <w:rPr>
          <w:rFonts w:ascii="Consolas" w:eastAsia="굴림" w:hAnsi="Consolas" w:cs="굴림"/>
          <w:spacing w:val="-6"/>
          <w:kern w:val="0"/>
          <w:szCs w:val="20"/>
        </w:rPr>
      </w:pP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4A0093">
        <w:rPr>
          <w:rFonts w:ascii="Consolas" w:eastAsia="굴림" w:hAnsi="Consolas" w:cs="굴림"/>
          <w:spacing w:val="-6"/>
          <w:kern w:val="0"/>
          <w:szCs w:val="20"/>
        </w:rPr>
        <w:t xml:space="preserve"> 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선택된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항목을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구별하기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위해서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,</w:t>
      </w:r>
      <w:r w:rsidRPr="004A0093">
        <w:rPr>
          <w:rFonts w:ascii="Consolas" w:eastAsia="굴림" w:hAnsi="Consolas" w:cs="굴림"/>
          <w:spacing w:val="-6"/>
          <w:kern w:val="0"/>
          <w:szCs w:val="20"/>
        </w:rPr>
        <w:t xml:space="preserve"> 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그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항목의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키를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 xml:space="preserve"> 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보관한다</w:t>
      </w:r>
      <w:r w:rsidRPr="004A0093">
        <w:rPr>
          <w:rFonts w:ascii="Consolas" w:eastAsia="굴림" w:hAnsi="Consolas" w:cs="굴림" w:hint="eastAsia"/>
          <w:spacing w:val="-6"/>
          <w:kern w:val="0"/>
          <w:szCs w:val="20"/>
        </w:rPr>
        <w:t>.</w:t>
      </w:r>
    </w:p>
    <w:p w14:paraId="47E59422" w14:textId="65F96C5F" w:rsidR="004A0093" w:rsidRDefault="004A0093" w:rsidP="00BA6F70"/>
    <w:p w14:paraId="2CBF6DC7" w14:textId="31E47EB3" w:rsidR="00707923" w:rsidRDefault="00707923" w:rsidP="00BA6F70"/>
    <w:p w14:paraId="53A67350" w14:textId="2F27558D" w:rsidR="003A63C1" w:rsidRPr="003A63C1" w:rsidRDefault="003A63C1" w:rsidP="003A63C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A63C1">
        <w:rPr>
          <w:rFonts w:ascii="Consolas" w:eastAsia="굴림" w:hAnsi="Consolas" w:cs="굴림"/>
          <w:color w:val="800000"/>
          <w:kern w:val="0"/>
          <w:szCs w:val="20"/>
        </w:rPr>
        <w:t>&lt;tr</w:t>
      </w:r>
      <w:r w:rsidRPr="003A63C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A63C1">
        <w:rPr>
          <w:rFonts w:ascii="Consolas" w:eastAsia="굴림" w:hAnsi="Consolas" w:cs="굴림"/>
          <w:color w:val="FF0000"/>
          <w:kern w:val="0"/>
          <w:szCs w:val="20"/>
        </w:rPr>
        <w:t>v-for</w:t>
      </w:r>
      <w:r w:rsidRPr="003A63C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A63C1">
        <w:rPr>
          <w:rFonts w:ascii="Consolas" w:eastAsia="굴림" w:hAnsi="Consolas" w:cs="굴림"/>
          <w:color w:val="0000FF"/>
          <w:kern w:val="0"/>
          <w:szCs w:val="20"/>
        </w:rPr>
        <w:t>"(todo, key) in todoMap"</w:t>
      </w:r>
      <w:r w:rsidRPr="003A63C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A63C1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3A63C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A63C1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3A63C1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edit(key)</w:t>
      </w:r>
      <w:r w:rsidRPr="003A63C1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3A63C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A63C1">
        <w:rPr>
          <w:rFonts w:ascii="Consolas" w:eastAsia="굴림" w:hAnsi="Consolas" w:cs="굴림"/>
          <w:color w:val="FF0000"/>
          <w:kern w:val="0"/>
          <w:szCs w:val="20"/>
        </w:rPr>
        <w:t>v-bind:key</w:t>
      </w:r>
      <w:r w:rsidRPr="003A63C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A63C1">
        <w:rPr>
          <w:rFonts w:ascii="Consolas" w:eastAsia="굴림" w:hAnsi="Consolas" w:cs="굴림"/>
          <w:color w:val="0000FF"/>
          <w:kern w:val="0"/>
          <w:szCs w:val="20"/>
        </w:rPr>
        <w:t>"key"</w:t>
      </w:r>
      <w:r w:rsidRPr="003A63C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A63C1">
        <w:rPr>
          <w:rFonts w:ascii="Consolas" w:eastAsia="굴림" w:hAnsi="Consolas" w:cs="굴림"/>
          <w:color w:val="FF0000"/>
          <w:kern w:val="0"/>
          <w:szCs w:val="20"/>
        </w:rPr>
        <w:t>class</w:t>
      </w:r>
      <w:r w:rsidRPr="003A63C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A63C1">
        <w:rPr>
          <w:rFonts w:ascii="Consolas" w:eastAsia="굴림" w:hAnsi="Consolas" w:cs="굴림"/>
          <w:color w:val="0000FF"/>
          <w:kern w:val="0"/>
          <w:szCs w:val="20"/>
        </w:rPr>
        <w:t>"clickable"</w:t>
      </w:r>
      <w:r w:rsidRPr="003A63C1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25DD60F6" w14:textId="77895A51" w:rsidR="003A63C1" w:rsidRDefault="003A63C1" w:rsidP="00BA6F70">
      <w:pPr>
        <w:rPr>
          <w:rFonts w:ascii="Consolas" w:hAnsi="Consolas"/>
        </w:rPr>
      </w:pPr>
      <w:r w:rsidRPr="003A63C1">
        <w:rPr>
          <w:rFonts w:ascii="Consolas" w:hAnsi="Consolas"/>
        </w:rPr>
        <w:t xml:space="preserve">  </w:t>
      </w:r>
      <w:r w:rsidRPr="003A63C1">
        <w:rPr>
          <w:rFonts w:ascii="Consolas" w:hAnsi="Consolas"/>
        </w:rPr>
        <w:t>할일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항목을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클릭하면</w:t>
      </w:r>
      <w:r w:rsidRPr="003A63C1">
        <w:rPr>
          <w:rFonts w:ascii="Consolas" w:hAnsi="Consolas"/>
        </w:rPr>
        <w:t xml:space="preserve"> edit </w:t>
      </w:r>
      <w:r w:rsidRPr="003A63C1">
        <w:rPr>
          <w:rFonts w:ascii="Consolas" w:hAnsi="Consolas"/>
        </w:rPr>
        <w:t>메소드가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호출된다</w:t>
      </w:r>
      <w:r w:rsidRPr="003A63C1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</w:p>
    <w:p w14:paraId="6B5AC3CB" w14:textId="2481671A" w:rsidR="003A63C1" w:rsidRPr="003A63C1" w:rsidRDefault="003A63C1" w:rsidP="00BA6F7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edit </w:t>
      </w:r>
      <w:r>
        <w:rPr>
          <w:rFonts w:ascii="Consolas" w:hAnsi="Consolas" w:hint="eastAsia"/>
        </w:rPr>
        <w:t>메소드의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파라미터는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클릭된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항목의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key)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14:paraId="13AA0B86" w14:textId="0D2250DC" w:rsidR="00707923" w:rsidRDefault="00707923" w:rsidP="00BA6F70"/>
    <w:p w14:paraId="7884CCB4" w14:textId="77777777" w:rsidR="00ED27E7" w:rsidRDefault="00ED27E7" w:rsidP="00BA6F70">
      <w:pPr>
        <w:rPr>
          <w:rFonts w:hint="eastAsia"/>
        </w:rPr>
      </w:pPr>
    </w:p>
    <w:p w14:paraId="2054F229" w14:textId="4FCD6CCB" w:rsidR="00707923" w:rsidRPr="000B291C" w:rsidRDefault="00707923" w:rsidP="0070792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edit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: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function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 {</w:t>
      </w:r>
    </w:p>
    <w:p w14:paraId="75DACB6F" w14:textId="16D39AD7" w:rsidR="00707923" w:rsidRPr="000B291C" w:rsidRDefault="00707923" w:rsidP="0070792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showDialog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= </w:t>
      </w:r>
      <w:r w:rsidRPr="000B291C">
        <w:rPr>
          <w:rFonts w:ascii="Consolas" w:eastAsia="굴림" w:hAnsi="Consolas" w:cs="굴림"/>
          <w:color w:val="A31515"/>
          <w:spacing w:val="-6"/>
          <w:kern w:val="0"/>
          <w:szCs w:val="20"/>
        </w:rPr>
        <w:t>"</w:t>
      </w:r>
      <w:r w:rsidRPr="000B291C">
        <w:rPr>
          <w:rFonts w:ascii="Consolas" w:eastAsia="굴림" w:hAnsi="Consolas" w:cs="굴림"/>
          <w:color w:val="A31515"/>
          <w:spacing w:val="-6"/>
          <w:kern w:val="0"/>
          <w:szCs w:val="20"/>
        </w:rPr>
        <w:t>수정</w:t>
      </w:r>
      <w:r w:rsidRPr="000B291C">
        <w:rPr>
          <w:rFonts w:ascii="Consolas" w:eastAsia="굴림" w:hAnsi="Consolas" w:cs="굴림"/>
          <w:color w:val="A31515"/>
          <w:spacing w:val="-6"/>
          <w:kern w:val="0"/>
          <w:szCs w:val="20"/>
        </w:rPr>
        <w:t>"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;</w:t>
      </w:r>
    </w:p>
    <w:p w14:paraId="65BB5888" w14:textId="4EE7DD95" w:rsidR="00707923" w:rsidRPr="000B291C" w:rsidRDefault="00707923" w:rsidP="00707923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= </w:t>
      </w:r>
      <w:r w:rsidRPr="000B291C">
        <w:rPr>
          <w:rFonts w:ascii="Consolas" w:eastAsia="굴림" w:hAnsi="Consolas" w:cs="굴림"/>
          <w:color w:val="267F99"/>
          <w:spacing w:val="-6"/>
          <w:kern w:val="0"/>
          <w:szCs w:val="20"/>
        </w:rPr>
        <w:t>Object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assign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({},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todoMap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[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]);</w:t>
      </w:r>
    </w:p>
    <w:p w14:paraId="5F40594F" w14:textId="302C6ECD" w:rsidR="00707923" w:rsidRPr="000B291C" w:rsidRDefault="00707923" w:rsidP="00707923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selectedKey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= 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;</w:t>
      </w:r>
    </w:p>
    <w:p w14:paraId="04DCA93B" w14:textId="33A387DD" w:rsidR="00707923" w:rsidRDefault="00707923" w:rsidP="00707923">
      <w:pPr>
        <w:rPr>
          <w:rFonts w:hint="eastAsia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}</w:t>
      </w:r>
    </w:p>
    <w:p w14:paraId="75B66C6A" w14:textId="07A8D229" w:rsidR="00707923" w:rsidRDefault="003A63C1" w:rsidP="00BA6F70">
      <w:pPr>
        <w:rPr>
          <w:rFonts w:ascii="Consolas" w:hAnsi="Consolas"/>
        </w:rPr>
      </w:pPr>
      <w:r w:rsidRPr="003A63C1">
        <w:rPr>
          <w:rFonts w:ascii="Consolas" w:hAnsi="Consolas"/>
        </w:rPr>
        <w:t xml:space="preserve">  </w:t>
      </w:r>
      <w:r w:rsidRPr="003A63C1">
        <w:rPr>
          <w:rFonts w:ascii="Consolas" w:hAnsi="Consolas"/>
        </w:rPr>
        <w:t>클릭된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항목을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복제한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새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객체를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생성하고</w:t>
      </w:r>
      <w:r w:rsidRPr="003A63C1">
        <w:rPr>
          <w:rFonts w:ascii="Consolas" w:hAnsi="Consolas"/>
        </w:rPr>
        <w:t xml:space="preserve">, </w:t>
      </w:r>
      <w:r w:rsidRPr="003A63C1">
        <w:rPr>
          <w:rFonts w:ascii="Consolas" w:hAnsi="Consolas"/>
        </w:rPr>
        <w:t>그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객체에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대한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참조를</w:t>
      </w:r>
      <w:r w:rsidRPr="003A63C1">
        <w:rPr>
          <w:rFonts w:ascii="Consolas" w:hAnsi="Consolas"/>
        </w:rPr>
        <w:t xml:space="preserve"> todo </w:t>
      </w:r>
      <w:r w:rsidRPr="003A63C1">
        <w:rPr>
          <w:rFonts w:ascii="Consolas" w:hAnsi="Consolas"/>
        </w:rPr>
        <w:t>참조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변수에</w:t>
      </w:r>
      <w:r w:rsidRPr="003A63C1">
        <w:rPr>
          <w:rFonts w:ascii="Consolas" w:hAnsi="Consolas"/>
        </w:rPr>
        <w:t xml:space="preserve"> </w:t>
      </w:r>
      <w:r w:rsidRPr="003A63C1">
        <w:rPr>
          <w:rFonts w:ascii="Consolas" w:hAnsi="Consolas"/>
        </w:rPr>
        <w:t>대입한다</w:t>
      </w:r>
      <w:r w:rsidRPr="003A63C1">
        <w:rPr>
          <w:rFonts w:ascii="Consolas" w:hAnsi="Consolas"/>
        </w:rPr>
        <w:t>.</w:t>
      </w:r>
    </w:p>
    <w:p w14:paraId="729310FC" w14:textId="56CB7337" w:rsidR="003A63C1" w:rsidRDefault="003A63C1" w:rsidP="00BA6F7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클릭된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항목의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selectedKey </w:t>
      </w:r>
      <w:r>
        <w:rPr>
          <w:rFonts w:ascii="Consolas" w:hAnsi="Consolas" w:hint="eastAsia"/>
        </w:rPr>
        <w:t>변수에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대입한다</w:t>
      </w:r>
      <w:r>
        <w:rPr>
          <w:rFonts w:ascii="Consolas" w:hAnsi="Consolas" w:hint="eastAsia"/>
        </w:rPr>
        <w:t>.</w:t>
      </w:r>
    </w:p>
    <w:p w14:paraId="560FE350" w14:textId="3A906834" w:rsidR="003A63C1" w:rsidRDefault="003A63C1" w:rsidP="00BA6F70">
      <w:pPr>
        <w:rPr>
          <w:rFonts w:ascii="Consolas" w:hAnsi="Consolas"/>
        </w:rPr>
      </w:pPr>
    </w:p>
    <w:p w14:paraId="50FA5B32" w14:textId="77777777" w:rsidR="003A63C1" w:rsidRPr="003A63C1" w:rsidRDefault="003A63C1" w:rsidP="00BA6F70">
      <w:pPr>
        <w:rPr>
          <w:rFonts w:ascii="Consolas" w:hAnsi="Consolas" w:hint="eastAsia"/>
        </w:rPr>
      </w:pPr>
    </w:p>
    <w:p w14:paraId="2C3833FE" w14:textId="19AE0BDB" w:rsidR="00ED27E7" w:rsidRPr="000B291C" w:rsidRDefault="00ED27E7" w:rsidP="00ED27E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save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: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function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() {</w:t>
      </w:r>
    </w:p>
    <w:p w14:paraId="032F705E" w14:textId="45098AC7" w:rsidR="00ED27E7" w:rsidRPr="000B291C" w:rsidRDefault="00ED27E7" w:rsidP="00ED27E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 w:rsidRPr="000B291C">
        <w:rPr>
          <w:rFonts w:ascii="Consolas" w:eastAsia="굴림" w:hAnsi="Consolas" w:cs="굴림"/>
          <w:color w:val="AF00DB"/>
          <w:spacing w:val="-6"/>
          <w:kern w:val="0"/>
          <w:szCs w:val="20"/>
        </w:rPr>
        <w:t>if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showDialog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== </w:t>
      </w:r>
      <w:r w:rsidRPr="000B291C">
        <w:rPr>
          <w:rFonts w:ascii="Consolas" w:eastAsia="굴림" w:hAnsi="Consolas" w:cs="굴림"/>
          <w:color w:val="A31515"/>
          <w:spacing w:val="-6"/>
          <w:kern w:val="0"/>
          <w:szCs w:val="20"/>
        </w:rPr>
        <w:t>"</w:t>
      </w:r>
      <w:r w:rsidRPr="000B291C">
        <w:rPr>
          <w:rFonts w:ascii="Consolas" w:eastAsia="굴림" w:hAnsi="Consolas" w:cs="굴림"/>
          <w:color w:val="A31515"/>
          <w:spacing w:val="-6"/>
          <w:kern w:val="0"/>
          <w:szCs w:val="20"/>
        </w:rPr>
        <w:t>등록</w:t>
      </w:r>
      <w:r w:rsidRPr="000B291C">
        <w:rPr>
          <w:rFonts w:ascii="Consolas" w:eastAsia="굴림" w:hAnsi="Consolas" w:cs="굴림"/>
          <w:color w:val="A31515"/>
          <w:spacing w:val="-6"/>
          <w:kern w:val="0"/>
          <w:szCs w:val="20"/>
        </w:rPr>
        <w:t>"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</w:t>
      </w:r>
    </w:p>
    <w:p w14:paraId="4DF67880" w14:textId="1A1DD34E" w:rsidR="00ED27E7" w:rsidRPr="000B291C" w:rsidRDefault="00ED27E7" w:rsidP="00ED27E7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 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todo4Ref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push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().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set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);</w:t>
      </w:r>
    </w:p>
    <w:p w14:paraId="0379A2BE" w14:textId="03647042" w:rsidR="00ED27E7" w:rsidRPr="000B291C" w:rsidRDefault="00ED27E7" w:rsidP="00ED27E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 w:rsidRPr="000B291C">
        <w:rPr>
          <w:rFonts w:ascii="Consolas" w:eastAsia="굴림" w:hAnsi="Consolas" w:cs="굴림"/>
          <w:color w:val="AF00DB"/>
          <w:spacing w:val="-6"/>
          <w:kern w:val="0"/>
          <w:szCs w:val="20"/>
        </w:rPr>
        <w:t>else</w:t>
      </w:r>
    </w:p>
    <w:p w14:paraId="6C650E24" w14:textId="4C799439" w:rsidR="00ED27E7" w:rsidRPr="000B291C" w:rsidRDefault="00ED27E7" w:rsidP="00ED27E7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 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todo4Ref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child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selectedKey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set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);</w:t>
      </w:r>
    </w:p>
    <w:p w14:paraId="7BDC60FA" w14:textId="3C0EE75B" w:rsidR="00ED27E7" w:rsidRPr="000B291C" w:rsidRDefault="00ED27E7" w:rsidP="00ED27E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showDialog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=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false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;</w:t>
      </w:r>
    </w:p>
    <w:p w14:paraId="50815839" w14:textId="646DEB71" w:rsidR="00ED27E7" w:rsidRPr="000B291C" w:rsidRDefault="00ED27E7" w:rsidP="00ED27E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},</w:t>
      </w:r>
    </w:p>
    <w:p w14:paraId="0948835E" w14:textId="77777777" w:rsidR="003A63C1" w:rsidRDefault="003A63C1" w:rsidP="00BA6F70">
      <w:pPr>
        <w:rPr>
          <w:rFonts w:hint="eastAsia"/>
        </w:rPr>
      </w:pPr>
    </w:p>
    <w:p w14:paraId="1EE9BBCC" w14:textId="34267A46" w:rsidR="00707923" w:rsidRDefault="00ED27E7" w:rsidP="00BA6F70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>
        <w:rPr>
          <w:rFonts w:ascii="Consolas" w:eastAsia="굴림" w:hAnsi="Consolas" w:cs="굴림"/>
          <w:color w:val="0000FF"/>
          <w:spacing w:val="-6"/>
          <w:kern w:val="0"/>
          <w:szCs w:val="20"/>
        </w:rPr>
        <w:t xml:space="preserve">  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todo4Ref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push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().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set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);</w:t>
      </w:r>
    </w:p>
    <w:p w14:paraId="432D98B6" w14:textId="7162EBB9" w:rsidR="00ED27E7" w:rsidRDefault="00ED27E7" w:rsidP="00BA6F70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 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대화상자에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입력된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값을</w:t>
      </w:r>
      <w:r w:rsidR="003D1899">
        <w:rPr>
          <w:rFonts w:ascii="Consolas" w:eastAsia="굴림" w:hAnsi="Consolas" w:cs="굴림"/>
          <w:color w:val="000000"/>
          <w:spacing w:val="-6"/>
          <w:kern w:val="0"/>
          <w:szCs w:val="20"/>
        </w:rPr>
        <w:t>, firebase DB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의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3D1899">
        <w:rPr>
          <w:rFonts w:ascii="Consolas" w:eastAsia="굴림" w:hAnsi="Consolas" w:cs="굴림"/>
          <w:color w:val="000000"/>
          <w:spacing w:val="-6"/>
          <w:kern w:val="0"/>
          <w:szCs w:val="20"/>
        </w:rPr>
        <w:t>"todo4"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아래에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추가한다</w:t>
      </w:r>
      <w:r w:rsidR="003D1899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.</w:t>
      </w:r>
      <w:r w:rsidR="00334B4C"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(insert)</w:t>
      </w:r>
    </w:p>
    <w:p w14:paraId="783FAE4E" w14:textId="3E0EE052" w:rsidR="003D1899" w:rsidRDefault="003D1899" w:rsidP="00BA6F70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</w:p>
    <w:p w14:paraId="5BC0788A" w14:textId="3001D733" w:rsidR="003D1899" w:rsidRDefault="003D1899" w:rsidP="00BA6F70">
      <w:pPr>
        <w:rPr>
          <w:rFonts w:hint="eastAsia"/>
        </w:rPr>
      </w:pPr>
      <w:r>
        <w:rPr>
          <w:rFonts w:ascii="Consolas" w:eastAsia="굴림" w:hAnsi="Consolas" w:cs="굴림"/>
          <w:color w:val="0000FF"/>
          <w:spacing w:val="-6"/>
          <w:kern w:val="0"/>
          <w:szCs w:val="20"/>
        </w:rPr>
        <w:t xml:space="preserve">  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todo4Ref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child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selectedKey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set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);</w:t>
      </w:r>
    </w:p>
    <w:p w14:paraId="73C304B3" w14:textId="17D982BA" w:rsidR="003D1899" w:rsidRDefault="003D1899" w:rsidP="003D1899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 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대화상자에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입력된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값을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, firebase DB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"todo4"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아래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selectedKey </w:t>
      </w:r>
      <w:r w:rsidR="00334B4C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키</w:t>
      </w:r>
      <w:r w:rsidR="00334B4C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334B4C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항목에</w:t>
      </w:r>
      <w:r w:rsidR="00334B4C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334B4C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저장한다</w:t>
      </w:r>
      <w:r w:rsidR="00334B4C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.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334B4C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(</w:t>
      </w:r>
      <w:r w:rsidR="00334B4C">
        <w:rPr>
          <w:rFonts w:ascii="Consolas" w:eastAsia="굴림" w:hAnsi="Consolas" w:cs="굴림"/>
          <w:color w:val="000000"/>
          <w:spacing w:val="-6"/>
          <w:kern w:val="0"/>
          <w:szCs w:val="20"/>
        </w:rPr>
        <w:t>update)</w:t>
      </w:r>
    </w:p>
    <w:p w14:paraId="0E78CE53" w14:textId="681618CF" w:rsidR="00334B4C" w:rsidRDefault="00334B4C" w:rsidP="003D1899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  selectedKey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속성값은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수정하기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위해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클릭된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카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(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key)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.</w:t>
      </w:r>
    </w:p>
    <w:p w14:paraId="6CB06F6F" w14:textId="7B9052A5" w:rsidR="00334B4C" w:rsidRDefault="00334B4C" w:rsidP="003D1899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</w:p>
    <w:p w14:paraId="6ABF72D5" w14:textId="4DA54EFD" w:rsidR="00D85D6D" w:rsidRDefault="00D85D6D" w:rsidP="003D1899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</w:p>
    <w:p w14:paraId="37CA597C" w14:textId="1805BC66" w:rsidR="00D85D6D" w:rsidRPr="000B291C" w:rsidRDefault="00D85D6D" w:rsidP="00D85D6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remove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: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function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() {</w:t>
      </w:r>
    </w:p>
    <w:p w14:paraId="68D7BDAA" w14:textId="2F1950EC" w:rsidR="00D85D6D" w:rsidRPr="000B291C" w:rsidRDefault="00D85D6D" w:rsidP="00D85D6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 w:rsidRPr="000B291C">
        <w:rPr>
          <w:rFonts w:ascii="Consolas" w:eastAsia="굴림" w:hAnsi="Consolas" w:cs="굴림"/>
          <w:color w:val="AF00DB"/>
          <w:spacing w:val="-6"/>
          <w:kern w:val="0"/>
          <w:szCs w:val="20"/>
        </w:rPr>
        <w:t>if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(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confirm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A31515"/>
          <w:spacing w:val="-6"/>
          <w:kern w:val="0"/>
          <w:szCs w:val="20"/>
        </w:rPr>
        <w:t>"</w:t>
      </w:r>
      <w:r w:rsidRPr="000B291C">
        <w:rPr>
          <w:rFonts w:ascii="Consolas" w:eastAsia="굴림" w:hAnsi="Consolas" w:cs="굴림"/>
          <w:color w:val="A31515"/>
          <w:spacing w:val="-6"/>
          <w:kern w:val="0"/>
          <w:szCs w:val="20"/>
        </w:rPr>
        <w:t>삭제하시겠습니까</w:t>
      </w:r>
      <w:r w:rsidRPr="000B291C">
        <w:rPr>
          <w:rFonts w:ascii="Consolas" w:eastAsia="굴림" w:hAnsi="Consolas" w:cs="굴림"/>
          <w:color w:val="A31515"/>
          <w:spacing w:val="-6"/>
          <w:kern w:val="0"/>
          <w:szCs w:val="20"/>
        </w:rPr>
        <w:t>?"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 ==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false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 </w:t>
      </w:r>
      <w:r w:rsidRPr="000B291C">
        <w:rPr>
          <w:rFonts w:ascii="Consolas" w:eastAsia="굴림" w:hAnsi="Consolas" w:cs="굴림"/>
          <w:color w:val="AF00DB"/>
          <w:spacing w:val="-6"/>
          <w:kern w:val="0"/>
          <w:szCs w:val="20"/>
        </w:rPr>
        <w:t>return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;</w:t>
      </w:r>
    </w:p>
    <w:p w14:paraId="379417DF" w14:textId="79424C97" w:rsidR="00D85D6D" w:rsidRPr="000B291C" w:rsidRDefault="00D85D6D" w:rsidP="00D85D6D">
      <w:pPr>
        <w:widowControl/>
        <w:shd w:val="clear" w:color="auto" w:fill="FFFF99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todo4Ref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child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selectedKey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remove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();</w:t>
      </w:r>
    </w:p>
    <w:p w14:paraId="47649C2E" w14:textId="7F813B68" w:rsidR="00D85D6D" w:rsidRPr="000B291C" w:rsidRDefault="00D85D6D" w:rsidP="00D85D6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showDialog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 = 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false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;</w:t>
      </w:r>
    </w:p>
    <w:p w14:paraId="79C86633" w14:textId="787E8A31" w:rsidR="00D85D6D" w:rsidRPr="000B291C" w:rsidRDefault="00D85D6D" w:rsidP="00D85D6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}</w:t>
      </w:r>
    </w:p>
    <w:p w14:paraId="59D4122E" w14:textId="5E4A616E" w:rsidR="00D85D6D" w:rsidRDefault="00D85D6D" w:rsidP="003D1899">
      <w:pP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todo4Ref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child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</w:t>
      </w:r>
      <w:r w:rsidRPr="000B291C">
        <w:rPr>
          <w:rFonts w:ascii="Consolas" w:eastAsia="굴림" w:hAnsi="Consolas" w:cs="굴림"/>
          <w:color w:val="0000FF"/>
          <w:spacing w:val="-6"/>
          <w:kern w:val="0"/>
          <w:szCs w:val="20"/>
        </w:rPr>
        <w:t>this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.</w:t>
      </w:r>
      <w:r w:rsidRPr="000B291C">
        <w:rPr>
          <w:rFonts w:ascii="Consolas" w:eastAsia="굴림" w:hAnsi="Consolas" w:cs="굴림"/>
          <w:color w:val="001080"/>
          <w:spacing w:val="-6"/>
          <w:kern w:val="0"/>
          <w:szCs w:val="20"/>
        </w:rPr>
        <w:t>selectedKey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).</w:t>
      </w:r>
      <w:r w:rsidRPr="000B291C">
        <w:rPr>
          <w:rFonts w:ascii="Consolas" w:eastAsia="굴림" w:hAnsi="Consolas" w:cs="굴림"/>
          <w:color w:val="795E26"/>
          <w:spacing w:val="-6"/>
          <w:kern w:val="0"/>
          <w:szCs w:val="20"/>
        </w:rPr>
        <w:t>remove</w:t>
      </w:r>
      <w:r w:rsidRPr="000B291C">
        <w:rPr>
          <w:rFonts w:ascii="Consolas" w:eastAsia="굴림" w:hAnsi="Consolas" w:cs="굴림"/>
          <w:color w:val="000000"/>
          <w:spacing w:val="-6"/>
          <w:kern w:val="0"/>
          <w:szCs w:val="20"/>
        </w:rPr>
        <w:t>();</w:t>
      </w:r>
    </w:p>
    <w:p w14:paraId="37A8EAEA" w14:textId="2DDDA067" w:rsidR="00D85D6D" w:rsidRDefault="00D85D6D" w:rsidP="00D85D6D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  firebase DB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"todo4"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아래의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selectedKey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키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을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삭제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. (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delete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)</w:t>
      </w:r>
    </w:p>
    <w:p w14:paraId="70653291" w14:textId="063F61E0" w:rsidR="00334B4C" w:rsidRDefault="00334B4C" w:rsidP="003D1899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</w:p>
    <w:p w14:paraId="489A7FAD" w14:textId="6A20FD9E" w:rsidR="00D85D6D" w:rsidRDefault="00D85D6D" w:rsidP="003D1899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</w:p>
    <w:p w14:paraId="0EAE7436" w14:textId="55ACFEFA" w:rsidR="00D85D6D" w:rsidRDefault="00D85D6D" w:rsidP="003D1899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</w:p>
    <w:p w14:paraId="2B4EA670" w14:textId="1FFCD9CE" w:rsidR="00883D88" w:rsidRP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todo4Ref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795E26"/>
          <w:kern w:val="0"/>
          <w:szCs w:val="20"/>
        </w:rPr>
        <w:t>on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83D88">
        <w:rPr>
          <w:rFonts w:ascii="Consolas" w:eastAsia="굴림" w:hAnsi="Consolas" w:cs="굴림"/>
          <w:color w:val="A31515"/>
          <w:kern w:val="0"/>
          <w:szCs w:val="20"/>
        </w:rPr>
        <w:t>'child_added'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, (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) </w:t>
      </w:r>
      <w:r w:rsidRPr="00883D88">
        <w:rPr>
          <w:rFonts w:ascii="Consolas" w:eastAsia="굴림" w:hAnsi="Consolas" w:cs="굴림"/>
          <w:color w:val="0000FF"/>
          <w:kern w:val="0"/>
          <w:szCs w:val="20"/>
        </w:rPr>
        <w:t>=&gt;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0353D0B0" w14:textId="423C7C97" w:rsidR="00883D88" w:rsidRP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todoMap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] =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417993AE" w14:textId="25849502" w:rsidR="00883D88" w:rsidRP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795E26"/>
          <w:kern w:val="0"/>
          <w:szCs w:val="20"/>
        </w:rPr>
        <w:t>$forceUpdate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70234656" w14:textId="64F8937F" w:rsid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});</w:t>
      </w:r>
    </w:p>
    <w:p w14:paraId="2F3F4B13" w14:textId="129935BE" w:rsid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F70FCF">
        <w:rPr>
          <w:rFonts w:ascii="Consolas" w:eastAsia="굴림" w:hAnsi="Consolas" w:cs="굴림"/>
          <w:color w:val="000000"/>
          <w:spacing w:val="-6"/>
          <w:kern w:val="0"/>
          <w:szCs w:val="20"/>
        </w:rPr>
        <w:t>firebase DB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의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/>
          <w:color w:val="000000"/>
          <w:spacing w:val="-6"/>
          <w:kern w:val="0"/>
          <w:szCs w:val="20"/>
        </w:rPr>
        <w:t>"todo4"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아래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에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새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자식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항목이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추가되면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이</w:t>
      </w:r>
      <w:r w:rsidR="00F70FCF"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콜백함수가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호출된다</w:t>
      </w:r>
      <w:r w:rsidR="00F70FCF"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.</w:t>
      </w:r>
    </w:p>
    <w:p w14:paraId="1AAF76CB" w14:textId="66D189F7" w:rsidR="00F70FCF" w:rsidRDefault="008D06D9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 w:rsidR="00FC1C8E" w:rsidRPr="00C04C91">
        <w:rPr>
          <w:rFonts w:ascii="Consolas" w:hAnsi="Consolas"/>
        </w:rPr>
        <w:t>추가된</w:t>
      </w:r>
      <w:r w:rsidR="00FC1C8E" w:rsidRPr="00C04C91">
        <w:rPr>
          <w:rFonts w:ascii="Consolas" w:hAnsi="Consolas"/>
        </w:rPr>
        <w:t xml:space="preserve"> </w:t>
      </w:r>
      <w:r w:rsidR="00FC1C8E" w:rsidRPr="00C04C91">
        <w:rPr>
          <w:rFonts w:ascii="Consolas" w:hAnsi="Consolas"/>
        </w:rPr>
        <w:t>자식</w:t>
      </w:r>
      <w:r w:rsidR="00FC1C8E" w:rsidRPr="00C04C91">
        <w:rPr>
          <w:rFonts w:ascii="Consolas" w:hAnsi="Consolas"/>
        </w:rPr>
        <w:t xml:space="preserve"> </w:t>
      </w:r>
      <w:r w:rsidR="00FC1C8E" w:rsidRPr="00C04C91">
        <w:rPr>
          <w:rFonts w:ascii="Consolas" w:hAnsi="Consolas"/>
        </w:rPr>
        <w:t>항목의</w:t>
      </w:r>
      <w:r w:rsidR="00FC1C8E" w:rsidRPr="00C04C91">
        <w:rPr>
          <w:rFonts w:ascii="Consolas" w:hAnsi="Consolas"/>
        </w:rPr>
        <w:t xml:space="preserve"> </w:t>
      </w:r>
      <w:r w:rsidR="00FC1C8E" w:rsidRPr="00C04C91">
        <w:rPr>
          <w:rFonts w:ascii="Consolas" w:hAnsi="Consolas"/>
        </w:rPr>
        <w:t>값은</w:t>
      </w:r>
      <w:r w:rsidR="00FC1C8E" w:rsidRPr="00C04C91">
        <w:rPr>
          <w:rFonts w:ascii="Consolas" w:hAnsi="Consolas"/>
        </w:rPr>
        <w:t xml:space="preserve"> snapshot.val()</w:t>
      </w:r>
      <w:r w:rsidR="00FC1C8E" w:rsidRPr="00C04C91">
        <w:rPr>
          <w:rFonts w:ascii="Consolas" w:hAnsi="Consolas"/>
        </w:rPr>
        <w:t>이고</w:t>
      </w:r>
      <w:r w:rsidR="00FC1C8E" w:rsidRPr="00C04C91">
        <w:rPr>
          <w:rFonts w:ascii="Consolas" w:hAnsi="Consolas"/>
        </w:rPr>
        <w:t xml:space="preserve">, </w:t>
      </w:r>
      <w:r w:rsidR="00FC1C8E" w:rsidRPr="00C04C91">
        <w:rPr>
          <w:rFonts w:ascii="Consolas" w:hAnsi="Consolas"/>
        </w:rPr>
        <w:t>키</w:t>
      </w:r>
      <w:r w:rsidR="00FC1C8E" w:rsidRPr="00C04C91">
        <w:rPr>
          <w:rFonts w:ascii="Consolas" w:hAnsi="Consolas"/>
        </w:rPr>
        <w:t xml:space="preserve"> </w:t>
      </w:r>
      <w:r w:rsidR="00FC1C8E" w:rsidRPr="00C04C91">
        <w:rPr>
          <w:rFonts w:ascii="Consolas" w:hAnsi="Consolas"/>
        </w:rPr>
        <w:t>값은</w:t>
      </w:r>
      <w:r w:rsidR="00FC1C8E" w:rsidRPr="00C04C91">
        <w:rPr>
          <w:rFonts w:ascii="Consolas" w:hAnsi="Consolas"/>
        </w:rPr>
        <w:t xml:space="preserve"> snapshot.key </w:t>
      </w:r>
      <w:r w:rsidR="00FC1C8E" w:rsidRPr="00C04C91">
        <w:rPr>
          <w:rFonts w:ascii="Consolas" w:hAnsi="Consolas"/>
        </w:rPr>
        <w:t>이다</w:t>
      </w:r>
      <w:r w:rsidR="00FC1C8E" w:rsidRPr="00C04C91">
        <w:rPr>
          <w:rFonts w:ascii="Consolas" w:hAnsi="Consolas"/>
        </w:rPr>
        <w:t>.</w:t>
      </w:r>
    </w:p>
    <w:p w14:paraId="25E5BF4E" w14:textId="77777777" w:rsidR="00FC1C8E" w:rsidRPr="008D06D9" w:rsidRDefault="00FC1C8E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1080"/>
          <w:kern w:val="0"/>
          <w:szCs w:val="20"/>
        </w:rPr>
      </w:pPr>
    </w:p>
    <w:p w14:paraId="4BC607B3" w14:textId="01B7BCEC" w:rsidR="00FC1C8E" w:rsidRDefault="006B694C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1080"/>
          <w:kern w:val="0"/>
          <w:szCs w:val="20"/>
        </w:rPr>
        <w:t xml:space="preserve">  </w:t>
      </w:r>
      <w:r w:rsidR="00FC1C8E"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="00FC1C8E"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FC1C8E" w:rsidRPr="00883D88">
        <w:rPr>
          <w:rFonts w:ascii="Consolas" w:eastAsia="굴림" w:hAnsi="Consolas" w:cs="굴림"/>
          <w:color w:val="001080"/>
          <w:kern w:val="0"/>
          <w:szCs w:val="20"/>
        </w:rPr>
        <w:t>todoMap</w:t>
      </w:r>
      <w:r w:rsidR="00FC1C8E" w:rsidRPr="00883D88">
        <w:rPr>
          <w:rFonts w:ascii="Consolas" w:eastAsia="굴림" w:hAnsi="Consolas" w:cs="굴림"/>
          <w:color w:val="000000"/>
          <w:kern w:val="0"/>
          <w:szCs w:val="20"/>
        </w:rPr>
        <w:t>[</w:t>
      </w:r>
      <w:r w:rsidR="00FC1C8E"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="00FC1C8E"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FC1C8E" w:rsidRPr="00883D88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="00FC1C8E" w:rsidRPr="00883D88">
        <w:rPr>
          <w:rFonts w:ascii="Consolas" w:eastAsia="굴림" w:hAnsi="Consolas" w:cs="굴림"/>
          <w:color w:val="000000"/>
          <w:kern w:val="0"/>
          <w:szCs w:val="20"/>
        </w:rPr>
        <w:t>] = </w:t>
      </w:r>
      <w:r w:rsidR="00FC1C8E"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="00FC1C8E"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FC1C8E" w:rsidRPr="00883D88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="00FC1C8E" w:rsidRPr="00883D8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77C8AA0D" w14:textId="5E3CF387" w:rsidR="00FC1C8E" w:rsidRDefault="00FC1C8E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6B694C"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odoMap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추가한다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7893BEE" w14:textId="2A8BF85F" w:rsidR="00FC1C8E" w:rsidRDefault="006B694C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FC1C8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C1C8E">
        <w:rPr>
          <w:rFonts w:ascii="Consolas" w:eastAsia="굴림" w:hAnsi="Consolas" w:cs="굴림"/>
          <w:color w:val="000000"/>
          <w:kern w:val="0"/>
          <w:szCs w:val="20"/>
        </w:rPr>
        <w:t xml:space="preserve"> javascript</w:t>
      </w:r>
      <w:r w:rsidR="00FC1C8E">
        <w:rPr>
          <w:rFonts w:ascii="Consolas" w:eastAsia="굴림" w:hAnsi="Consolas" w:cs="굴림" w:hint="eastAsia"/>
          <w:color w:val="000000"/>
          <w:kern w:val="0"/>
          <w:szCs w:val="20"/>
        </w:rPr>
        <w:t>에서</w:t>
      </w:r>
      <w:r w:rsidR="00FC1C8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객체의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처음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대입할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속성이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생성된다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37636EB" w14:textId="4FB82077" w:rsidR="000D5CCF" w:rsidRDefault="006B694C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8D06D9">
        <w:rPr>
          <w:rFonts w:ascii="Consolas" w:hAnsi="Consolas" w:hint="eastAsia"/>
        </w:rPr>
        <w:t xml:space="preserve"> </w:t>
      </w:r>
      <w:r w:rsidR="008D06D9">
        <w:rPr>
          <w:rFonts w:ascii="Consolas" w:hAnsi="Consolas"/>
        </w:rPr>
        <w:t xml:space="preserve"> Vue </w:t>
      </w:r>
      <w:r w:rsidR="008D06D9">
        <w:rPr>
          <w:rFonts w:ascii="Consolas" w:hAnsi="Consolas" w:hint="eastAsia"/>
        </w:rPr>
        <w:t>앱이</w:t>
      </w:r>
      <w:r w:rsidR="008D06D9">
        <w:rPr>
          <w:rFonts w:ascii="Consolas" w:hAnsi="Consolas" w:hint="eastAsia"/>
        </w:rPr>
        <w:t xml:space="preserve"> </w:t>
      </w:r>
      <w:r w:rsidR="008D06D9">
        <w:rPr>
          <w:rFonts w:ascii="Consolas" w:hAnsi="Consolas" w:hint="eastAsia"/>
        </w:rPr>
        <w:t>시작된</w:t>
      </w:r>
      <w:r w:rsidR="008D06D9">
        <w:rPr>
          <w:rFonts w:ascii="Consolas" w:hAnsi="Consolas" w:hint="eastAsia"/>
        </w:rPr>
        <w:t xml:space="preserve"> </w:t>
      </w:r>
      <w:r w:rsidR="008D06D9">
        <w:rPr>
          <w:rFonts w:ascii="Consolas" w:hAnsi="Consolas" w:hint="eastAsia"/>
        </w:rPr>
        <w:t>후에</w:t>
      </w:r>
      <w:r w:rsidR="008D06D9">
        <w:rPr>
          <w:rFonts w:ascii="Consolas" w:hAnsi="Consolas" w:hint="eastAsia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생성된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76158"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은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변경되어도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즉시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화면이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다시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그려지지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않는다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03FEB8B" w14:textId="3E5EDBDB" w:rsidR="000D5CCF" w:rsidRDefault="006B694C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그래서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화면이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다시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그려지도록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강자헤가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위해서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/>
          <w:color w:val="000000"/>
          <w:kern w:val="0"/>
          <w:szCs w:val="20"/>
        </w:rPr>
        <w:t xml:space="preserve">this.$forceUpdate()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메소드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호출이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필요하다</w:t>
      </w:r>
      <w:r w:rsidR="000D5CC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5FA0D31" w14:textId="77777777" w:rsidR="000D5CCF" w:rsidRPr="00FC1C8E" w:rsidRDefault="000D5CCF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</w:pPr>
    </w:p>
    <w:p w14:paraId="0BA9F84F" w14:textId="6F837A59" w:rsidR="000D5CCF" w:rsidRDefault="000D5CCF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144E5711" w14:textId="50FC8767" w:rsidR="00883D88" w:rsidRP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1080"/>
          <w:kern w:val="0"/>
          <w:szCs w:val="20"/>
        </w:rPr>
        <w:lastRenderedPageBreak/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todo4Ref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795E26"/>
          <w:kern w:val="0"/>
          <w:szCs w:val="20"/>
        </w:rPr>
        <w:t>on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83D88">
        <w:rPr>
          <w:rFonts w:ascii="Consolas" w:eastAsia="굴림" w:hAnsi="Consolas" w:cs="굴림"/>
          <w:color w:val="A31515"/>
          <w:kern w:val="0"/>
          <w:szCs w:val="20"/>
        </w:rPr>
        <w:t>'child_changed'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, (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) </w:t>
      </w:r>
      <w:r w:rsidRPr="00883D88">
        <w:rPr>
          <w:rFonts w:ascii="Consolas" w:eastAsia="굴림" w:hAnsi="Consolas" w:cs="굴림"/>
          <w:color w:val="0000FF"/>
          <w:kern w:val="0"/>
          <w:szCs w:val="20"/>
        </w:rPr>
        <w:t>=&gt;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1C6EEA8A" w14:textId="096C69BD" w:rsid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todoMap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] =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1F213F38" w14:textId="1105122B" w:rsidR="002A29C8" w:rsidRPr="00883D88" w:rsidRDefault="002A29C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795E26"/>
          <w:kern w:val="0"/>
          <w:szCs w:val="20"/>
        </w:rPr>
        <w:t>$forceUpdate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66286EEC" w14:textId="41E3F005" w:rsid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});</w:t>
      </w:r>
    </w:p>
    <w:p w14:paraId="2BEBB772" w14:textId="0F024F39" w:rsidR="000D5CCF" w:rsidRDefault="000D5CCF" w:rsidP="000D5CC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firebase DB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"todo4"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아래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자식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수정되면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이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콜백함수가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호출된다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.</w:t>
      </w:r>
    </w:p>
    <w:p w14:paraId="2DC2D7CC" w14:textId="0E337D91" w:rsidR="006B694C" w:rsidRDefault="006B694C" w:rsidP="006B694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수정된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자식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항목의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값은</w:t>
      </w:r>
      <w:r w:rsidRPr="00C04C91">
        <w:rPr>
          <w:rFonts w:ascii="Consolas" w:hAnsi="Consolas"/>
        </w:rPr>
        <w:t xml:space="preserve"> snapshot.val()</w:t>
      </w:r>
      <w:r w:rsidRPr="00C04C91">
        <w:rPr>
          <w:rFonts w:ascii="Consolas" w:hAnsi="Consolas"/>
        </w:rPr>
        <w:t>이고</w:t>
      </w:r>
      <w:r w:rsidRPr="00C04C91">
        <w:rPr>
          <w:rFonts w:ascii="Consolas" w:hAnsi="Consolas"/>
        </w:rPr>
        <w:t xml:space="preserve">, </w:t>
      </w:r>
      <w:r w:rsidRPr="00C04C91">
        <w:rPr>
          <w:rFonts w:ascii="Consolas" w:hAnsi="Consolas"/>
        </w:rPr>
        <w:t>키</w:t>
      </w:r>
      <w:r w:rsidRPr="00C04C91">
        <w:rPr>
          <w:rFonts w:ascii="Consolas" w:hAnsi="Consolas"/>
        </w:rPr>
        <w:t xml:space="preserve"> </w:t>
      </w:r>
      <w:r w:rsidRPr="00C04C91">
        <w:rPr>
          <w:rFonts w:ascii="Consolas" w:hAnsi="Consolas"/>
        </w:rPr>
        <w:t>값은</w:t>
      </w:r>
      <w:r w:rsidRPr="00C04C91">
        <w:rPr>
          <w:rFonts w:ascii="Consolas" w:hAnsi="Consolas"/>
        </w:rPr>
        <w:t xml:space="preserve"> snapshot.key </w:t>
      </w:r>
      <w:r w:rsidRPr="00C04C91">
        <w:rPr>
          <w:rFonts w:ascii="Consolas" w:hAnsi="Consolas"/>
        </w:rPr>
        <w:t>이다</w:t>
      </w:r>
      <w:r w:rsidRPr="00C04C91">
        <w:rPr>
          <w:rFonts w:ascii="Consolas" w:hAnsi="Consolas"/>
        </w:rPr>
        <w:t>.</w:t>
      </w:r>
    </w:p>
    <w:p w14:paraId="607BC2C3" w14:textId="06EB8F9B" w:rsidR="000D5CCF" w:rsidRPr="006B694C" w:rsidRDefault="000D5CCF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8253B85" w14:textId="4011C2A2" w:rsidR="006B694C" w:rsidRDefault="006B694C" w:rsidP="006B694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todoMap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] =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0464A483" w14:textId="792B01D9" w:rsidR="006B694C" w:rsidRPr="00883D88" w:rsidRDefault="006B694C" w:rsidP="006B694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todoMap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sna</w:t>
      </w:r>
      <w:r w:rsidR="004A47FA">
        <w:rPr>
          <w:rFonts w:ascii="Consolas" w:eastAsia="굴림" w:hAnsi="Consolas" w:cs="굴림" w:hint="eastAsia"/>
          <w:color w:val="000000"/>
          <w:kern w:val="0"/>
          <w:szCs w:val="20"/>
        </w:rPr>
        <w:t>p</w:t>
      </w:r>
      <w:r w:rsidR="004A47FA">
        <w:rPr>
          <w:rFonts w:ascii="Consolas" w:eastAsia="굴림" w:hAnsi="Consolas" w:cs="굴림"/>
          <w:color w:val="000000"/>
          <w:kern w:val="0"/>
          <w:szCs w:val="20"/>
        </w:rPr>
        <w:t xml:space="preserve">shot.key </w:t>
      </w:r>
      <w:r w:rsidR="004A47FA">
        <w:rPr>
          <w:rFonts w:ascii="Consolas" w:eastAsia="굴림" w:hAnsi="Consolas" w:cs="굴림" w:hint="eastAsia"/>
          <w:color w:val="000000"/>
          <w:kern w:val="0"/>
          <w:szCs w:val="20"/>
        </w:rPr>
        <w:t>이름의</w:t>
      </w:r>
      <w:r w:rsidR="004A47F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4A47FA"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 w:rsidR="004A47F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4A47FA"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="004A47FA"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4A47FA" w:rsidRPr="00883D88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="004A47FA" w:rsidRPr="00883D88">
        <w:rPr>
          <w:rFonts w:ascii="Consolas" w:eastAsia="굴림" w:hAnsi="Consolas" w:cs="굴림"/>
          <w:color w:val="000000"/>
          <w:kern w:val="0"/>
          <w:szCs w:val="20"/>
        </w:rPr>
        <w:t>()</w:t>
      </w:r>
      <w:r w:rsidR="004A47F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4A47FA"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 w:rsidR="004A47F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4A47FA">
        <w:rPr>
          <w:rFonts w:ascii="Consolas" w:eastAsia="굴림" w:hAnsi="Consolas" w:cs="굴림" w:hint="eastAsia"/>
          <w:color w:val="000000"/>
          <w:kern w:val="0"/>
          <w:szCs w:val="20"/>
        </w:rPr>
        <w:t>대입한다</w:t>
      </w:r>
      <w:r w:rsidR="004A47FA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B01E59B" w14:textId="33D844C2" w:rsidR="004A47FA" w:rsidRPr="00125E44" w:rsidRDefault="004A47FA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9153B93" w14:textId="77777777" w:rsidR="004A47FA" w:rsidRPr="00883D88" w:rsidRDefault="004A47FA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14:paraId="383435D1" w14:textId="4B7CFA25" w:rsidR="00883D88" w:rsidRP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todo4Ref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795E26"/>
          <w:kern w:val="0"/>
          <w:szCs w:val="20"/>
        </w:rPr>
        <w:t>on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83D88">
        <w:rPr>
          <w:rFonts w:ascii="Consolas" w:eastAsia="굴림" w:hAnsi="Consolas" w:cs="굴림"/>
          <w:color w:val="A31515"/>
          <w:kern w:val="0"/>
          <w:szCs w:val="20"/>
        </w:rPr>
        <w:t>'child_removed'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, (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) </w:t>
      </w:r>
      <w:r w:rsidRPr="00883D88">
        <w:rPr>
          <w:rFonts w:ascii="Consolas" w:eastAsia="굴림" w:hAnsi="Consolas" w:cs="굴림"/>
          <w:color w:val="0000FF"/>
          <w:kern w:val="0"/>
          <w:szCs w:val="20"/>
        </w:rPr>
        <w:t>=&gt;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460163D9" w14:textId="0A96A356" w:rsid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83D88">
        <w:rPr>
          <w:rFonts w:ascii="Consolas" w:eastAsia="굴림" w:hAnsi="Consolas" w:cs="굴림"/>
          <w:color w:val="0000FF"/>
          <w:kern w:val="0"/>
          <w:szCs w:val="20"/>
        </w:rPr>
        <w:t>delete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todoMap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];</w:t>
      </w:r>
    </w:p>
    <w:p w14:paraId="5004E38F" w14:textId="0B075109" w:rsidR="002A29C8" w:rsidRPr="00883D88" w:rsidRDefault="002A29C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795E26"/>
          <w:kern w:val="0"/>
          <w:szCs w:val="20"/>
        </w:rPr>
        <w:t>$forceUpdate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3E605C44" w14:textId="39B06B43" w:rsidR="00883D88" w:rsidRPr="00883D88" w:rsidRDefault="00883D88" w:rsidP="00883D8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});</w:t>
      </w:r>
    </w:p>
    <w:p w14:paraId="635CB55B" w14:textId="19D3AD85" w:rsidR="004A47FA" w:rsidRDefault="004A47FA" w:rsidP="004A47F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spacing w:val="-6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firebase DB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>"todo4"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아래에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자식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항목이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삭제되면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이</w:t>
      </w:r>
      <w:r>
        <w:rPr>
          <w:rFonts w:ascii="Consolas" w:eastAsia="굴림" w:hAnsi="Consolas" w:cs="굴림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콜백함수가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호출된다</w:t>
      </w:r>
      <w: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  <w:t>.</w:t>
      </w:r>
    </w:p>
    <w:p w14:paraId="71305463" w14:textId="77777777" w:rsidR="004A47FA" w:rsidRPr="00883D88" w:rsidRDefault="004A47FA" w:rsidP="004A47F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83D8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83D88">
        <w:rPr>
          <w:rFonts w:ascii="Consolas" w:eastAsia="굴림" w:hAnsi="Consolas" w:cs="굴림"/>
          <w:color w:val="0000FF"/>
          <w:kern w:val="0"/>
          <w:szCs w:val="20"/>
        </w:rPr>
        <w:t>delete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todoMap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83D88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883D88">
        <w:rPr>
          <w:rFonts w:ascii="Consolas" w:eastAsia="굴림" w:hAnsi="Consolas" w:cs="굴림"/>
          <w:color w:val="000000"/>
          <w:kern w:val="0"/>
          <w:szCs w:val="20"/>
        </w:rPr>
        <w:t>];</w:t>
      </w:r>
    </w:p>
    <w:p w14:paraId="2B1B0269" w14:textId="77777777" w:rsidR="004A47FA" w:rsidRDefault="004A47FA" w:rsidP="004A47F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todoMap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sna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p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shot.key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이름의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제거한다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8BEA1F9" w14:textId="2660A11F" w:rsidR="00D85D6D" w:rsidRDefault="00D85D6D" w:rsidP="003D1899">
      <w:pPr>
        <w:rPr>
          <w:rFonts w:ascii="Consolas" w:eastAsia="굴림" w:hAnsi="Consolas" w:cs="굴림"/>
          <w:color w:val="000000"/>
          <w:spacing w:val="-6"/>
          <w:kern w:val="0"/>
          <w:szCs w:val="20"/>
        </w:rPr>
      </w:pPr>
    </w:p>
    <w:p w14:paraId="6411DB6E" w14:textId="77777777" w:rsidR="004A47FA" w:rsidRPr="004A47FA" w:rsidRDefault="004A47FA" w:rsidP="003D1899">
      <w:pPr>
        <w:rPr>
          <w:rFonts w:ascii="Consolas" w:eastAsia="굴림" w:hAnsi="Consolas" w:cs="굴림" w:hint="eastAsia"/>
          <w:color w:val="000000"/>
          <w:spacing w:val="-6"/>
          <w:kern w:val="0"/>
          <w:szCs w:val="20"/>
        </w:rPr>
      </w:pPr>
    </w:p>
    <w:p w14:paraId="6C17BEA3" w14:textId="282EB013" w:rsidR="00707923" w:rsidRDefault="00707923" w:rsidP="00BA6F70"/>
    <w:p w14:paraId="22259B8D" w14:textId="17CD311D" w:rsidR="002C4F30" w:rsidRDefault="002C4F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E1E48D" w14:textId="5E17A1FB" w:rsidR="002C4F30" w:rsidRDefault="002C4F30" w:rsidP="002C4F30">
      <w:pPr>
        <w:pStyle w:val="Heading2"/>
      </w:pPr>
      <w:bookmarkStart w:id="21" w:name="_Toc40097487"/>
      <w:r>
        <w:rPr>
          <w:rFonts w:hint="eastAsia"/>
        </w:rPr>
        <w:lastRenderedPageBreak/>
        <w:t>t</w:t>
      </w:r>
      <w:r>
        <w:t>odo41.html</w:t>
      </w:r>
      <w:bookmarkEnd w:id="21"/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2C4F30" w14:paraId="118CC681" w14:textId="77777777" w:rsidTr="00614B86">
        <w:tc>
          <w:tcPr>
            <w:tcW w:w="11057" w:type="dxa"/>
          </w:tcPr>
          <w:p w14:paraId="07AE5D16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&lt;html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lang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"ko"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4735CDA3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&lt;head&gt;</w:t>
            </w:r>
          </w:p>
          <w:p w14:paraId="761ECC57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&lt;meta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charset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"utf-8"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/&gt;</w:t>
            </w:r>
          </w:p>
          <w:p w14:paraId="1692158D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&lt;script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src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"https://cdn.jsdelivr.net/npm/vue/dist/vue.js"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&gt;&lt;/script&gt;</w:t>
            </w:r>
          </w:p>
          <w:p w14:paraId="7D51841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&lt;script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defer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src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"/__/firebase/7.13.1/firebase-app.js"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&gt;&lt;/script&gt;</w:t>
            </w:r>
          </w:p>
          <w:p w14:paraId="3B450CDF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&lt;script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defer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src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"/__/firebase/7.13.1/firebase-database.js"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&gt;&lt;/script&gt;</w:t>
            </w:r>
          </w:p>
          <w:p w14:paraId="630B8892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&lt;script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defer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src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"/__/firebase/init.js"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&gt;&lt;/script&gt;</w:t>
            </w:r>
          </w:p>
          <w:p w14:paraId="4C8346C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&lt;script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src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"https://kit.fontawesome.com/68abb170e0.js"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crossorigin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"anonymous"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&gt;&lt;/script&gt;</w:t>
            </w:r>
          </w:p>
          <w:p w14:paraId="633EC576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&lt;link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rel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"stylesheet"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type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"text/css"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href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"todo3.css"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7A2A2E29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&lt;/head&gt;</w:t>
            </w:r>
          </w:p>
          <w:p w14:paraId="3F39C31F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&lt;body&gt;</w:t>
            </w:r>
          </w:p>
          <w:p w14:paraId="25FF4937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&lt;div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id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"app"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4DA88B5C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&lt;div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id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"main"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55F73418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&lt;h1&gt;&lt;i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class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"fas fa-clipboard-check"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&gt;&lt;/i&gt;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할일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&lt;/h1&gt;</w:t>
            </w:r>
          </w:p>
          <w:p w14:paraId="0796573C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&lt;table&gt;</w:t>
            </w:r>
          </w:p>
          <w:p w14:paraId="2D9D5C7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&lt;tr&gt;</w:t>
            </w:r>
          </w:p>
          <w:p w14:paraId="08F0CF2C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&lt;td&gt;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제목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&lt;/td&gt;</w:t>
            </w:r>
          </w:p>
          <w:p w14:paraId="19487638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&lt;td&gt;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날짜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&lt;/td&gt;</w:t>
            </w:r>
          </w:p>
          <w:p w14:paraId="0BEC14C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&lt;/tr&gt;</w:t>
            </w:r>
          </w:p>
          <w:p w14:paraId="7AE5758C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&lt;tr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v-for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"(todo, key) in todoMap"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v-on:click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"edit(key)"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v-bind:key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"key"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class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"clickable"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4FDB6D9A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&lt;td&gt;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{{ todo.title }}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&lt;/td&gt;</w:t>
            </w:r>
          </w:p>
          <w:p w14:paraId="30087C98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&lt;td&gt;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{{ todo.due_date }}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&lt;/td&gt;</w:t>
            </w:r>
          </w:p>
          <w:p w14:paraId="50A0B047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&lt;/tr&gt;</w:t>
            </w:r>
          </w:p>
          <w:p w14:paraId="3F97848F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&lt;tr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v-if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"Object.keys(todoMap).length == 0"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32C549F3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&lt;td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colspan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"2"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등록된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자료가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없습니다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&lt;/td&gt;</w:t>
            </w:r>
          </w:p>
          <w:p w14:paraId="55B2CD9C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&lt;/tr&gt;</w:t>
            </w:r>
          </w:p>
          <w:p w14:paraId="4786CDD0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&lt;/table&gt;</w:t>
            </w:r>
          </w:p>
          <w:p w14:paraId="19926CDF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&lt;button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type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"button"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v-on:click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"create"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&gt;&lt;i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class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"fas fa-plus"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&gt;&lt;/i&gt;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추가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&lt;/button&gt;</w:t>
            </w:r>
          </w:p>
          <w:p w14:paraId="2167655B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&lt;/div&gt;</w:t>
            </w:r>
          </w:p>
          <w:p w14:paraId="16A80C5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</w:p>
          <w:p w14:paraId="47EDDC2A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&lt;div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id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"backdrop"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v-show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"showDialog"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&gt;&lt;/div&gt;</w:t>
            </w:r>
          </w:p>
          <w:p w14:paraId="0B241572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&lt;div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id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"dialog"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v-show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"showDialog"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02577642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&lt;h1&gt;&lt;i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class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"fas fa-edit"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&gt;&lt;/i&gt;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할일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{{ showDialog }}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&lt;/h1&gt;</w:t>
            </w:r>
          </w:p>
          <w:p w14:paraId="70606C29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&lt;input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type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"text"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v-model.trim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"todo.title"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placeholder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제목을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입력하세요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/&gt;</w:t>
            </w:r>
          </w:p>
          <w:p w14:paraId="3E2244DA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&lt;textarea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v-model.trim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"todo.body"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placeholder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내용을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입력하세요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&gt;&lt;/textarea&gt;</w:t>
            </w:r>
          </w:p>
          <w:p w14:paraId="43B83596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&lt;div&gt;</w:t>
            </w:r>
          </w:p>
          <w:p w14:paraId="0CECA5E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&lt;label&gt;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날짜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: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&lt;/label&gt;</w:t>
            </w:r>
          </w:p>
          <w:p w14:paraId="6DA4F2F8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&lt;input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type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"date"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v-model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"todo.due_date"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/&gt;</w:t>
            </w:r>
          </w:p>
          <w:p w14:paraId="6C09F772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&lt;button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type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"button"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v-on:click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"save"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&gt;&lt;i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class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"fas fa-check"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&gt;&lt;/i&gt;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저장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&lt;/button&gt;</w:t>
            </w:r>
          </w:p>
          <w:p w14:paraId="5566CB38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&lt;button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type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"button"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v-on:click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"remove"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&gt;&lt;i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class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"fas fa-trash-alt"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&gt;&lt;/i&gt;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삭제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&lt;/button&gt;</w:t>
            </w:r>
          </w:p>
          <w:p w14:paraId="638F1874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&lt;button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type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"button"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v-on:click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"showDialog = false"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&gt;&lt;i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class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"fas fa-ban"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&gt;&lt;/i&gt;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취소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&lt;/button&gt;</w:t>
            </w:r>
          </w:p>
          <w:p w14:paraId="03AA16AD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&lt;/div&gt;</w:t>
            </w:r>
          </w:p>
          <w:p w14:paraId="2F3499FB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&lt;/div&gt;</w:t>
            </w:r>
          </w:p>
          <w:p w14:paraId="1003EF54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&lt;/div&gt;</w:t>
            </w:r>
          </w:p>
          <w:p w14:paraId="02012563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</w:p>
          <w:p w14:paraId="0103FF77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&lt;script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type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"text/javascript"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116C2A10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var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app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new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267F99"/>
                <w:spacing w:val="-4"/>
                <w:kern w:val="0"/>
                <w:szCs w:val="20"/>
              </w:rPr>
              <w:t>Vue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({</w:t>
            </w:r>
          </w:p>
          <w:p w14:paraId="7D966A44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el: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'#app'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,</w:t>
            </w:r>
          </w:p>
          <w:p w14:paraId="0E77A434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data: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</w:t>
            </w:r>
          </w:p>
          <w:p w14:paraId="1EE3215B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todoMap: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{},</w:t>
            </w:r>
          </w:p>
          <w:p w14:paraId="0A8357F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{},</w:t>
            </w:r>
          </w:p>
          <w:p w14:paraId="6BD218CF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showDialog: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false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,</w:t>
            </w:r>
          </w:p>
          <w:p w14:paraId="760EAFFD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selectedKey: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null</w:t>
            </w:r>
          </w:p>
          <w:p w14:paraId="2C82613E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},</w:t>
            </w:r>
          </w:p>
          <w:p w14:paraId="20D9436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methods: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</w:t>
            </w:r>
          </w:p>
          <w:p w14:paraId="49FB3230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create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function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() {</w:t>
            </w:r>
          </w:p>
          <w:p w14:paraId="44C133A1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showDialog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등록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          ;</w:t>
            </w:r>
          </w:p>
          <w:p w14:paraId="42E6794F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{};</w:t>
            </w:r>
          </w:p>
          <w:p w14:paraId="1EC8B307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},</w:t>
            </w:r>
          </w:p>
          <w:p w14:paraId="1488D987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edit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function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 {</w:t>
            </w:r>
          </w:p>
          <w:p w14:paraId="610DDC8B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showDialog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수정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</w:t>
            </w:r>
          </w:p>
          <w:p w14:paraId="6BD2ABCB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</w:t>
            </w:r>
            <w:r w:rsidRPr="00614B86">
              <w:rPr>
                <w:rFonts w:ascii="Consolas" w:eastAsia="굴림" w:hAnsi="Consolas" w:cs="굴림"/>
                <w:color w:val="267F99"/>
                <w:spacing w:val="-4"/>
                <w:kern w:val="0"/>
                <w:szCs w:val="20"/>
              </w:rPr>
              <w:t>Object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assign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({},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todoMap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[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]);</w:t>
            </w:r>
          </w:p>
          <w:p w14:paraId="0C1568C9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lastRenderedPageBreak/>
              <w:t>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selectedKey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</w:t>
            </w:r>
          </w:p>
          <w:p w14:paraId="2C619900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},</w:t>
            </w:r>
          </w:p>
          <w:p w14:paraId="37374E6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save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function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() {</w:t>
            </w:r>
          </w:p>
          <w:p w14:paraId="5FC757C6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AF00DB"/>
                <w:spacing w:val="-4"/>
                <w:kern w:val="0"/>
                <w:szCs w:val="20"/>
              </w:rPr>
              <w:t>if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(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showDialog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== 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등록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</w:t>
            </w:r>
          </w:p>
          <w:p w14:paraId="7D7F3406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todo4Ref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push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().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set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);</w:t>
            </w:r>
          </w:p>
          <w:p w14:paraId="13FBB601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AF00DB"/>
                <w:spacing w:val="-4"/>
                <w:kern w:val="0"/>
                <w:szCs w:val="20"/>
              </w:rPr>
              <w:t>else</w:t>
            </w:r>
          </w:p>
          <w:p w14:paraId="3A820687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todo4Ref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child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selectedKey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set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);</w:t>
            </w:r>
          </w:p>
          <w:p w14:paraId="29412B6E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showDialog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false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</w:t>
            </w:r>
          </w:p>
          <w:p w14:paraId="442BF241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},</w:t>
            </w:r>
          </w:p>
          <w:p w14:paraId="64F9728A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remove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: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function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() {</w:t>
            </w:r>
          </w:p>
          <w:p w14:paraId="50AC0A8C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AF00DB"/>
                <w:spacing w:val="-4"/>
                <w:kern w:val="0"/>
                <w:szCs w:val="20"/>
              </w:rPr>
              <w:t>if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(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confirm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"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삭제하시겠습니까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?"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 ==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false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 </w:t>
            </w:r>
            <w:r w:rsidRPr="00614B86">
              <w:rPr>
                <w:rFonts w:ascii="Consolas" w:eastAsia="굴림" w:hAnsi="Consolas" w:cs="굴림"/>
                <w:color w:val="AF00DB"/>
                <w:spacing w:val="-4"/>
                <w:kern w:val="0"/>
                <w:szCs w:val="20"/>
              </w:rPr>
              <w:t>return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</w:t>
            </w:r>
          </w:p>
          <w:p w14:paraId="731D84B5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todo4Ref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child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selectedKey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remove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();</w:t>
            </w:r>
          </w:p>
          <w:p w14:paraId="4E790A84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this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showDialog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false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</w:t>
            </w:r>
          </w:p>
          <w:p w14:paraId="1495400C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}</w:t>
            </w:r>
          </w:p>
          <w:p w14:paraId="3CC6DAE2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}</w:t>
            </w:r>
          </w:p>
          <w:p w14:paraId="33C7F7BA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})</w:t>
            </w:r>
          </w:p>
          <w:p w14:paraId="19777C6E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</w:p>
          <w:p w14:paraId="17ED43FB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window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onload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function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() {</w:t>
            </w:r>
          </w:p>
          <w:p w14:paraId="0455BA9F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app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todo4Ref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=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firebase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database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().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ref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"todo4"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);</w:t>
            </w:r>
          </w:p>
          <w:p w14:paraId="67E50F58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app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todo4Ref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'child_added'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, (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snapshot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=&gt;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</w:t>
            </w:r>
          </w:p>
          <w:p w14:paraId="598A9BE7" w14:textId="77777777" w:rsidR="00614B86" w:rsidRPr="00614B86" w:rsidRDefault="00614B86" w:rsidP="00614B8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Vue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set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app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todoMap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,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snapshot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,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snapshot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val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());</w:t>
            </w:r>
          </w:p>
          <w:p w14:paraId="358BCD34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});</w:t>
            </w:r>
          </w:p>
          <w:p w14:paraId="4F4C0707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app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todo4Ref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'child_changed'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, (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snapshot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=&gt;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</w:t>
            </w:r>
          </w:p>
          <w:p w14:paraId="32B667CB" w14:textId="77777777" w:rsidR="00614B86" w:rsidRPr="00614B86" w:rsidRDefault="00614B86" w:rsidP="00614B8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app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todoMap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[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snapshot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] =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snapshot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val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();</w:t>
            </w:r>
          </w:p>
          <w:p w14:paraId="1AB89ED4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});</w:t>
            </w:r>
          </w:p>
          <w:p w14:paraId="37B1FAD1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app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todo4Ref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on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614B86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'child_removed'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, (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snapshot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=&gt;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</w:t>
            </w:r>
          </w:p>
          <w:p w14:paraId="41EFE88F" w14:textId="77777777" w:rsidR="00614B86" w:rsidRPr="00614B86" w:rsidRDefault="00614B86" w:rsidP="00614B86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  </w:t>
            </w:r>
            <w:r w:rsidRPr="00614B86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delete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app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todoMap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[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snapshot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.</w:t>
            </w:r>
            <w:r w:rsidRPr="00614B86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key</w:t>
            </w: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];</w:t>
            </w:r>
          </w:p>
          <w:p w14:paraId="2BB99E7A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});</w:t>
            </w:r>
          </w:p>
          <w:p w14:paraId="0B0170B6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}</w:t>
            </w:r>
          </w:p>
          <w:p w14:paraId="514DA70B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</w:t>
            </w: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&lt;/script&gt;</w:t>
            </w:r>
          </w:p>
          <w:p w14:paraId="2B0E424A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&lt;/body&gt;</w:t>
            </w:r>
          </w:p>
          <w:p w14:paraId="5D11DCEF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614B86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&lt;/html&gt;</w:t>
            </w:r>
          </w:p>
          <w:p w14:paraId="1155A4AE" w14:textId="77777777" w:rsidR="00614B86" w:rsidRPr="00614B86" w:rsidRDefault="00614B86" w:rsidP="00614B8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</w:p>
          <w:p w14:paraId="1BD9E757" w14:textId="77777777" w:rsidR="002C4F30" w:rsidRPr="00614B86" w:rsidRDefault="002C4F30" w:rsidP="00614B86">
            <w:pPr>
              <w:rPr>
                <w:rFonts w:hint="eastAsia"/>
                <w:spacing w:val="-4"/>
              </w:rPr>
            </w:pPr>
          </w:p>
        </w:tc>
      </w:tr>
    </w:tbl>
    <w:p w14:paraId="4BADFC6A" w14:textId="73A0BAD2" w:rsidR="002C4F30" w:rsidRDefault="002C4F30" w:rsidP="002C4F30"/>
    <w:p w14:paraId="782C064B" w14:textId="4BFA5CC3" w:rsidR="00614B86" w:rsidRDefault="00614B86" w:rsidP="002C4F30"/>
    <w:p w14:paraId="5EC585DF" w14:textId="5DFB8F59" w:rsidR="00614B86" w:rsidRDefault="00614B86" w:rsidP="00614B86">
      <w:pPr>
        <w:pStyle w:val="Heading3"/>
      </w:pPr>
      <w:r>
        <w:rPr>
          <w:rFonts w:hint="eastAsia"/>
        </w:rPr>
        <w:t>V</w:t>
      </w:r>
      <w:r>
        <w:t>ue.set</w:t>
      </w:r>
    </w:p>
    <w:p w14:paraId="16B725F2" w14:textId="09A34059" w:rsidR="00614B86" w:rsidRPr="00F5546A" w:rsidRDefault="0001475F" w:rsidP="00614B86">
      <w:pPr>
        <w:rPr>
          <w:rFonts w:ascii="Consolas" w:hAnsi="Consolas"/>
        </w:rPr>
      </w:pPr>
      <w:r w:rsidRPr="00F5546A">
        <w:rPr>
          <w:rFonts w:ascii="Consolas" w:hAnsi="Consolas"/>
        </w:rPr>
        <w:t xml:space="preserve">Vue </w:t>
      </w:r>
      <w:r w:rsidRPr="00F5546A">
        <w:rPr>
          <w:rFonts w:ascii="Consolas" w:hAnsi="Consolas"/>
        </w:rPr>
        <w:t>앱이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시작된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후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나중에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생성된</w:t>
      </w:r>
      <w:r w:rsidRPr="00F5546A">
        <w:rPr>
          <w:rFonts w:ascii="Consolas" w:hAnsi="Consolas"/>
        </w:rPr>
        <w:t xml:space="preserve"> </w:t>
      </w:r>
      <w:r w:rsidR="00976158" w:rsidRPr="00F5546A">
        <w:rPr>
          <w:rFonts w:ascii="Consolas" w:hAnsi="Consolas"/>
        </w:rPr>
        <w:t>속성</w:t>
      </w:r>
      <w:r w:rsidRPr="00F5546A">
        <w:rPr>
          <w:rFonts w:ascii="Consolas" w:hAnsi="Consolas"/>
        </w:rPr>
        <w:t>은</w:t>
      </w:r>
      <w:r w:rsidRPr="00F5546A">
        <w:rPr>
          <w:rFonts w:ascii="Consolas" w:hAnsi="Consolas"/>
        </w:rPr>
        <w:t xml:space="preserve">, </w:t>
      </w:r>
      <w:r w:rsidR="00976158" w:rsidRPr="00F5546A">
        <w:rPr>
          <w:rFonts w:ascii="Consolas" w:hAnsi="Consolas"/>
        </w:rPr>
        <w:t>그</w:t>
      </w:r>
      <w:r w:rsidR="00976158"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값이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변경되어도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즉시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화면이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다시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그려지지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않는다</w:t>
      </w:r>
      <w:r w:rsidRPr="00F5546A">
        <w:rPr>
          <w:rFonts w:ascii="Consolas" w:hAnsi="Consolas"/>
        </w:rPr>
        <w:t>.</w:t>
      </w:r>
    </w:p>
    <w:p w14:paraId="56E841B7" w14:textId="791CB1CD" w:rsidR="00976158" w:rsidRPr="00F5546A" w:rsidRDefault="00976158" w:rsidP="00614B86">
      <w:pPr>
        <w:rPr>
          <w:rFonts w:ascii="Consolas" w:hAnsi="Consolas"/>
        </w:rPr>
      </w:pPr>
      <w:r w:rsidRPr="00F5546A">
        <w:rPr>
          <w:rFonts w:ascii="Consolas" w:hAnsi="Consolas"/>
        </w:rPr>
        <w:t xml:space="preserve">Vue </w:t>
      </w:r>
      <w:r w:rsidRPr="00F5546A">
        <w:rPr>
          <w:rFonts w:ascii="Consolas" w:hAnsi="Consolas"/>
        </w:rPr>
        <w:t>엔진이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그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변경을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감지할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수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없기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때문이다</w:t>
      </w:r>
      <w:r w:rsidRPr="00F5546A">
        <w:rPr>
          <w:rFonts w:ascii="Consolas" w:hAnsi="Consolas"/>
        </w:rPr>
        <w:t>.</w:t>
      </w:r>
    </w:p>
    <w:p w14:paraId="5474197A" w14:textId="1B176AE5" w:rsidR="0001475F" w:rsidRPr="00F5546A" w:rsidRDefault="0001475F" w:rsidP="00614B86">
      <w:pPr>
        <w:rPr>
          <w:rFonts w:ascii="Consolas" w:hAnsi="Consolas"/>
        </w:rPr>
      </w:pPr>
      <w:r w:rsidRPr="00F5546A">
        <w:rPr>
          <w:rFonts w:ascii="Consolas" w:hAnsi="Consolas"/>
        </w:rPr>
        <w:t>그런데</w:t>
      </w:r>
      <w:r w:rsidRPr="00F5546A">
        <w:rPr>
          <w:rFonts w:ascii="Consolas" w:hAnsi="Consolas"/>
        </w:rPr>
        <w:t>, Vue.set(</w:t>
      </w:r>
      <w:r w:rsidRPr="00F5546A">
        <w:rPr>
          <w:rFonts w:ascii="Consolas" w:hAnsi="Consolas"/>
        </w:rPr>
        <w:t>객체</w:t>
      </w:r>
      <w:r w:rsidRPr="00F5546A">
        <w:rPr>
          <w:rFonts w:ascii="Consolas" w:hAnsi="Consolas"/>
        </w:rPr>
        <w:t xml:space="preserve">, </w:t>
      </w:r>
      <w:r w:rsidRPr="00F5546A">
        <w:rPr>
          <w:rFonts w:ascii="Consolas" w:hAnsi="Consolas"/>
        </w:rPr>
        <w:t>속성명</w:t>
      </w:r>
      <w:r w:rsidRPr="00F5546A">
        <w:rPr>
          <w:rFonts w:ascii="Consolas" w:hAnsi="Consolas"/>
        </w:rPr>
        <w:t xml:space="preserve">, </w:t>
      </w:r>
      <w:r w:rsidRPr="00F5546A">
        <w:rPr>
          <w:rFonts w:ascii="Consolas" w:hAnsi="Consolas"/>
        </w:rPr>
        <w:t>값</w:t>
      </w:r>
      <w:r w:rsidRPr="00F5546A">
        <w:rPr>
          <w:rFonts w:ascii="Consolas" w:hAnsi="Consolas"/>
        </w:rPr>
        <w:t xml:space="preserve">) </w:t>
      </w:r>
      <w:r w:rsidRPr="00F5546A">
        <w:rPr>
          <w:rFonts w:ascii="Consolas" w:hAnsi="Consolas"/>
        </w:rPr>
        <w:t>메소드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호출로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생성된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속성은</w:t>
      </w:r>
      <w:r w:rsidRPr="00F5546A">
        <w:rPr>
          <w:rFonts w:ascii="Consolas" w:hAnsi="Consolas"/>
        </w:rPr>
        <w:t>,</w:t>
      </w:r>
      <w:r w:rsidR="00F5546A" w:rsidRPr="00F5546A">
        <w:rPr>
          <w:rFonts w:ascii="Consolas" w:hAnsi="Consolas"/>
        </w:rPr>
        <w:t xml:space="preserve"> Vue </w:t>
      </w:r>
      <w:r w:rsidR="00F5546A" w:rsidRPr="00F5546A">
        <w:rPr>
          <w:rFonts w:ascii="Consolas" w:hAnsi="Consolas"/>
        </w:rPr>
        <w:t>엔진이</w:t>
      </w:r>
      <w:r w:rsidR="00F5546A" w:rsidRPr="00F5546A">
        <w:rPr>
          <w:rFonts w:ascii="Consolas" w:hAnsi="Consolas"/>
        </w:rPr>
        <w:t xml:space="preserve"> </w:t>
      </w:r>
      <w:r w:rsidR="00F5546A" w:rsidRPr="00F5546A">
        <w:rPr>
          <w:rFonts w:ascii="Consolas" w:hAnsi="Consolas"/>
        </w:rPr>
        <w:t>그</w:t>
      </w:r>
      <w:r w:rsidR="00F5546A" w:rsidRPr="00F5546A">
        <w:rPr>
          <w:rFonts w:ascii="Consolas" w:hAnsi="Consolas"/>
        </w:rPr>
        <w:t xml:space="preserve"> </w:t>
      </w:r>
      <w:r w:rsidR="00F5546A" w:rsidRPr="00F5546A">
        <w:rPr>
          <w:rFonts w:ascii="Consolas" w:hAnsi="Consolas"/>
        </w:rPr>
        <w:t>값</w:t>
      </w:r>
      <w:r w:rsidR="00F5546A" w:rsidRPr="00F5546A">
        <w:rPr>
          <w:rFonts w:ascii="Consolas" w:hAnsi="Consolas"/>
        </w:rPr>
        <w:t xml:space="preserve"> </w:t>
      </w:r>
      <w:r w:rsidR="00F5546A" w:rsidRPr="00F5546A">
        <w:rPr>
          <w:rFonts w:ascii="Consolas" w:hAnsi="Consolas"/>
        </w:rPr>
        <w:t>변경을</w:t>
      </w:r>
      <w:r w:rsidR="00F5546A" w:rsidRPr="00F5546A">
        <w:rPr>
          <w:rFonts w:ascii="Consolas" w:hAnsi="Consolas"/>
        </w:rPr>
        <w:t xml:space="preserve"> </w:t>
      </w:r>
      <w:r w:rsidR="00F5546A" w:rsidRPr="00F5546A">
        <w:rPr>
          <w:rFonts w:ascii="Consolas" w:hAnsi="Consolas"/>
        </w:rPr>
        <w:t>감지할</w:t>
      </w:r>
      <w:r w:rsidR="00F5546A" w:rsidRPr="00F5546A">
        <w:rPr>
          <w:rFonts w:ascii="Consolas" w:hAnsi="Consolas"/>
        </w:rPr>
        <w:t xml:space="preserve"> </w:t>
      </w:r>
      <w:r w:rsidR="00F5546A" w:rsidRPr="00F5546A">
        <w:rPr>
          <w:rFonts w:ascii="Consolas" w:hAnsi="Consolas"/>
        </w:rPr>
        <w:t>수</w:t>
      </w:r>
      <w:r w:rsidR="00F5546A" w:rsidRPr="00F5546A">
        <w:rPr>
          <w:rFonts w:ascii="Consolas" w:hAnsi="Consolas"/>
        </w:rPr>
        <w:t xml:space="preserve"> </w:t>
      </w:r>
      <w:r w:rsidR="00F5546A" w:rsidRPr="00F5546A">
        <w:rPr>
          <w:rFonts w:ascii="Consolas" w:hAnsi="Consolas"/>
        </w:rPr>
        <w:t>있다</w:t>
      </w:r>
      <w:r w:rsidR="00F5546A" w:rsidRPr="00F5546A">
        <w:rPr>
          <w:rFonts w:ascii="Consolas" w:hAnsi="Consolas"/>
        </w:rPr>
        <w:t>.</w:t>
      </w:r>
    </w:p>
    <w:p w14:paraId="6C6C967A" w14:textId="7CEA9066" w:rsidR="00F5546A" w:rsidRPr="00F5546A" w:rsidRDefault="00F5546A" w:rsidP="00614B86">
      <w:pPr>
        <w:rPr>
          <w:rFonts w:ascii="Consolas" w:hAnsi="Consolas"/>
        </w:rPr>
      </w:pPr>
      <w:r w:rsidRPr="00F5546A">
        <w:rPr>
          <w:rFonts w:ascii="Consolas" w:hAnsi="Consolas"/>
        </w:rPr>
        <w:t>그래서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더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이상</w:t>
      </w:r>
      <w:r w:rsidRPr="00F5546A">
        <w:rPr>
          <w:rFonts w:ascii="Consolas" w:hAnsi="Consolas"/>
        </w:rPr>
        <w:t xml:space="preserve"> this.$forceUpdate() </w:t>
      </w:r>
      <w:r w:rsidRPr="00F5546A">
        <w:rPr>
          <w:rFonts w:ascii="Consolas" w:hAnsi="Consolas"/>
        </w:rPr>
        <w:t>메소드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호출이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필요</w:t>
      </w:r>
      <w:r w:rsidRPr="00F5546A">
        <w:rPr>
          <w:rFonts w:ascii="Consolas" w:hAnsi="Consolas"/>
        </w:rPr>
        <w:t xml:space="preserve"> </w:t>
      </w:r>
      <w:r w:rsidRPr="00F5546A">
        <w:rPr>
          <w:rFonts w:ascii="Consolas" w:hAnsi="Consolas"/>
        </w:rPr>
        <w:t>없다</w:t>
      </w:r>
      <w:r w:rsidRPr="00F5546A">
        <w:rPr>
          <w:rFonts w:ascii="Consolas" w:hAnsi="Consolas"/>
        </w:rPr>
        <w:t>.</w:t>
      </w:r>
    </w:p>
    <w:p w14:paraId="0A51BDC9" w14:textId="77777777" w:rsidR="00F5546A" w:rsidRPr="00F5546A" w:rsidRDefault="00F5546A" w:rsidP="00614B86">
      <w:pPr>
        <w:rPr>
          <w:rFonts w:ascii="Consolas" w:hAnsi="Consolas"/>
        </w:rPr>
      </w:pPr>
    </w:p>
    <w:p w14:paraId="3B267962" w14:textId="4E0B7094" w:rsidR="00614B86" w:rsidRDefault="00614B86" w:rsidP="002C4F30"/>
    <w:p w14:paraId="27EABEA6" w14:textId="77777777" w:rsidR="00614B86" w:rsidRPr="002C4F30" w:rsidRDefault="00614B86" w:rsidP="002C4F30">
      <w:pPr>
        <w:rPr>
          <w:rFonts w:hint="eastAsia"/>
        </w:rPr>
      </w:pPr>
    </w:p>
    <w:sectPr w:rsidR="00614B86" w:rsidRPr="002C4F30" w:rsidSect="00B12C18">
      <w:footerReference w:type="default" r:id="rId2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4D17"/>
    <w:rsid w:val="00006BD2"/>
    <w:rsid w:val="000079F4"/>
    <w:rsid w:val="00010B6F"/>
    <w:rsid w:val="0001475F"/>
    <w:rsid w:val="00016A5C"/>
    <w:rsid w:val="00021966"/>
    <w:rsid w:val="000223F0"/>
    <w:rsid w:val="00025722"/>
    <w:rsid w:val="00033760"/>
    <w:rsid w:val="00034572"/>
    <w:rsid w:val="00034866"/>
    <w:rsid w:val="00036CAF"/>
    <w:rsid w:val="000377BB"/>
    <w:rsid w:val="00040375"/>
    <w:rsid w:val="000428D2"/>
    <w:rsid w:val="00044CDE"/>
    <w:rsid w:val="00045244"/>
    <w:rsid w:val="0005304F"/>
    <w:rsid w:val="00060E9D"/>
    <w:rsid w:val="000639B9"/>
    <w:rsid w:val="00066452"/>
    <w:rsid w:val="000668C5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A3CE5"/>
    <w:rsid w:val="000B291C"/>
    <w:rsid w:val="000B3E25"/>
    <w:rsid w:val="000B5A24"/>
    <w:rsid w:val="000C3BB4"/>
    <w:rsid w:val="000C5328"/>
    <w:rsid w:val="000D2A8B"/>
    <w:rsid w:val="000D2A98"/>
    <w:rsid w:val="000D5B3C"/>
    <w:rsid w:val="000D5CCF"/>
    <w:rsid w:val="000E43BF"/>
    <w:rsid w:val="000F25E2"/>
    <w:rsid w:val="000F404B"/>
    <w:rsid w:val="0010205A"/>
    <w:rsid w:val="0010709F"/>
    <w:rsid w:val="00110876"/>
    <w:rsid w:val="00111EC7"/>
    <w:rsid w:val="00114DCD"/>
    <w:rsid w:val="00120C14"/>
    <w:rsid w:val="00121FDE"/>
    <w:rsid w:val="00123E4D"/>
    <w:rsid w:val="00125E44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713"/>
    <w:rsid w:val="00181F04"/>
    <w:rsid w:val="001844F3"/>
    <w:rsid w:val="001910CE"/>
    <w:rsid w:val="00191B0A"/>
    <w:rsid w:val="00191F40"/>
    <w:rsid w:val="00194CA8"/>
    <w:rsid w:val="001A0A0C"/>
    <w:rsid w:val="001A121C"/>
    <w:rsid w:val="001A4521"/>
    <w:rsid w:val="001A4C2B"/>
    <w:rsid w:val="001A5082"/>
    <w:rsid w:val="001A7B01"/>
    <w:rsid w:val="001B01A5"/>
    <w:rsid w:val="001B7D20"/>
    <w:rsid w:val="001C1038"/>
    <w:rsid w:val="001C1AE9"/>
    <w:rsid w:val="001C508C"/>
    <w:rsid w:val="001D50A4"/>
    <w:rsid w:val="001E0593"/>
    <w:rsid w:val="001E34EE"/>
    <w:rsid w:val="001E52F5"/>
    <w:rsid w:val="001E7950"/>
    <w:rsid w:val="001F0CAC"/>
    <w:rsid w:val="001F5580"/>
    <w:rsid w:val="00200CC1"/>
    <w:rsid w:val="00205408"/>
    <w:rsid w:val="0020772B"/>
    <w:rsid w:val="00215ED6"/>
    <w:rsid w:val="002161B8"/>
    <w:rsid w:val="002161D8"/>
    <w:rsid w:val="002162CC"/>
    <w:rsid w:val="00224B5D"/>
    <w:rsid w:val="00226A32"/>
    <w:rsid w:val="0023024A"/>
    <w:rsid w:val="00230789"/>
    <w:rsid w:val="00231304"/>
    <w:rsid w:val="00232EFE"/>
    <w:rsid w:val="00236695"/>
    <w:rsid w:val="00242B3A"/>
    <w:rsid w:val="00245774"/>
    <w:rsid w:val="0025173A"/>
    <w:rsid w:val="002616D3"/>
    <w:rsid w:val="00266290"/>
    <w:rsid w:val="00266991"/>
    <w:rsid w:val="002703A0"/>
    <w:rsid w:val="00271942"/>
    <w:rsid w:val="00272610"/>
    <w:rsid w:val="00275589"/>
    <w:rsid w:val="00277C68"/>
    <w:rsid w:val="00281FEC"/>
    <w:rsid w:val="002836CF"/>
    <w:rsid w:val="00290C13"/>
    <w:rsid w:val="002926E2"/>
    <w:rsid w:val="00294997"/>
    <w:rsid w:val="002968E9"/>
    <w:rsid w:val="002A29C8"/>
    <w:rsid w:val="002B099B"/>
    <w:rsid w:val="002B63E1"/>
    <w:rsid w:val="002B7CDB"/>
    <w:rsid w:val="002C476B"/>
    <w:rsid w:val="002C4D8F"/>
    <w:rsid w:val="002C4F30"/>
    <w:rsid w:val="002C70AA"/>
    <w:rsid w:val="002C78D5"/>
    <w:rsid w:val="002E17CE"/>
    <w:rsid w:val="002E5C4A"/>
    <w:rsid w:val="002F0CF6"/>
    <w:rsid w:val="002F238A"/>
    <w:rsid w:val="002F28AF"/>
    <w:rsid w:val="002F2DB2"/>
    <w:rsid w:val="002F5D4E"/>
    <w:rsid w:val="002F6FB8"/>
    <w:rsid w:val="00302508"/>
    <w:rsid w:val="0030255D"/>
    <w:rsid w:val="00303E33"/>
    <w:rsid w:val="00307C75"/>
    <w:rsid w:val="00314A13"/>
    <w:rsid w:val="003173A7"/>
    <w:rsid w:val="0032434B"/>
    <w:rsid w:val="00331062"/>
    <w:rsid w:val="00334B4C"/>
    <w:rsid w:val="003601EA"/>
    <w:rsid w:val="00374A83"/>
    <w:rsid w:val="003769DF"/>
    <w:rsid w:val="00383F60"/>
    <w:rsid w:val="00390C52"/>
    <w:rsid w:val="00391501"/>
    <w:rsid w:val="0039576C"/>
    <w:rsid w:val="003A0BC6"/>
    <w:rsid w:val="003A1574"/>
    <w:rsid w:val="003A63C1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1899"/>
    <w:rsid w:val="003D37FF"/>
    <w:rsid w:val="003D3D77"/>
    <w:rsid w:val="003D431E"/>
    <w:rsid w:val="003E3446"/>
    <w:rsid w:val="003E4C62"/>
    <w:rsid w:val="003F137C"/>
    <w:rsid w:val="003F1FE8"/>
    <w:rsid w:val="003F695B"/>
    <w:rsid w:val="004009AB"/>
    <w:rsid w:val="0040136E"/>
    <w:rsid w:val="00403F00"/>
    <w:rsid w:val="004118FD"/>
    <w:rsid w:val="00420B74"/>
    <w:rsid w:val="00423D78"/>
    <w:rsid w:val="004310DB"/>
    <w:rsid w:val="00442530"/>
    <w:rsid w:val="00442776"/>
    <w:rsid w:val="00456091"/>
    <w:rsid w:val="00463030"/>
    <w:rsid w:val="004630D9"/>
    <w:rsid w:val="00465F2A"/>
    <w:rsid w:val="00466827"/>
    <w:rsid w:val="0046699F"/>
    <w:rsid w:val="004674BE"/>
    <w:rsid w:val="00472308"/>
    <w:rsid w:val="004738E4"/>
    <w:rsid w:val="00474C4F"/>
    <w:rsid w:val="004800D9"/>
    <w:rsid w:val="0048569E"/>
    <w:rsid w:val="00485F8D"/>
    <w:rsid w:val="00486F9D"/>
    <w:rsid w:val="0049153F"/>
    <w:rsid w:val="00492F75"/>
    <w:rsid w:val="00494859"/>
    <w:rsid w:val="004A0093"/>
    <w:rsid w:val="004A0348"/>
    <w:rsid w:val="004A0698"/>
    <w:rsid w:val="004A47FA"/>
    <w:rsid w:val="004A5FC0"/>
    <w:rsid w:val="004B7EEF"/>
    <w:rsid w:val="004C32F4"/>
    <w:rsid w:val="004C4953"/>
    <w:rsid w:val="004C5012"/>
    <w:rsid w:val="004D08A8"/>
    <w:rsid w:val="004D0A28"/>
    <w:rsid w:val="004D0B31"/>
    <w:rsid w:val="004D2E80"/>
    <w:rsid w:val="004E4CD1"/>
    <w:rsid w:val="004F0083"/>
    <w:rsid w:val="004F562E"/>
    <w:rsid w:val="004F6028"/>
    <w:rsid w:val="005020CA"/>
    <w:rsid w:val="005028DC"/>
    <w:rsid w:val="00504032"/>
    <w:rsid w:val="00507CE5"/>
    <w:rsid w:val="005113EB"/>
    <w:rsid w:val="00511548"/>
    <w:rsid w:val="005115FE"/>
    <w:rsid w:val="005140E7"/>
    <w:rsid w:val="005148CE"/>
    <w:rsid w:val="00514EDB"/>
    <w:rsid w:val="00515A2B"/>
    <w:rsid w:val="00517AC2"/>
    <w:rsid w:val="00523300"/>
    <w:rsid w:val="00526EDB"/>
    <w:rsid w:val="00530E33"/>
    <w:rsid w:val="00537ACD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016F"/>
    <w:rsid w:val="005874F3"/>
    <w:rsid w:val="00587AE2"/>
    <w:rsid w:val="0059675C"/>
    <w:rsid w:val="005A37A4"/>
    <w:rsid w:val="005A5EC7"/>
    <w:rsid w:val="005B1EF2"/>
    <w:rsid w:val="005C0B91"/>
    <w:rsid w:val="005C3C39"/>
    <w:rsid w:val="005D039A"/>
    <w:rsid w:val="005D3A15"/>
    <w:rsid w:val="005D47EF"/>
    <w:rsid w:val="005D79F6"/>
    <w:rsid w:val="005E05F8"/>
    <w:rsid w:val="005E1109"/>
    <w:rsid w:val="005E2939"/>
    <w:rsid w:val="005E5353"/>
    <w:rsid w:val="005E5B26"/>
    <w:rsid w:val="005E7184"/>
    <w:rsid w:val="005F0044"/>
    <w:rsid w:val="005F0D56"/>
    <w:rsid w:val="005F3C74"/>
    <w:rsid w:val="005F49DA"/>
    <w:rsid w:val="006005C5"/>
    <w:rsid w:val="006019AD"/>
    <w:rsid w:val="006129CC"/>
    <w:rsid w:val="00613F05"/>
    <w:rsid w:val="00614B86"/>
    <w:rsid w:val="006220F9"/>
    <w:rsid w:val="00626DEA"/>
    <w:rsid w:val="00632DEE"/>
    <w:rsid w:val="00633227"/>
    <w:rsid w:val="0064292A"/>
    <w:rsid w:val="00642FF3"/>
    <w:rsid w:val="00646CDF"/>
    <w:rsid w:val="00651D7B"/>
    <w:rsid w:val="00654C8A"/>
    <w:rsid w:val="00656DD3"/>
    <w:rsid w:val="00660709"/>
    <w:rsid w:val="006669B1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974EA"/>
    <w:rsid w:val="006A1101"/>
    <w:rsid w:val="006A44B3"/>
    <w:rsid w:val="006A642D"/>
    <w:rsid w:val="006A707F"/>
    <w:rsid w:val="006B3C2E"/>
    <w:rsid w:val="006B694C"/>
    <w:rsid w:val="006C0D66"/>
    <w:rsid w:val="006C2D55"/>
    <w:rsid w:val="006C3413"/>
    <w:rsid w:val="006E0B71"/>
    <w:rsid w:val="006E7642"/>
    <w:rsid w:val="006F0AC9"/>
    <w:rsid w:val="006F15F7"/>
    <w:rsid w:val="006F1AB8"/>
    <w:rsid w:val="006F306A"/>
    <w:rsid w:val="00701598"/>
    <w:rsid w:val="00705FE6"/>
    <w:rsid w:val="00707923"/>
    <w:rsid w:val="007103AA"/>
    <w:rsid w:val="00712EEB"/>
    <w:rsid w:val="00714E44"/>
    <w:rsid w:val="0071724B"/>
    <w:rsid w:val="00720B4B"/>
    <w:rsid w:val="0072306C"/>
    <w:rsid w:val="00723437"/>
    <w:rsid w:val="00723C11"/>
    <w:rsid w:val="00726C84"/>
    <w:rsid w:val="00730C4E"/>
    <w:rsid w:val="00734F63"/>
    <w:rsid w:val="007352F3"/>
    <w:rsid w:val="007436C6"/>
    <w:rsid w:val="00746D61"/>
    <w:rsid w:val="00750F46"/>
    <w:rsid w:val="00753A16"/>
    <w:rsid w:val="00753C76"/>
    <w:rsid w:val="00761B14"/>
    <w:rsid w:val="0077221F"/>
    <w:rsid w:val="007726BA"/>
    <w:rsid w:val="0078142B"/>
    <w:rsid w:val="00781DAD"/>
    <w:rsid w:val="00784A0F"/>
    <w:rsid w:val="00785E43"/>
    <w:rsid w:val="00794BCB"/>
    <w:rsid w:val="007954DA"/>
    <w:rsid w:val="00795CB8"/>
    <w:rsid w:val="007A3960"/>
    <w:rsid w:val="007A41B0"/>
    <w:rsid w:val="007B0EA3"/>
    <w:rsid w:val="007B4D71"/>
    <w:rsid w:val="007D4019"/>
    <w:rsid w:val="007D463C"/>
    <w:rsid w:val="007D53DC"/>
    <w:rsid w:val="007D690A"/>
    <w:rsid w:val="007E0A12"/>
    <w:rsid w:val="007E2E65"/>
    <w:rsid w:val="007E3CFC"/>
    <w:rsid w:val="008023C8"/>
    <w:rsid w:val="00806D63"/>
    <w:rsid w:val="0080790E"/>
    <w:rsid w:val="008234F6"/>
    <w:rsid w:val="008257B6"/>
    <w:rsid w:val="00830FE4"/>
    <w:rsid w:val="008317CA"/>
    <w:rsid w:val="00832817"/>
    <w:rsid w:val="00833F05"/>
    <w:rsid w:val="0083686F"/>
    <w:rsid w:val="008469F4"/>
    <w:rsid w:val="008503D8"/>
    <w:rsid w:val="008539AF"/>
    <w:rsid w:val="00855F0E"/>
    <w:rsid w:val="00856C85"/>
    <w:rsid w:val="00856FD5"/>
    <w:rsid w:val="00875976"/>
    <w:rsid w:val="0087780B"/>
    <w:rsid w:val="00883D88"/>
    <w:rsid w:val="0088452E"/>
    <w:rsid w:val="00890732"/>
    <w:rsid w:val="008915E0"/>
    <w:rsid w:val="00891A0B"/>
    <w:rsid w:val="00896288"/>
    <w:rsid w:val="008A3FB6"/>
    <w:rsid w:val="008B0849"/>
    <w:rsid w:val="008B1D06"/>
    <w:rsid w:val="008B1DAE"/>
    <w:rsid w:val="008B408D"/>
    <w:rsid w:val="008B47B6"/>
    <w:rsid w:val="008C7901"/>
    <w:rsid w:val="008C7A10"/>
    <w:rsid w:val="008C7BE1"/>
    <w:rsid w:val="008D06D9"/>
    <w:rsid w:val="008D52E8"/>
    <w:rsid w:val="008D7EE4"/>
    <w:rsid w:val="008E1EDA"/>
    <w:rsid w:val="0090354A"/>
    <w:rsid w:val="00903BDC"/>
    <w:rsid w:val="00905752"/>
    <w:rsid w:val="00914145"/>
    <w:rsid w:val="0091538E"/>
    <w:rsid w:val="009172CD"/>
    <w:rsid w:val="0092459C"/>
    <w:rsid w:val="00925615"/>
    <w:rsid w:val="009273B9"/>
    <w:rsid w:val="00930E7E"/>
    <w:rsid w:val="0093428F"/>
    <w:rsid w:val="00934C62"/>
    <w:rsid w:val="00936055"/>
    <w:rsid w:val="009404DC"/>
    <w:rsid w:val="0094254D"/>
    <w:rsid w:val="00942769"/>
    <w:rsid w:val="00943461"/>
    <w:rsid w:val="00944015"/>
    <w:rsid w:val="00945A25"/>
    <w:rsid w:val="00945B30"/>
    <w:rsid w:val="00953CE7"/>
    <w:rsid w:val="00954415"/>
    <w:rsid w:val="00955B09"/>
    <w:rsid w:val="009609CC"/>
    <w:rsid w:val="00961FD4"/>
    <w:rsid w:val="009624C5"/>
    <w:rsid w:val="00976158"/>
    <w:rsid w:val="009810C8"/>
    <w:rsid w:val="009879A8"/>
    <w:rsid w:val="0099206C"/>
    <w:rsid w:val="00992094"/>
    <w:rsid w:val="00996E79"/>
    <w:rsid w:val="009A07B1"/>
    <w:rsid w:val="009A195E"/>
    <w:rsid w:val="009A2504"/>
    <w:rsid w:val="009A30A4"/>
    <w:rsid w:val="009A538A"/>
    <w:rsid w:val="009A614A"/>
    <w:rsid w:val="009B0A07"/>
    <w:rsid w:val="009B47F6"/>
    <w:rsid w:val="009B507C"/>
    <w:rsid w:val="009C03B2"/>
    <w:rsid w:val="009C0629"/>
    <w:rsid w:val="009C0687"/>
    <w:rsid w:val="009C3F67"/>
    <w:rsid w:val="009C65E5"/>
    <w:rsid w:val="009D133E"/>
    <w:rsid w:val="009D2360"/>
    <w:rsid w:val="009D30A6"/>
    <w:rsid w:val="009E401B"/>
    <w:rsid w:val="009E5853"/>
    <w:rsid w:val="009E7E10"/>
    <w:rsid w:val="009F0C5C"/>
    <w:rsid w:val="009F1A85"/>
    <w:rsid w:val="009F2902"/>
    <w:rsid w:val="009F6231"/>
    <w:rsid w:val="009F6681"/>
    <w:rsid w:val="009F7F64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7CA2"/>
    <w:rsid w:val="00A4456D"/>
    <w:rsid w:val="00A52C88"/>
    <w:rsid w:val="00A52E39"/>
    <w:rsid w:val="00A53ADD"/>
    <w:rsid w:val="00A55E26"/>
    <w:rsid w:val="00A60B6F"/>
    <w:rsid w:val="00A61C59"/>
    <w:rsid w:val="00A652DF"/>
    <w:rsid w:val="00A715A9"/>
    <w:rsid w:val="00A7169A"/>
    <w:rsid w:val="00A76AEC"/>
    <w:rsid w:val="00A77310"/>
    <w:rsid w:val="00A852D9"/>
    <w:rsid w:val="00A8549A"/>
    <w:rsid w:val="00A85A47"/>
    <w:rsid w:val="00A8665B"/>
    <w:rsid w:val="00A86C98"/>
    <w:rsid w:val="00A86CD4"/>
    <w:rsid w:val="00A91BD9"/>
    <w:rsid w:val="00A9487C"/>
    <w:rsid w:val="00A955BC"/>
    <w:rsid w:val="00A95E30"/>
    <w:rsid w:val="00A969CD"/>
    <w:rsid w:val="00AA204B"/>
    <w:rsid w:val="00AA7DB3"/>
    <w:rsid w:val="00AB5B8D"/>
    <w:rsid w:val="00AB6BF6"/>
    <w:rsid w:val="00AC0ABC"/>
    <w:rsid w:val="00AC3E43"/>
    <w:rsid w:val="00AC43EC"/>
    <w:rsid w:val="00AC4B1F"/>
    <w:rsid w:val="00AC7DF6"/>
    <w:rsid w:val="00AD23B8"/>
    <w:rsid w:val="00AD28FA"/>
    <w:rsid w:val="00AD391E"/>
    <w:rsid w:val="00AD3E5B"/>
    <w:rsid w:val="00AE2DAD"/>
    <w:rsid w:val="00AE41EE"/>
    <w:rsid w:val="00AE6D7E"/>
    <w:rsid w:val="00AF023B"/>
    <w:rsid w:val="00AF21A0"/>
    <w:rsid w:val="00AF3E0D"/>
    <w:rsid w:val="00AF461F"/>
    <w:rsid w:val="00AF5142"/>
    <w:rsid w:val="00B00EDB"/>
    <w:rsid w:val="00B02303"/>
    <w:rsid w:val="00B06D3F"/>
    <w:rsid w:val="00B07DCC"/>
    <w:rsid w:val="00B111DD"/>
    <w:rsid w:val="00B12C18"/>
    <w:rsid w:val="00B14F3D"/>
    <w:rsid w:val="00B14FAC"/>
    <w:rsid w:val="00B15EC9"/>
    <w:rsid w:val="00B16E53"/>
    <w:rsid w:val="00B304DA"/>
    <w:rsid w:val="00B3736F"/>
    <w:rsid w:val="00B37F0E"/>
    <w:rsid w:val="00B4438B"/>
    <w:rsid w:val="00B51508"/>
    <w:rsid w:val="00B60293"/>
    <w:rsid w:val="00B640AD"/>
    <w:rsid w:val="00B64193"/>
    <w:rsid w:val="00B654CF"/>
    <w:rsid w:val="00B66AE8"/>
    <w:rsid w:val="00B7026E"/>
    <w:rsid w:val="00B749D8"/>
    <w:rsid w:val="00B756EB"/>
    <w:rsid w:val="00B77B66"/>
    <w:rsid w:val="00B77F2A"/>
    <w:rsid w:val="00B841E9"/>
    <w:rsid w:val="00B852C3"/>
    <w:rsid w:val="00B86FAD"/>
    <w:rsid w:val="00B8708A"/>
    <w:rsid w:val="00B90904"/>
    <w:rsid w:val="00B90A59"/>
    <w:rsid w:val="00B91A60"/>
    <w:rsid w:val="00B933EE"/>
    <w:rsid w:val="00B948D5"/>
    <w:rsid w:val="00B97BAD"/>
    <w:rsid w:val="00BA6F70"/>
    <w:rsid w:val="00BA7BF7"/>
    <w:rsid w:val="00BB1670"/>
    <w:rsid w:val="00BB2C32"/>
    <w:rsid w:val="00BC226F"/>
    <w:rsid w:val="00BC5B0F"/>
    <w:rsid w:val="00BC6DA7"/>
    <w:rsid w:val="00BC71D0"/>
    <w:rsid w:val="00BD0079"/>
    <w:rsid w:val="00BD2A13"/>
    <w:rsid w:val="00BE0A7B"/>
    <w:rsid w:val="00BE113C"/>
    <w:rsid w:val="00BE3660"/>
    <w:rsid w:val="00BE506B"/>
    <w:rsid w:val="00BE7924"/>
    <w:rsid w:val="00BE7D44"/>
    <w:rsid w:val="00BF11A4"/>
    <w:rsid w:val="00BF34CE"/>
    <w:rsid w:val="00BF5CCA"/>
    <w:rsid w:val="00C00545"/>
    <w:rsid w:val="00C02AB1"/>
    <w:rsid w:val="00C0361F"/>
    <w:rsid w:val="00C04C91"/>
    <w:rsid w:val="00C04E9A"/>
    <w:rsid w:val="00C1234B"/>
    <w:rsid w:val="00C139E7"/>
    <w:rsid w:val="00C13F2A"/>
    <w:rsid w:val="00C17351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3584D"/>
    <w:rsid w:val="00C35DD1"/>
    <w:rsid w:val="00C37539"/>
    <w:rsid w:val="00C41DD2"/>
    <w:rsid w:val="00C41EA4"/>
    <w:rsid w:val="00C432D3"/>
    <w:rsid w:val="00C55BDE"/>
    <w:rsid w:val="00C57B80"/>
    <w:rsid w:val="00C63758"/>
    <w:rsid w:val="00C64A66"/>
    <w:rsid w:val="00C656BE"/>
    <w:rsid w:val="00C66CA3"/>
    <w:rsid w:val="00C673EA"/>
    <w:rsid w:val="00C73FE2"/>
    <w:rsid w:val="00C77795"/>
    <w:rsid w:val="00C81961"/>
    <w:rsid w:val="00C8273B"/>
    <w:rsid w:val="00C84036"/>
    <w:rsid w:val="00C866CC"/>
    <w:rsid w:val="00C87991"/>
    <w:rsid w:val="00C940A8"/>
    <w:rsid w:val="00CA2500"/>
    <w:rsid w:val="00CA2CCA"/>
    <w:rsid w:val="00CB354B"/>
    <w:rsid w:val="00CB3F72"/>
    <w:rsid w:val="00CB6640"/>
    <w:rsid w:val="00CC1985"/>
    <w:rsid w:val="00CC485A"/>
    <w:rsid w:val="00CC6834"/>
    <w:rsid w:val="00CD07EE"/>
    <w:rsid w:val="00CD09DD"/>
    <w:rsid w:val="00CD5C11"/>
    <w:rsid w:val="00CD793E"/>
    <w:rsid w:val="00CD799D"/>
    <w:rsid w:val="00CE130B"/>
    <w:rsid w:val="00CE7ADF"/>
    <w:rsid w:val="00CF12EF"/>
    <w:rsid w:val="00CF3BCD"/>
    <w:rsid w:val="00CF5943"/>
    <w:rsid w:val="00CF76FD"/>
    <w:rsid w:val="00D03D69"/>
    <w:rsid w:val="00D05CA8"/>
    <w:rsid w:val="00D05FC0"/>
    <w:rsid w:val="00D062D2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1A28"/>
    <w:rsid w:val="00D5348C"/>
    <w:rsid w:val="00D542F4"/>
    <w:rsid w:val="00D55CF5"/>
    <w:rsid w:val="00D62C54"/>
    <w:rsid w:val="00D64B8C"/>
    <w:rsid w:val="00D64EC7"/>
    <w:rsid w:val="00D65514"/>
    <w:rsid w:val="00D72F52"/>
    <w:rsid w:val="00D735FD"/>
    <w:rsid w:val="00D74A5F"/>
    <w:rsid w:val="00D75F15"/>
    <w:rsid w:val="00D84808"/>
    <w:rsid w:val="00D85D6D"/>
    <w:rsid w:val="00D86D33"/>
    <w:rsid w:val="00D870D1"/>
    <w:rsid w:val="00D873E4"/>
    <w:rsid w:val="00D968DF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6D1"/>
    <w:rsid w:val="00E07BE7"/>
    <w:rsid w:val="00E1594D"/>
    <w:rsid w:val="00E237B0"/>
    <w:rsid w:val="00E24858"/>
    <w:rsid w:val="00E264E8"/>
    <w:rsid w:val="00E274A9"/>
    <w:rsid w:val="00E35E02"/>
    <w:rsid w:val="00E370C0"/>
    <w:rsid w:val="00E37306"/>
    <w:rsid w:val="00E422CC"/>
    <w:rsid w:val="00E44381"/>
    <w:rsid w:val="00E50655"/>
    <w:rsid w:val="00E57F04"/>
    <w:rsid w:val="00E60059"/>
    <w:rsid w:val="00E612F9"/>
    <w:rsid w:val="00E64F4F"/>
    <w:rsid w:val="00E66E4B"/>
    <w:rsid w:val="00E71424"/>
    <w:rsid w:val="00E82B65"/>
    <w:rsid w:val="00E82FFB"/>
    <w:rsid w:val="00E85D1D"/>
    <w:rsid w:val="00E91E92"/>
    <w:rsid w:val="00E92B8A"/>
    <w:rsid w:val="00E94053"/>
    <w:rsid w:val="00E97723"/>
    <w:rsid w:val="00EA262E"/>
    <w:rsid w:val="00EA6F4C"/>
    <w:rsid w:val="00EA78FD"/>
    <w:rsid w:val="00EB358A"/>
    <w:rsid w:val="00EB3A29"/>
    <w:rsid w:val="00EB5BD1"/>
    <w:rsid w:val="00EB6052"/>
    <w:rsid w:val="00EB790E"/>
    <w:rsid w:val="00EC5160"/>
    <w:rsid w:val="00ED27E7"/>
    <w:rsid w:val="00ED378A"/>
    <w:rsid w:val="00EE047E"/>
    <w:rsid w:val="00EE1B19"/>
    <w:rsid w:val="00EE4720"/>
    <w:rsid w:val="00EE4E57"/>
    <w:rsid w:val="00EF137D"/>
    <w:rsid w:val="00EF37B7"/>
    <w:rsid w:val="00EF6C11"/>
    <w:rsid w:val="00F01150"/>
    <w:rsid w:val="00F02208"/>
    <w:rsid w:val="00F12F8A"/>
    <w:rsid w:val="00F162A3"/>
    <w:rsid w:val="00F16DD6"/>
    <w:rsid w:val="00F17127"/>
    <w:rsid w:val="00F20D0F"/>
    <w:rsid w:val="00F255F3"/>
    <w:rsid w:val="00F27942"/>
    <w:rsid w:val="00F5546A"/>
    <w:rsid w:val="00F56E2D"/>
    <w:rsid w:val="00F579D5"/>
    <w:rsid w:val="00F57BA4"/>
    <w:rsid w:val="00F60802"/>
    <w:rsid w:val="00F60D28"/>
    <w:rsid w:val="00F70FCF"/>
    <w:rsid w:val="00F73468"/>
    <w:rsid w:val="00F76341"/>
    <w:rsid w:val="00F76893"/>
    <w:rsid w:val="00F80A28"/>
    <w:rsid w:val="00F81526"/>
    <w:rsid w:val="00F877F5"/>
    <w:rsid w:val="00F933F2"/>
    <w:rsid w:val="00F93C1D"/>
    <w:rsid w:val="00FA0B04"/>
    <w:rsid w:val="00FA4360"/>
    <w:rsid w:val="00FA58EE"/>
    <w:rsid w:val="00FA714C"/>
    <w:rsid w:val="00FB0BC8"/>
    <w:rsid w:val="00FB20CE"/>
    <w:rsid w:val="00FB3E4B"/>
    <w:rsid w:val="00FB6A38"/>
    <w:rsid w:val="00FC094F"/>
    <w:rsid w:val="00FC1C8E"/>
    <w:rsid w:val="00FC2BB9"/>
    <w:rsid w:val="00FC7E95"/>
    <w:rsid w:val="00FD2401"/>
    <w:rsid w:val="00FD334A"/>
    <w:rsid w:val="00FD4E77"/>
    <w:rsid w:val="00FD791C"/>
    <w:rsid w:val="00FE01A0"/>
    <w:rsid w:val="00FE0346"/>
    <w:rsid w:val="00FE3E61"/>
    <w:rsid w:val="00FE49AF"/>
    <w:rsid w:val="00FE70AD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CA2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CA2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A2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CA2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37CA2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  <w:rsid w:val="00A37C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37CA2"/>
  </w:style>
  <w:style w:type="character" w:customStyle="1" w:styleId="Heading1Char">
    <w:name w:val="Heading 1 Char"/>
    <w:basedOn w:val="DefaultParagraphFont"/>
    <w:link w:val="Heading1"/>
    <w:uiPriority w:val="9"/>
    <w:rsid w:val="00A37CA2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CA2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CA2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A37C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A37CA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A37CA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A37C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A37CA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A37CA2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A37CA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37CA2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A37CA2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A37CA2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A37CA2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A37CA2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A37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CA2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7CA2"/>
  </w:style>
  <w:style w:type="character" w:customStyle="1" w:styleId="DateChar">
    <w:name w:val="Date Char"/>
    <w:basedOn w:val="DefaultParagraphFont"/>
    <w:link w:val="Date"/>
    <w:uiPriority w:val="99"/>
    <w:semiHidden/>
    <w:rsid w:val="00A37CA2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A37CA2"/>
  </w:style>
  <w:style w:type="paragraph" w:styleId="TOC2">
    <w:name w:val="toc 2"/>
    <w:basedOn w:val="Normal"/>
    <w:next w:val="Normal"/>
    <w:autoRedefine/>
    <w:uiPriority w:val="39"/>
    <w:unhideWhenUsed/>
    <w:rsid w:val="00A37CA2"/>
    <w:pPr>
      <w:ind w:leftChars="200" w:left="425"/>
    </w:pPr>
  </w:style>
  <w:style w:type="character" w:customStyle="1" w:styleId="ng-binding">
    <w:name w:val="ng-binding"/>
    <w:basedOn w:val="DefaultParagraphFont"/>
    <w:rsid w:val="00A37CA2"/>
  </w:style>
  <w:style w:type="paragraph" w:styleId="NormalWeb">
    <w:name w:val="Normal (Web)"/>
    <w:basedOn w:val="Normal"/>
    <w:uiPriority w:val="99"/>
    <w:unhideWhenUsed/>
    <w:rsid w:val="00A37CA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A37CA2"/>
  </w:style>
  <w:style w:type="paragraph" w:customStyle="1" w:styleId="a1">
    <w:name w:val="코드표"/>
    <w:basedOn w:val="Normal"/>
    <w:link w:val="Char1"/>
    <w:qFormat/>
    <w:rsid w:val="00A37CA2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37CA2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A37CA2"/>
  </w:style>
  <w:style w:type="character" w:customStyle="1" w:styleId="im">
    <w:name w:val="im"/>
    <w:basedOn w:val="DefaultParagraphFont"/>
    <w:rsid w:val="00A37CA2"/>
  </w:style>
  <w:style w:type="paragraph" w:customStyle="1" w:styleId="a2">
    <w:name w:val="바탕글"/>
    <w:basedOn w:val="Normal"/>
    <w:rsid w:val="00A37C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A37CA2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A37CA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A37CA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A37CA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A37CA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A37CA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A37CA2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A37CA2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A37CA2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A37CA2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A37CA2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A37CA2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fontawesome.com/icons?d=galle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344DD-496F-4BD2-8C1D-53FA91FD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1354</TotalTime>
  <Pages>32</Pages>
  <Words>5573</Words>
  <Characters>31769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725</cp:revision>
  <dcterms:created xsi:type="dcterms:W3CDTF">2016-08-29T22:19:00Z</dcterms:created>
  <dcterms:modified xsi:type="dcterms:W3CDTF">2020-05-11T04:50:00Z</dcterms:modified>
</cp:coreProperties>
</file>